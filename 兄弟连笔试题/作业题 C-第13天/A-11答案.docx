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82" w:rsidRDefault="00237182" w:rsidP="00913014">
      <w:r>
        <w:t>1,</w:t>
      </w:r>
      <w:r>
        <w:rPr>
          <w:rFonts w:hint="eastAsia"/>
        </w:rPr>
        <w:t>用</w:t>
      </w:r>
      <w:r>
        <w:t>PHP</w:t>
      </w:r>
      <w:r>
        <w:rPr>
          <w:rFonts w:hint="eastAsia"/>
        </w:rPr>
        <w:t>获取当前时间并打印，打印格式：</w:t>
      </w:r>
      <w:r>
        <w:t>2006-5-10 22:21:21</w:t>
      </w:r>
    </w:p>
    <w:p w:rsidR="00237182" w:rsidRDefault="00237182" w:rsidP="00913014"/>
    <w:p w:rsidR="00237182" w:rsidRDefault="00237182" w:rsidP="00A86459">
      <w:pPr>
        <w:ind w:firstLine="420"/>
      </w:pPr>
      <w:r w:rsidRPr="00A86459">
        <w:rPr>
          <w:highlight w:val="yellow"/>
        </w:rPr>
        <w:t>Echo date(‘Y-m-d H:i:s’);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2,</w:t>
      </w:r>
      <w:r>
        <w:rPr>
          <w:rFonts w:hint="eastAsia"/>
        </w:rPr>
        <w:t>字符串转数组</w:t>
      </w:r>
      <w:r>
        <w:t>,</w:t>
      </w:r>
      <w:r>
        <w:rPr>
          <w:rFonts w:hint="eastAsia"/>
        </w:rPr>
        <w:t>数组转字符串</w:t>
      </w:r>
      <w:r>
        <w:t>,</w:t>
      </w:r>
      <w:r>
        <w:rPr>
          <w:rFonts w:hint="eastAsia"/>
        </w:rPr>
        <w:t>字符串截取</w:t>
      </w:r>
      <w:r>
        <w:t>,</w:t>
      </w:r>
      <w:r>
        <w:rPr>
          <w:rFonts w:hint="eastAsia"/>
        </w:rPr>
        <w:t>字符串替换</w:t>
      </w:r>
      <w:r>
        <w:t>,</w:t>
      </w:r>
      <w:r>
        <w:rPr>
          <w:rFonts w:hint="eastAsia"/>
        </w:rPr>
        <w:t>字符串查找的函数分别是什么</w:t>
      </w:r>
      <w:r>
        <w:t>?</w:t>
      </w:r>
    </w:p>
    <w:p w:rsidR="00237182" w:rsidRDefault="00237182" w:rsidP="00913014">
      <w:r>
        <w:t xml:space="preserve"> </w:t>
      </w:r>
      <w:r w:rsidRPr="00987977">
        <w:rPr>
          <w:highlight w:val="yellow"/>
        </w:rPr>
        <w:t>Implode() explode() substr() str_replace() strops()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3,</w:t>
      </w:r>
      <w:r>
        <w:rPr>
          <w:rFonts w:hint="eastAsia"/>
        </w:rPr>
        <w:t>解释一下</w:t>
      </w:r>
      <w:r>
        <w:t>PHP</w:t>
      </w:r>
      <w:r>
        <w:rPr>
          <w:rFonts w:hint="eastAsia"/>
        </w:rPr>
        <w:t>的类中</w:t>
      </w:r>
      <w:r>
        <w:t>:protect,public,private,interface,abstract,final,static</w:t>
      </w:r>
      <w:r>
        <w:rPr>
          <w:rFonts w:hint="eastAsia"/>
        </w:rPr>
        <w:t>的含义</w:t>
      </w:r>
    </w:p>
    <w:p w:rsidR="00237182" w:rsidRPr="00CA194A" w:rsidRDefault="00237182" w:rsidP="00913014">
      <w:pPr>
        <w:rPr>
          <w:highlight w:val="yellow"/>
        </w:rPr>
      </w:pPr>
      <w:r>
        <w:tab/>
      </w:r>
      <w:r w:rsidRPr="00CA194A">
        <w:rPr>
          <w:highlight w:val="yellow"/>
        </w:rPr>
        <w:t>Protected:</w:t>
      </w:r>
      <w:r w:rsidRPr="00CA194A">
        <w:rPr>
          <w:rFonts w:hint="eastAsia"/>
          <w:highlight w:val="yellow"/>
        </w:rPr>
        <w:t>保护的</w:t>
      </w:r>
      <w:r w:rsidRPr="00CA194A">
        <w:rPr>
          <w:highlight w:val="yellow"/>
        </w:rPr>
        <w:t xml:space="preserve"> </w:t>
      </w:r>
      <w:r w:rsidRPr="00CA194A">
        <w:rPr>
          <w:rFonts w:hint="eastAsia"/>
          <w:highlight w:val="yellow"/>
        </w:rPr>
        <w:t>在本类和子类中可以访问</w:t>
      </w:r>
      <w:r w:rsidRPr="00CA194A">
        <w:rPr>
          <w:highlight w:val="yellow"/>
        </w:rPr>
        <w:t xml:space="preserve"> </w:t>
      </w:r>
      <w:r w:rsidRPr="00CA194A">
        <w:rPr>
          <w:rFonts w:hint="eastAsia"/>
          <w:highlight w:val="yellow"/>
        </w:rPr>
        <w:t>在外部不可以访问</w:t>
      </w:r>
    </w:p>
    <w:p w:rsidR="00237182" w:rsidRPr="00CA194A" w:rsidRDefault="00237182" w:rsidP="00913014">
      <w:pPr>
        <w:rPr>
          <w:highlight w:val="yellow"/>
        </w:rPr>
      </w:pPr>
      <w:r w:rsidRPr="00CA194A">
        <w:rPr>
          <w:highlight w:val="yellow"/>
        </w:rPr>
        <w:tab/>
        <w:t>Public:</w:t>
      </w:r>
      <w:r w:rsidRPr="00CA194A">
        <w:rPr>
          <w:rFonts w:hint="eastAsia"/>
          <w:highlight w:val="yellow"/>
        </w:rPr>
        <w:t>公有的</w:t>
      </w:r>
      <w:r w:rsidRPr="00CA194A">
        <w:rPr>
          <w:highlight w:val="yellow"/>
        </w:rPr>
        <w:tab/>
      </w:r>
      <w:r w:rsidRPr="00CA194A">
        <w:rPr>
          <w:rFonts w:hint="eastAsia"/>
          <w:highlight w:val="yellow"/>
        </w:rPr>
        <w:t>在本类</w:t>
      </w:r>
      <w:r w:rsidRPr="00CA194A">
        <w:rPr>
          <w:highlight w:val="yellow"/>
        </w:rPr>
        <w:t xml:space="preserve"> </w:t>
      </w:r>
      <w:r w:rsidRPr="00CA194A">
        <w:rPr>
          <w:rFonts w:hint="eastAsia"/>
          <w:highlight w:val="yellow"/>
        </w:rPr>
        <w:t>子类</w:t>
      </w:r>
      <w:r w:rsidRPr="00CA194A">
        <w:rPr>
          <w:highlight w:val="yellow"/>
        </w:rPr>
        <w:t xml:space="preserve"> </w:t>
      </w:r>
      <w:r w:rsidRPr="00CA194A">
        <w:rPr>
          <w:rFonts w:hint="eastAsia"/>
          <w:highlight w:val="yellow"/>
        </w:rPr>
        <w:t>外部都可以访问</w:t>
      </w:r>
    </w:p>
    <w:p w:rsidR="00237182" w:rsidRPr="00CA194A" w:rsidRDefault="00237182" w:rsidP="00913014">
      <w:pPr>
        <w:rPr>
          <w:highlight w:val="yellow"/>
        </w:rPr>
      </w:pPr>
      <w:r w:rsidRPr="00CA194A">
        <w:rPr>
          <w:highlight w:val="yellow"/>
        </w:rPr>
        <w:tab/>
        <w:t>Private:</w:t>
      </w:r>
      <w:r w:rsidRPr="00CA194A">
        <w:rPr>
          <w:rFonts w:hint="eastAsia"/>
          <w:highlight w:val="yellow"/>
        </w:rPr>
        <w:t>私有的</w:t>
      </w:r>
      <w:r w:rsidRPr="00CA194A">
        <w:rPr>
          <w:highlight w:val="yellow"/>
        </w:rPr>
        <w:t xml:space="preserve"> </w:t>
      </w:r>
      <w:r w:rsidRPr="00CA194A">
        <w:rPr>
          <w:rFonts w:hint="eastAsia"/>
          <w:highlight w:val="yellow"/>
        </w:rPr>
        <w:t>在本类中可以访问</w:t>
      </w:r>
      <w:r w:rsidRPr="00CA194A">
        <w:rPr>
          <w:highlight w:val="yellow"/>
        </w:rPr>
        <w:t xml:space="preserve"> </w:t>
      </w:r>
      <w:r w:rsidRPr="00CA194A">
        <w:rPr>
          <w:rFonts w:hint="eastAsia"/>
          <w:highlight w:val="yellow"/>
        </w:rPr>
        <w:t>子类</w:t>
      </w:r>
      <w:r w:rsidRPr="00CA194A">
        <w:rPr>
          <w:highlight w:val="yellow"/>
        </w:rPr>
        <w:t xml:space="preserve"> </w:t>
      </w:r>
      <w:r w:rsidRPr="00CA194A">
        <w:rPr>
          <w:rFonts w:hint="eastAsia"/>
          <w:highlight w:val="yellow"/>
        </w:rPr>
        <w:t>外部都不可以访问</w:t>
      </w:r>
    </w:p>
    <w:p w:rsidR="00237182" w:rsidRPr="00CA194A" w:rsidRDefault="00237182" w:rsidP="00913014">
      <w:pPr>
        <w:rPr>
          <w:highlight w:val="yellow"/>
        </w:rPr>
      </w:pPr>
      <w:r w:rsidRPr="00CA194A">
        <w:rPr>
          <w:highlight w:val="yellow"/>
        </w:rPr>
        <w:tab/>
        <w:t xml:space="preserve">Interface: </w:t>
      </w:r>
      <w:r w:rsidRPr="00CA194A">
        <w:rPr>
          <w:rFonts w:hint="eastAsia"/>
          <w:highlight w:val="yellow"/>
        </w:rPr>
        <w:t>声明一个接口时的关键字</w:t>
      </w:r>
    </w:p>
    <w:p w:rsidR="00237182" w:rsidRPr="00CA194A" w:rsidRDefault="00237182" w:rsidP="00913014">
      <w:pPr>
        <w:rPr>
          <w:highlight w:val="yellow"/>
        </w:rPr>
      </w:pPr>
      <w:r w:rsidRPr="00CA194A">
        <w:rPr>
          <w:highlight w:val="yellow"/>
        </w:rPr>
        <w:tab/>
        <w:t>Abstract:</w:t>
      </w:r>
      <w:r w:rsidRPr="00CA194A">
        <w:rPr>
          <w:rFonts w:hint="eastAsia"/>
          <w:highlight w:val="yellow"/>
        </w:rPr>
        <w:t>声明一个抽象类和抽象方法时的关键字</w:t>
      </w:r>
    </w:p>
    <w:p w:rsidR="00237182" w:rsidRPr="00CA194A" w:rsidRDefault="00237182" w:rsidP="00913014">
      <w:pPr>
        <w:rPr>
          <w:highlight w:val="yellow"/>
        </w:rPr>
      </w:pPr>
      <w:r w:rsidRPr="00CA194A">
        <w:rPr>
          <w:highlight w:val="yellow"/>
        </w:rPr>
        <w:tab/>
        <w:t>Final:</w:t>
      </w:r>
      <w:r w:rsidRPr="00CA194A">
        <w:rPr>
          <w:rFonts w:hint="eastAsia"/>
          <w:highlight w:val="yellow"/>
        </w:rPr>
        <w:t>使用</w:t>
      </w:r>
      <w:r w:rsidRPr="00CA194A">
        <w:rPr>
          <w:highlight w:val="yellow"/>
        </w:rPr>
        <w:t>final</w:t>
      </w:r>
      <w:r w:rsidRPr="00CA194A">
        <w:rPr>
          <w:rFonts w:hint="eastAsia"/>
          <w:highlight w:val="yellow"/>
        </w:rPr>
        <w:t>声明的方法是最终的，子类无法继承和重载</w:t>
      </w:r>
    </w:p>
    <w:p w:rsidR="00237182" w:rsidRDefault="00237182" w:rsidP="00913014">
      <w:r w:rsidRPr="00CA194A">
        <w:rPr>
          <w:highlight w:val="yellow"/>
        </w:rPr>
        <w:tab/>
        <w:t>Static:</w:t>
      </w:r>
      <w:r w:rsidRPr="00CA194A">
        <w:rPr>
          <w:rFonts w:hint="eastAsia"/>
          <w:highlight w:val="yellow"/>
        </w:rPr>
        <w:t>定义静态方法和静态属性的关键字</w:t>
      </w:r>
    </w:p>
    <w:p w:rsidR="00237182" w:rsidRDefault="00237182" w:rsidP="00913014"/>
    <w:p w:rsidR="00237182" w:rsidRDefault="00237182" w:rsidP="00913014"/>
    <w:p w:rsidR="00237182" w:rsidRDefault="00237182" w:rsidP="00913014">
      <w:r>
        <w:t xml:space="preserve">4, </w:t>
      </w:r>
      <w:r>
        <w:rPr>
          <w:rFonts w:hint="eastAsia"/>
        </w:rPr>
        <w:t>写出下列代码的数据结果</w:t>
      </w:r>
    </w:p>
    <w:p w:rsidR="00237182" w:rsidRDefault="00237182" w:rsidP="00913014">
      <w:r>
        <w:t>$date='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8"/>
          <w:attr w:name="Year" w:val="2003"/>
        </w:smartTagPr>
        <w:r>
          <w:t>08/26/2003</w:t>
        </w:r>
      </w:smartTag>
      <w:r>
        <w:t>';</w:t>
      </w:r>
    </w:p>
    <w:p w:rsidR="00237182" w:rsidRDefault="00237182" w:rsidP="00913014">
      <w:r>
        <w:t>print ereg_replace(“([0-9]+)/([0-9]+)/([0-9]+)”,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02"/>
        </w:smartTagPr>
        <w:r>
          <w:t>2/1/3</w:t>
        </w:r>
      </w:smartTag>
      <w:r>
        <w:t>,$date);</w:t>
      </w:r>
    </w:p>
    <w:p w:rsidR="00237182" w:rsidRDefault="00237182" w:rsidP="00913014"/>
    <w:p w:rsidR="00237182" w:rsidRDefault="00237182" w:rsidP="00913014">
      <w:r w:rsidRPr="00412059">
        <w:rPr>
          <w:rFonts w:hint="eastAsia"/>
          <w:highlight w:val="yellow"/>
        </w:rPr>
        <w:t>正则语法出错，且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02"/>
        </w:smartTagPr>
        <w:r w:rsidRPr="00412059">
          <w:rPr>
            <w:highlight w:val="yellow"/>
          </w:rPr>
          <w:t>2/1/3</w:t>
        </w:r>
      </w:smartTag>
      <w:r w:rsidRPr="00412059">
        <w:rPr>
          <w:rFonts w:hint="eastAsia"/>
          <w:highlight w:val="yellow"/>
        </w:rPr>
        <w:t>没有引号</w:t>
      </w:r>
    </w:p>
    <w:p w:rsidR="00237182" w:rsidRDefault="00237182" w:rsidP="00913014">
      <w:r>
        <w:t>5,</w:t>
      </w:r>
      <w:r>
        <w:rPr>
          <w:rFonts w:hint="eastAsia"/>
        </w:rPr>
        <w:t>从表</w:t>
      </w:r>
      <w:r>
        <w:t>login</w:t>
      </w:r>
      <w:r>
        <w:rPr>
          <w:rFonts w:hint="eastAsia"/>
        </w:rPr>
        <w:t>中选出</w:t>
      </w:r>
      <w:r>
        <w:t>name</w:t>
      </w:r>
      <w:r>
        <w:rPr>
          <w:rFonts w:hint="eastAsia"/>
        </w:rPr>
        <w:t>字段包含</w:t>
      </w:r>
      <w:r>
        <w:t>admin</w:t>
      </w:r>
      <w:r>
        <w:rPr>
          <w:rFonts w:hint="eastAsia"/>
        </w:rPr>
        <w:t>的前</w:t>
      </w:r>
      <w:r>
        <w:t>10</w:t>
      </w:r>
      <w:r>
        <w:rPr>
          <w:rFonts w:hint="eastAsia"/>
        </w:rPr>
        <w:t>条结果所有信息的</w:t>
      </w:r>
      <w:r>
        <w:t>sql</w:t>
      </w:r>
      <w:r>
        <w:rPr>
          <w:rFonts w:hint="eastAsia"/>
        </w:rPr>
        <w:t>语句</w:t>
      </w:r>
    </w:p>
    <w:p w:rsidR="00237182" w:rsidRDefault="00237182" w:rsidP="00913014">
      <w:r>
        <w:tab/>
      </w:r>
      <w:r w:rsidRPr="00E9573C">
        <w:rPr>
          <w:highlight w:val="yellow"/>
        </w:rPr>
        <w:t>Select * from login where name like ‘%admin%’ limit 10;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6,</w:t>
      </w:r>
      <w:r>
        <w:rPr>
          <w:rFonts w:hint="eastAsia"/>
        </w:rPr>
        <w:t>解释</w:t>
      </w:r>
      <w:r>
        <w:t>:</w:t>
      </w:r>
      <w:r>
        <w:rPr>
          <w:rFonts w:hint="eastAsia"/>
        </w:rPr>
        <w:t>左连接</w:t>
      </w:r>
      <w:r>
        <w:t>,</w:t>
      </w:r>
      <w:r>
        <w:rPr>
          <w:rFonts w:hint="eastAsia"/>
        </w:rPr>
        <w:t>右连接</w:t>
      </w:r>
      <w:r>
        <w:t>,</w:t>
      </w:r>
      <w:r>
        <w:rPr>
          <w:rFonts w:hint="eastAsia"/>
        </w:rPr>
        <w:t>内连接</w:t>
      </w:r>
      <w:r>
        <w:t>,</w:t>
      </w:r>
      <w:r>
        <w:rPr>
          <w:rFonts w:hint="eastAsia"/>
        </w:rPr>
        <w:t>索引</w:t>
      </w:r>
    </w:p>
    <w:p w:rsidR="00237182" w:rsidRPr="00F6294B" w:rsidRDefault="00237182" w:rsidP="00F6294B">
      <w:pPr>
        <w:ind w:leftChars="200" w:left="31680"/>
        <w:rPr>
          <w:highlight w:val="yellow"/>
        </w:rPr>
      </w:pPr>
      <w:r w:rsidRPr="00F6294B">
        <w:rPr>
          <w:rFonts w:hint="eastAsia"/>
          <w:highlight w:val="yellow"/>
        </w:rPr>
        <w:t>內连接仅选出两张表中互相匹配的记录．因此，这会导致有时我们需要的记录没有包含进来。内部连接是两个表中都必须有连接字段的对应值的记录，数据才能检索出来。</w:t>
      </w:r>
    </w:p>
    <w:p w:rsidR="00237182" w:rsidRPr="00F6294B" w:rsidRDefault="00237182" w:rsidP="00F6294B">
      <w:pPr>
        <w:ind w:leftChars="200" w:left="31680"/>
        <w:rPr>
          <w:highlight w:val="yellow"/>
        </w:rPr>
      </w:pPr>
      <w:r w:rsidRPr="00F6294B">
        <w:rPr>
          <w:highlight w:val="yellow"/>
        </w:rPr>
        <w:t xml:space="preserve">    </w:t>
      </w:r>
      <w:r w:rsidRPr="00F6294B">
        <w:rPr>
          <w:rFonts w:hint="eastAsia"/>
          <w:highlight w:val="yellow"/>
        </w:rPr>
        <w:t>左连接和右连接都是外部连接，也就是区别于内部连接，它对不满足连接条件的行并不是象内部连接一样将数据完全过滤掉，而是保留一部分数据，行数不会减少。</w:t>
      </w:r>
    </w:p>
    <w:p w:rsidR="00237182" w:rsidRPr="00F6294B" w:rsidRDefault="00237182" w:rsidP="00F6294B">
      <w:pPr>
        <w:ind w:leftChars="200" w:left="31680"/>
        <w:rPr>
          <w:highlight w:val="yellow"/>
        </w:rPr>
      </w:pPr>
      <w:r w:rsidRPr="00F6294B">
        <w:rPr>
          <w:highlight w:val="yellow"/>
        </w:rPr>
        <w:t xml:space="preserve"> </w:t>
      </w:r>
      <w:r w:rsidRPr="00F6294B">
        <w:rPr>
          <w:rFonts w:hint="eastAsia"/>
          <w:highlight w:val="yellow"/>
        </w:rPr>
        <w:t>左连接是只要左边表中有记录，数据就能检索出来，而右边有的记录必要在左边表中有的记录才能被检索出来</w:t>
      </w:r>
    </w:p>
    <w:p w:rsidR="00237182" w:rsidRPr="00F6294B" w:rsidRDefault="00237182" w:rsidP="00F6294B">
      <w:pPr>
        <w:ind w:leftChars="200" w:left="31680"/>
        <w:rPr>
          <w:highlight w:val="yellow"/>
        </w:rPr>
      </w:pPr>
      <w:r w:rsidRPr="00F6294B">
        <w:rPr>
          <w:highlight w:val="yellow"/>
        </w:rPr>
        <w:t xml:space="preserve"> </w:t>
      </w:r>
      <w:r w:rsidRPr="00F6294B">
        <w:rPr>
          <w:rFonts w:hint="eastAsia"/>
          <w:highlight w:val="yellow"/>
        </w:rPr>
        <w:t>右连接是只要右边表中有记录，数据就能检索出来；</w:t>
      </w:r>
    </w:p>
    <w:p w:rsidR="00237182" w:rsidRDefault="00237182" w:rsidP="00F6294B">
      <w:pPr>
        <w:ind w:leftChars="200" w:left="31680"/>
      </w:pPr>
      <w:r w:rsidRPr="00F6294B">
        <w:rPr>
          <w:highlight w:val="yellow"/>
        </w:rPr>
        <w:t xml:space="preserve"> </w:t>
      </w:r>
      <w:r w:rsidRPr="00F6294B">
        <w:rPr>
          <w:rFonts w:hint="eastAsia"/>
          <w:highlight w:val="yellow"/>
        </w:rPr>
        <w:t>全连接则会回返回两个表中的所有记录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7,</w:t>
      </w:r>
      <w:r>
        <w:rPr>
          <w:rFonts w:hint="eastAsia"/>
        </w:rPr>
        <w:t>简述论坛中无限分类的实现原理。</w:t>
      </w:r>
    </w:p>
    <w:p w:rsidR="00237182" w:rsidRDefault="00237182" w:rsidP="00BB209C">
      <w:p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</w:rPr>
      </w:pPr>
      <w:r>
        <w:tab/>
      </w:r>
      <w:r w:rsidRPr="00EB6579">
        <w:rPr>
          <w:rFonts w:ascii="宋体" w:hAnsi="Arial-BoldMT" w:cs="宋体" w:hint="eastAsia"/>
          <w:kern w:val="0"/>
          <w:szCs w:val="21"/>
          <w:highlight w:val="yellow"/>
        </w:rPr>
        <w:t>每次添加子类时，都将父类的</w:t>
      </w:r>
      <w:r w:rsidRPr="00EB6579">
        <w:rPr>
          <w:rFonts w:ascii="宋体" w:hAnsi="Arial-BoldMT" w:cs="宋体"/>
          <w:kern w:val="0"/>
          <w:szCs w:val="21"/>
          <w:highlight w:val="yellow"/>
        </w:rPr>
        <w:t>id</w:t>
      </w:r>
      <w:r w:rsidRPr="00EB6579">
        <w:rPr>
          <w:rFonts w:ascii="宋体" w:hAnsi="Arial-BoldMT" w:cs="宋体" w:hint="eastAsia"/>
          <w:kern w:val="0"/>
          <w:szCs w:val="21"/>
          <w:highlight w:val="yellow"/>
        </w:rPr>
        <w:t>以及</w:t>
      </w:r>
      <w:r w:rsidRPr="00EB6579">
        <w:rPr>
          <w:rFonts w:ascii="宋体" w:hAnsi="Arial-BoldMT" w:cs="宋体"/>
          <w:kern w:val="0"/>
          <w:szCs w:val="21"/>
          <w:highlight w:val="yellow"/>
        </w:rPr>
        <w:t>path</w:t>
      </w:r>
      <w:r w:rsidRPr="00EB6579">
        <w:rPr>
          <w:rFonts w:ascii="宋体" w:hAnsi="Arial-BoldMT" w:cs="宋体" w:hint="eastAsia"/>
          <w:kern w:val="0"/>
          <w:szCs w:val="21"/>
          <w:highlight w:val="yellow"/>
        </w:rPr>
        <w:t>路径一起带过来，将父类的</w:t>
      </w:r>
      <w:r w:rsidRPr="00EB6579">
        <w:rPr>
          <w:rFonts w:ascii="宋体" w:hAnsi="Arial-BoldMT" w:cs="宋体"/>
          <w:kern w:val="0"/>
          <w:szCs w:val="21"/>
          <w:highlight w:val="yellow"/>
        </w:rPr>
        <w:t>id</w:t>
      </w:r>
      <w:r w:rsidRPr="00EB6579">
        <w:rPr>
          <w:rFonts w:ascii="宋体" w:hAnsi="Arial-BoldMT" w:cs="宋体" w:hint="eastAsia"/>
          <w:kern w:val="0"/>
          <w:szCs w:val="21"/>
          <w:highlight w:val="yellow"/>
        </w:rPr>
        <w:t>和父类的</w:t>
      </w:r>
      <w:r w:rsidRPr="00EB6579">
        <w:rPr>
          <w:rFonts w:ascii="宋体" w:hAnsi="Arial-BoldMT" w:cs="宋体"/>
          <w:kern w:val="0"/>
          <w:szCs w:val="21"/>
          <w:highlight w:val="yellow"/>
        </w:rPr>
        <w:t>path</w:t>
      </w:r>
      <w:r w:rsidRPr="00EB6579">
        <w:rPr>
          <w:rFonts w:ascii="宋体" w:hAnsi="Arial-BoldMT" w:cs="宋体" w:hint="eastAsia"/>
          <w:kern w:val="0"/>
          <w:szCs w:val="21"/>
          <w:highlight w:val="yellow"/>
        </w:rPr>
        <w:t>路径组合后作为子类的路径</w:t>
      </w:r>
      <w:r w:rsidRPr="00EB6579">
        <w:rPr>
          <w:rFonts w:ascii="宋体" w:hAnsi="Arial-BoldMT" w:cs="宋体"/>
          <w:kern w:val="0"/>
          <w:szCs w:val="21"/>
          <w:highlight w:val="yellow"/>
        </w:rPr>
        <w:t xml:space="preserve"> </w:t>
      </w:r>
      <w:r w:rsidRPr="00EB6579">
        <w:rPr>
          <w:rFonts w:ascii="宋体" w:hAnsi="Arial-BoldMT" w:cs="宋体" w:hint="eastAsia"/>
          <w:kern w:val="0"/>
          <w:szCs w:val="21"/>
          <w:highlight w:val="yellow"/>
        </w:rPr>
        <w:t>，子类的</w:t>
      </w:r>
      <w:r w:rsidRPr="00EB6579">
        <w:rPr>
          <w:rFonts w:ascii="宋体" w:hAnsi="Arial-BoldMT" w:cs="宋体"/>
          <w:kern w:val="0"/>
          <w:szCs w:val="21"/>
          <w:highlight w:val="yellow"/>
        </w:rPr>
        <w:t>fid</w:t>
      </w:r>
      <w:r w:rsidRPr="00EB6579">
        <w:rPr>
          <w:rFonts w:ascii="宋体" w:hAnsi="Arial-BoldMT" w:cs="宋体" w:hint="eastAsia"/>
          <w:kern w:val="0"/>
          <w:szCs w:val="21"/>
          <w:highlight w:val="yellow"/>
        </w:rPr>
        <w:t>字段是父类的</w:t>
      </w:r>
      <w:r w:rsidRPr="00EB6579">
        <w:rPr>
          <w:rFonts w:ascii="宋体" w:hAnsi="Arial-BoldMT" w:cs="宋体"/>
          <w:kern w:val="0"/>
          <w:szCs w:val="21"/>
          <w:highlight w:val="yellow"/>
        </w:rPr>
        <w:t>id</w:t>
      </w:r>
      <w:r>
        <w:rPr>
          <w:rFonts w:ascii="宋体" w:hAnsi="Arial-BoldMT" w:cs="宋体"/>
          <w:kern w:val="0"/>
          <w:szCs w:val="21"/>
        </w:rPr>
        <w:t xml:space="preserve"> </w:t>
      </w:r>
      <w:r w:rsidRPr="00F20464">
        <w:rPr>
          <w:rFonts w:ascii="宋体" w:hAnsi="Arial-BoldMT" w:cs="宋体" w:hint="eastAsia"/>
          <w:kern w:val="0"/>
          <w:szCs w:val="21"/>
          <w:highlight w:val="yellow"/>
        </w:rPr>
        <w:t>在查询时使用</w:t>
      </w:r>
      <w:r w:rsidRPr="00F20464">
        <w:rPr>
          <w:rFonts w:ascii="宋体" w:hAnsi="Arial-BoldMT" w:cs="宋体"/>
          <w:kern w:val="0"/>
          <w:szCs w:val="21"/>
          <w:highlight w:val="yellow"/>
        </w:rPr>
        <w:t>concat()sql</w:t>
      </w:r>
      <w:r w:rsidRPr="00F20464">
        <w:rPr>
          <w:rFonts w:ascii="宋体" w:hAnsi="Arial-BoldMT" w:cs="宋体" w:hint="eastAsia"/>
          <w:kern w:val="0"/>
          <w:szCs w:val="21"/>
          <w:highlight w:val="yellow"/>
        </w:rPr>
        <w:t>函数进行查询</w:t>
      </w:r>
      <w:r>
        <w:rPr>
          <w:rFonts w:ascii="宋体" w:hAnsi="Arial-BoldMT" w:cs="宋体"/>
          <w:kern w:val="0"/>
          <w:szCs w:val="21"/>
          <w:highlight w:val="yellow"/>
        </w:rPr>
        <w:t>id</w:t>
      </w:r>
      <w:r>
        <w:rPr>
          <w:rFonts w:ascii="宋体" w:hAnsi="Arial-BoldMT" w:cs="宋体" w:hint="eastAsia"/>
          <w:kern w:val="0"/>
          <w:szCs w:val="21"/>
          <w:highlight w:val="yellow"/>
        </w:rPr>
        <w:t>和</w:t>
      </w:r>
      <w:r>
        <w:rPr>
          <w:rFonts w:ascii="宋体" w:hAnsi="Arial-BoldMT" w:cs="宋体"/>
          <w:kern w:val="0"/>
          <w:szCs w:val="21"/>
          <w:highlight w:val="yellow"/>
        </w:rPr>
        <w:t>path</w:t>
      </w:r>
      <w:r w:rsidRPr="00F20464">
        <w:rPr>
          <w:rFonts w:ascii="宋体" w:hAnsi="Arial-BoldMT" w:cs="宋体" w:hint="eastAsia"/>
          <w:kern w:val="0"/>
          <w:szCs w:val="21"/>
          <w:highlight w:val="yellow"/>
        </w:rPr>
        <w:t>绑定</w:t>
      </w:r>
    </w:p>
    <w:p w:rsidR="00237182" w:rsidRPr="00F57B12" w:rsidRDefault="00237182" w:rsidP="00BB209C">
      <w:p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  <w:highlight w:val="yellow"/>
        </w:rPr>
      </w:pPr>
      <w:r w:rsidRPr="00F57B12">
        <w:rPr>
          <w:rFonts w:ascii="宋体" w:hAnsi="Arial-BoldMT" w:cs="宋体" w:hint="eastAsia"/>
          <w:kern w:val="0"/>
          <w:szCs w:val="21"/>
          <w:highlight w:val="yellow"/>
        </w:rPr>
        <w:t>如</w:t>
      </w:r>
    </w:p>
    <w:p w:rsidR="00237182" w:rsidRPr="00F57B12" w:rsidRDefault="00237182" w:rsidP="00BB209C">
      <w:p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  <w:highlight w:val="yellow"/>
        </w:rPr>
      </w:pPr>
      <w:r w:rsidRPr="00F57B12">
        <w:rPr>
          <w:rFonts w:ascii="宋体" w:hAnsi="Arial-BoldMT" w:cs="宋体"/>
          <w:kern w:val="0"/>
          <w:szCs w:val="21"/>
          <w:highlight w:val="yellow"/>
        </w:rPr>
        <w:tab/>
        <w:t>Id  name fid path</w:t>
      </w:r>
    </w:p>
    <w:p w:rsidR="00237182" w:rsidRPr="00F57B12" w:rsidRDefault="00237182" w:rsidP="00BB20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  <w:highlight w:val="yellow"/>
        </w:rPr>
      </w:pPr>
      <w:r w:rsidRPr="00F57B12">
        <w:rPr>
          <w:rFonts w:ascii="宋体" w:hAnsi="Arial-BoldMT" w:cs="宋体" w:hint="eastAsia"/>
          <w:kern w:val="0"/>
          <w:szCs w:val="21"/>
          <w:highlight w:val="yellow"/>
        </w:rPr>
        <w:t>服装</w:t>
      </w:r>
      <w:r w:rsidRPr="00F57B12">
        <w:rPr>
          <w:rFonts w:ascii="宋体" w:hAnsi="Arial-BoldMT" w:cs="宋体"/>
          <w:kern w:val="0"/>
          <w:szCs w:val="21"/>
          <w:highlight w:val="yellow"/>
        </w:rPr>
        <w:t xml:space="preserve"> 0 0,</w:t>
      </w:r>
    </w:p>
    <w:p w:rsidR="00237182" w:rsidRPr="00F57B12" w:rsidRDefault="00237182" w:rsidP="00BB20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  <w:highlight w:val="yellow"/>
        </w:rPr>
      </w:pPr>
      <w:r w:rsidRPr="00F57B12">
        <w:rPr>
          <w:rFonts w:ascii="宋体" w:hAnsi="Arial-BoldMT" w:cs="宋体" w:hint="eastAsia"/>
          <w:kern w:val="0"/>
          <w:szCs w:val="21"/>
          <w:highlight w:val="yellow"/>
        </w:rPr>
        <w:t>西装</w:t>
      </w:r>
      <w:r w:rsidRPr="00F57B12">
        <w:rPr>
          <w:rFonts w:ascii="宋体" w:hAnsi="Arial-BoldMT" w:cs="宋体"/>
          <w:kern w:val="0"/>
          <w:szCs w:val="21"/>
          <w:highlight w:val="yellow"/>
        </w:rPr>
        <w:t xml:space="preserve"> 1 0,1</w:t>
      </w:r>
    </w:p>
    <w:p w:rsidR="00237182" w:rsidRPr="00F57B12" w:rsidRDefault="00237182" w:rsidP="00BB20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  <w:highlight w:val="yellow"/>
        </w:rPr>
      </w:pPr>
      <w:r w:rsidRPr="00F57B12">
        <w:rPr>
          <w:rFonts w:ascii="宋体" w:hAnsi="Arial-BoldMT" w:cs="宋体" w:hint="eastAsia"/>
          <w:kern w:val="0"/>
          <w:szCs w:val="21"/>
          <w:highlight w:val="yellow"/>
        </w:rPr>
        <w:t>数码</w:t>
      </w:r>
      <w:r w:rsidRPr="00F57B12">
        <w:rPr>
          <w:rFonts w:ascii="宋体" w:hAnsi="Arial-BoldMT" w:cs="宋体"/>
          <w:kern w:val="0"/>
          <w:szCs w:val="21"/>
          <w:highlight w:val="yellow"/>
        </w:rPr>
        <w:t xml:space="preserve"> 0 0,</w:t>
      </w:r>
    </w:p>
    <w:p w:rsidR="00237182" w:rsidRPr="00F57B12" w:rsidRDefault="00237182" w:rsidP="00BB20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  <w:highlight w:val="yellow"/>
        </w:rPr>
      </w:pPr>
      <w:r w:rsidRPr="00F57B12">
        <w:rPr>
          <w:rFonts w:ascii="宋体" w:hAnsi="Arial-BoldMT" w:cs="宋体" w:hint="eastAsia"/>
          <w:kern w:val="0"/>
          <w:szCs w:val="21"/>
          <w:highlight w:val="yellow"/>
        </w:rPr>
        <w:t>电脑</w:t>
      </w:r>
      <w:r w:rsidRPr="00F57B12">
        <w:rPr>
          <w:rFonts w:ascii="宋体" w:hAnsi="Arial-BoldMT" w:cs="宋体"/>
          <w:kern w:val="0"/>
          <w:szCs w:val="21"/>
          <w:highlight w:val="yellow"/>
        </w:rPr>
        <w:t xml:space="preserve"> 3 0,3</w:t>
      </w:r>
    </w:p>
    <w:p w:rsidR="00237182" w:rsidRPr="00F57B12" w:rsidRDefault="00237182" w:rsidP="00BB20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hAnsi="Arial-BoldMT" w:cs="宋体"/>
          <w:kern w:val="0"/>
          <w:szCs w:val="21"/>
          <w:highlight w:val="yellow"/>
        </w:rPr>
      </w:pPr>
      <w:r w:rsidRPr="00F57B12">
        <w:rPr>
          <w:rFonts w:ascii="宋体" w:hAnsi="Arial-BoldMT" w:cs="宋体" w:hint="eastAsia"/>
          <w:kern w:val="0"/>
          <w:szCs w:val="21"/>
          <w:highlight w:val="yellow"/>
        </w:rPr>
        <w:t>笔记本电脑</w:t>
      </w:r>
      <w:r w:rsidRPr="00F57B12">
        <w:rPr>
          <w:rFonts w:ascii="宋体" w:hAnsi="Arial-BoldMT" w:cs="宋体"/>
          <w:kern w:val="0"/>
          <w:szCs w:val="21"/>
          <w:highlight w:val="yellow"/>
        </w:rPr>
        <w:t xml:space="preserve"> 4 0,3,4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8,</w:t>
      </w:r>
      <w:r>
        <w:rPr>
          <w:rFonts w:hint="eastAsia"/>
        </w:rPr>
        <w:t>写一个函数，尽可能高效的，从一个标准</w:t>
      </w:r>
      <w:r>
        <w:t xml:space="preserve"> url </w:t>
      </w:r>
      <w:r>
        <w:rPr>
          <w:rFonts w:hint="eastAsia"/>
        </w:rPr>
        <w:t>里取出文件的扩展名</w:t>
      </w:r>
    </w:p>
    <w:p w:rsidR="00237182" w:rsidRDefault="00237182" w:rsidP="00913014">
      <w:r>
        <w:rPr>
          <w:rFonts w:hint="eastAsia"/>
        </w:rPr>
        <w:t>例如</w:t>
      </w:r>
      <w:r>
        <w:t>: http://www.test.com.cn/abc/de/fg.php?id=1</w:t>
      </w:r>
      <w:r>
        <w:rPr>
          <w:rFonts w:hint="eastAsia"/>
        </w:rPr>
        <w:t>需要取出</w:t>
      </w:r>
      <w:r>
        <w:t>php</w:t>
      </w:r>
      <w:r>
        <w:rPr>
          <w:rFonts w:hint="eastAsia"/>
        </w:rPr>
        <w:t>或</w:t>
      </w:r>
      <w:r>
        <w:t>.php</w:t>
      </w:r>
    </w:p>
    <w:p w:rsidR="00237182" w:rsidRPr="00EF0A76" w:rsidRDefault="00237182" w:rsidP="00EF0A76">
      <w:pPr>
        <w:ind w:leftChars="200" w:left="31680"/>
        <w:rPr>
          <w:highlight w:val="yellow"/>
        </w:rPr>
      </w:pPr>
      <w:r w:rsidRPr="00EF0A76">
        <w:rPr>
          <w:highlight w:val="yellow"/>
        </w:rPr>
        <w:t>Function get_ext($url){</w:t>
      </w:r>
    </w:p>
    <w:p w:rsidR="00237182" w:rsidRPr="00EF0A76" w:rsidRDefault="00237182" w:rsidP="00EF0A76">
      <w:pPr>
        <w:ind w:leftChars="200" w:left="31680"/>
        <w:rPr>
          <w:highlight w:val="yellow"/>
        </w:rPr>
      </w:pPr>
      <w:r w:rsidRPr="00EF0A76">
        <w:rPr>
          <w:highlight w:val="yellow"/>
        </w:rPr>
        <w:tab/>
        <w:t>$ext=Pathinfo($url,PATHINFO_EXTENSION);</w:t>
      </w:r>
    </w:p>
    <w:p w:rsidR="00237182" w:rsidRPr="00EF0A76" w:rsidRDefault="00237182" w:rsidP="00EF0A76">
      <w:pPr>
        <w:ind w:leftChars="200" w:left="31680"/>
        <w:rPr>
          <w:highlight w:val="yellow"/>
        </w:rPr>
      </w:pPr>
      <w:r w:rsidRPr="00EF0A76">
        <w:rPr>
          <w:highlight w:val="yellow"/>
        </w:rPr>
        <w:tab/>
        <w:t>If(strstr($ext)){</w:t>
      </w:r>
    </w:p>
    <w:p w:rsidR="00237182" w:rsidRPr="00EF0A76" w:rsidRDefault="00237182" w:rsidP="00EF0A76">
      <w:pPr>
        <w:ind w:leftChars="200" w:left="31680"/>
        <w:rPr>
          <w:highlight w:val="yellow"/>
        </w:rPr>
      </w:pPr>
      <w:r w:rsidRPr="00EF0A76">
        <w:rPr>
          <w:highlight w:val="yellow"/>
        </w:rPr>
        <w:tab/>
      </w:r>
      <w:r w:rsidRPr="00EF0A76">
        <w:rPr>
          <w:highlight w:val="yellow"/>
        </w:rPr>
        <w:tab/>
        <w:t>$arr=explode(‘?’,$ext);</w:t>
      </w:r>
    </w:p>
    <w:p w:rsidR="00237182" w:rsidRPr="00EF0A76" w:rsidRDefault="00237182" w:rsidP="00EF0A76">
      <w:pPr>
        <w:ind w:leftChars="200" w:left="31680"/>
        <w:rPr>
          <w:highlight w:val="yellow"/>
        </w:rPr>
      </w:pPr>
      <w:r w:rsidRPr="00EF0A76">
        <w:rPr>
          <w:highlight w:val="yellow"/>
        </w:rPr>
        <w:tab/>
      </w:r>
      <w:r w:rsidRPr="00EF0A76">
        <w:rPr>
          <w:highlight w:val="yellow"/>
        </w:rPr>
        <w:tab/>
        <w:t>Return $arr[0s];</w:t>
      </w:r>
    </w:p>
    <w:p w:rsidR="00237182" w:rsidRPr="00EF0A76" w:rsidRDefault="00237182" w:rsidP="00EF0A76">
      <w:pPr>
        <w:ind w:leftChars="200" w:left="31680" w:firstLine="420"/>
        <w:rPr>
          <w:highlight w:val="yellow"/>
        </w:rPr>
      </w:pPr>
      <w:r w:rsidRPr="00EF0A76">
        <w:rPr>
          <w:highlight w:val="yellow"/>
        </w:rPr>
        <w:t>}else{</w:t>
      </w:r>
    </w:p>
    <w:p w:rsidR="00237182" w:rsidRPr="00EF0A76" w:rsidRDefault="00237182" w:rsidP="00EF0A76">
      <w:pPr>
        <w:ind w:leftChars="200" w:left="31680" w:firstLine="420"/>
        <w:rPr>
          <w:highlight w:val="yellow"/>
        </w:rPr>
      </w:pPr>
      <w:r w:rsidRPr="00EF0A76">
        <w:rPr>
          <w:highlight w:val="yellow"/>
        </w:rPr>
        <w:tab/>
        <w:t>Return $ext;</w:t>
      </w:r>
    </w:p>
    <w:p w:rsidR="00237182" w:rsidRPr="00EF0A76" w:rsidRDefault="00237182" w:rsidP="00EF0A76">
      <w:pPr>
        <w:ind w:leftChars="200" w:left="31680" w:firstLine="420"/>
        <w:rPr>
          <w:highlight w:val="yellow"/>
        </w:rPr>
      </w:pPr>
      <w:r w:rsidRPr="00EF0A76">
        <w:rPr>
          <w:highlight w:val="yellow"/>
        </w:rPr>
        <w:t>}</w:t>
      </w:r>
    </w:p>
    <w:p w:rsidR="00237182" w:rsidRPr="00EF0A76" w:rsidRDefault="00237182" w:rsidP="00EF0A76">
      <w:pPr>
        <w:ind w:leftChars="200" w:left="31680" w:firstLine="420"/>
        <w:rPr>
          <w:highlight w:val="yellow"/>
        </w:rPr>
      </w:pPr>
    </w:p>
    <w:p w:rsidR="00237182" w:rsidRDefault="00237182" w:rsidP="00EF0A76">
      <w:pPr>
        <w:ind w:leftChars="200" w:left="31680"/>
      </w:pPr>
      <w:r w:rsidRPr="00EF0A76">
        <w:rPr>
          <w:highlight w:val="yellow"/>
        </w:rPr>
        <w:t>}</w:t>
      </w:r>
    </w:p>
    <w:p w:rsidR="00237182" w:rsidRDefault="00237182" w:rsidP="00913014"/>
    <w:p w:rsidR="00237182" w:rsidRDefault="00237182" w:rsidP="00913014"/>
    <w:p w:rsidR="00237182" w:rsidRDefault="00237182" w:rsidP="00913014">
      <w:r>
        <w:t>9,</w:t>
      </w:r>
      <w:r>
        <w:rPr>
          <w:rFonts w:hint="eastAsia"/>
        </w:rPr>
        <w:t>解释</w:t>
      </w:r>
      <w:r>
        <w:t>:MVC</w:t>
      </w:r>
    </w:p>
    <w:p w:rsidR="00237182" w:rsidRPr="00F01CF8" w:rsidRDefault="00237182" w:rsidP="00913014">
      <w:pPr>
        <w:rPr>
          <w:highlight w:val="yellow"/>
        </w:rPr>
      </w:pPr>
      <w:r>
        <w:tab/>
      </w:r>
      <w:r w:rsidRPr="00F01CF8">
        <w:rPr>
          <w:highlight w:val="yellow"/>
        </w:rPr>
        <w:t>MVC</w:t>
      </w:r>
      <w:r w:rsidRPr="00F01CF8">
        <w:rPr>
          <w:rFonts w:hint="eastAsia"/>
          <w:highlight w:val="yellow"/>
        </w:rPr>
        <w:t>设计模式</w:t>
      </w:r>
      <w:r w:rsidRPr="00F01CF8">
        <w:rPr>
          <w:highlight w:val="yellow"/>
        </w:rPr>
        <w:t>:M(model)</w:t>
      </w:r>
      <w:r w:rsidRPr="00F01CF8">
        <w:rPr>
          <w:rFonts w:hint="eastAsia"/>
          <w:highlight w:val="yellow"/>
        </w:rPr>
        <w:t>模型</w:t>
      </w:r>
      <w:r w:rsidRPr="00F01CF8">
        <w:rPr>
          <w:highlight w:val="yellow"/>
        </w:rPr>
        <w:t xml:space="preserve"> V(view)</w:t>
      </w:r>
      <w:r w:rsidRPr="00F01CF8">
        <w:rPr>
          <w:rFonts w:hint="eastAsia"/>
          <w:highlight w:val="yellow"/>
        </w:rPr>
        <w:t>视图</w:t>
      </w:r>
      <w:r w:rsidRPr="00F01CF8">
        <w:rPr>
          <w:highlight w:val="yellow"/>
        </w:rPr>
        <w:t xml:space="preserve"> C(control)</w:t>
      </w:r>
      <w:r w:rsidRPr="00F01CF8">
        <w:rPr>
          <w:rFonts w:hint="eastAsia"/>
          <w:highlight w:val="yellow"/>
        </w:rPr>
        <w:t>控制器</w:t>
      </w:r>
    </w:p>
    <w:p w:rsidR="00237182" w:rsidRDefault="00237182" w:rsidP="00913014">
      <w:r w:rsidRPr="00F01CF8">
        <w:rPr>
          <w:highlight w:val="yellow"/>
        </w:rPr>
        <w:tab/>
      </w:r>
      <w:r w:rsidRPr="00F01CF8">
        <w:rPr>
          <w:rFonts w:hint="eastAsia"/>
          <w:highlight w:val="yellow"/>
        </w:rPr>
        <w:t>由一个入口文件，</w:t>
      </w:r>
      <w:r w:rsidRPr="00F01CF8">
        <w:rPr>
          <w:highlight w:val="yellow"/>
        </w:rPr>
        <w:t>get</w:t>
      </w:r>
      <w:r w:rsidRPr="00F01CF8">
        <w:rPr>
          <w:rFonts w:hint="eastAsia"/>
          <w:highlight w:val="yellow"/>
        </w:rPr>
        <w:t>传参，调用控制器中的操作，将数据显示到视图，模型由控制器所需调用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10,</w:t>
      </w:r>
      <w:r>
        <w:rPr>
          <w:rFonts w:hint="eastAsia"/>
        </w:rPr>
        <w:t>描述一下大流量高并发量网站的解决方案</w:t>
      </w:r>
    </w:p>
    <w:p w:rsidR="00237182" w:rsidRPr="002F3C04" w:rsidRDefault="00237182" w:rsidP="00913014">
      <w:pPr>
        <w:rPr>
          <w:highlight w:val="yellow"/>
        </w:rPr>
      </w:pPr>
      <w:r>
        <w:tab/>
      </w:r>
      <w:r w:rsidRPr="002F3C04">
        <w:rPr>
          <w:rFonts w:hint="eastAsia"/>
          <w:highlight w:val="yellow"/>
        </w:rPr>
        <w:t>确认服务器硬件是否足够支持当前的流量</w:t>
      </w:r>
    </w:p>
    <w:p w:rsidR="00237182" w:rsidRPr="002F3C04" w:rsidRDefault="00237182" w:rsidP="00913014">
      <w:pPr>
        <w:rPr>
          <w:highlight w:val="yellow"/>
        </w:rPr>
      </w:pPr>
      <w:r w:rsidRPr="002F3C04">
        <w:rPr>
          <w:highlight w:val="yellow"/>
        </w:rPr>
        <w:tab/>
      </w:r>
      <w:r w:rsidRPr="002F3C04">
        <w:rPr>
          <w:rFonts w:hint="eastAsia"/>
          <w:highlight w:val="yellow"/>
        </w:rPr>
        <w:t>进行缓存机制</w:t>
      </w:r>
    </w:p>
    <w:p w:rsidR="00237182" w:rsidRPr="002F3C04" w:rsidRDefault="00237182" w:rsidP="00913014">
      <w:pPr>
        <w:rPr>
          <w:highlight w:val="yellow"/>
        </w:rPr>
      </w:pPr>
      <w:r w:rsidRPr="002F3C04">
        <w:rPr>
          <w:highlight w:val="yellow"/>
        </w:rPr>
        <w:tab/>
      </w:r>
      <w:r w:rsidRPr="002F3C04">
        <w:rPr>
          <w:rFonts w:hint="eastAsia"/>
          <w:highlight w:val="yellow"/>
        </w:rPr>
        <w:t>禁止外部盗链</w:t>
      </w:r>
    </w:p>
    <w:p w:rsidR="00237182" w:rsidRPr="002F3C04" w:rsidRDefault="00237182" w:rsidP="00913014">
      <w:pPr>
        <w:rPr>
          <w:highlight w:val="yellow"/>
        </w:rPr>
      </w:pPr>
      <w:r w:rsidRPr="002F3C04">
        <w:rPr>
          <w:highlight w:val="yellow"/>
        </w:rPr>
        <w:tab/>
      </w:r>
      <w:r w:rsidRPr="002F3C04">
        <w:rPr>
          <w:rFonts w:hint="eastAsia"/>
          <w:highlight w:val="yellow"/>
        </w:rPr>
        <w:t>控制大文件的下载</w:t>
      </w:r>
    </w:p>
    <w:p w:rsidR="00237182" w:rsidRDefault="00237182" w:rsidP="002F3C04">
      <w:pPr>
        <w:ind w:firstLine="420"/>
      </w:pPr>
      <w:r w:rsidRPr="002F3C04">
        <w:rPr>
          <w:rFonts w:hint="eastAsia"/>
          <w:highlight w:val="yellow"/>
        </w:rPr>
        <w:t>使用不同的主机分流主要流量</w:t>
      </w:r>
    </w:p>
    <w:p w:rsidR="00237182" w:rsidRDefault="00237182" w:rsidP="00913014">
      <w:r>
        <w:tab/>
      </w:r>
      <w:r w:rsidRPr="0027495C">
        <w:rPr>
          <w:rFonts w:hint="eastAsia"/>
          <w:highlight w:val="yellow"/>
        </w:rPr>
        <w:t>数据库读写分离</w:t>
      </w:r>
    </w:p>
    <w:p w:rsidR="00237182" w:rsidRDefault="00237182" w:rsidP="00913014">
      <w:r>
        <w:tab/>
      </w:r>
      <w:r w:rsidRPr="00B260CC">
        <w:rPr>
          <w:rFonts w:hint="eastAsia"/>
          <w:highlight w:val="yellow"/>
        </w:rPr>
        <w:t>优化数据库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11.</w:t>
      </w:r>
      <w:r>
        <w:rPr>
          <w:rFonts w:hint="eastAsia"/>
        </w:rPr>
        <w:t>如何设计或配置</w:t>
      </w:r>
      <w:r>
        <w:t>Mysql</w:t>
      </w:r>
      <w:r>
        <w:rPr>
          <w:rFonts w:hint="eastAsia"/>
        </w:rPr>
        <w:t>，才能达到高效使用的目的。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数据库设计方面，设计结构良好的数据库，允许部分数据冗余。</w:t>
      </w:r>
    </w:p>
    <w:p w:rsidR="00237182" w:rsidRPr="007B616D" w:rsidRDefault="00237182" w:rsidP="007B616D">
      <w:pPr>
        <w:spacing w:line="360" w:lineRule="auto"/>
        <w:ind w:leftChars="300" w:left="3168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选取最适用的字段属性，尽可能把字段设置为</w:t>
      </w:r>
      <w:r w:rsidRPr="007B616D">
        <w:rPr>
          <w:sz w:val="24"/>
          <w:highlight w:val="yellow"/>
        </w:rPr>
        <w:t>NOT NULL</w:t>
      </w:r>
      <w:r w:rsidRPr="007B616D">
        <w:rPr>
          <w:rFonts w:hint="eastAsia"/>
          <w:sz w:val="24"/>
          <w:highlight w:val="yellow"/>
        </w:rPr>
        <w:t>，这样在查询的时候，数据库不用去比较</w:t>
      </w:r>
      <w:r w:rsidRPr="007B616D">
        <w:rPr>
          <w:sz w:val="24"/>
          <w:highlight w:val="yellow"/>
        </w:rPr>
        <w:t>NULL</w:t>
      </w:r>
      <w:r w:rsidRPr="007B616D">
        <w:rPr>
          <w:rFonts w:hint="eastAsia"/>
          <w:sz w:val="24"/>
          <w:highlight w:val="yellow"/>
        </w:rPr>
        <w:t>值。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系统架构设计方面，表散列，把海量数据散列到几个不同的表里面，集群，数据库查询和写入分开。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写高效</w:t>
      </w:r>
      <w:r w:rsidRPr="007B616D">
        <w:rPr>
          <w:sz w:val="24"/>
          <w:highlight w:val="yellow"/>
        </w:rPr>
        <w:t>sql</w:t>
      </w:r>
      <w:r w:rsidRPr="007B616D">
        <w:rPr>
          <w:rFonts w:hint="eastAsia"/>
          <w:sz w:val="24"/>
          <w:highlight w:val="yellow"/>
        </w:rPr>
        <w:t>语句，以提高效率。</w:t>
      </w:r>
    </w:p>
    <w:p w:rsidR="00237182" w:rsidRPr="007B616D" w:rsidRDefault="00237182" w:rsidP="007B616D">
      <w:p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使用连接</w:t>
      </w:r>
      <w:r w:rsidRPr="007B616D">
        <w:rPr>
          <w:sz w:val="24"/>
          <w:highlight w:val="yellow"/>
        </w:rPr>
        <w:t>(join)</w:t>
      </w:r>
      <w:r w:rsidRPr="007B616D">
        <w:rPr>
          <w:rFonts w:hint="eastAsia"/>
          <w:sz w:val="24"/>
          <w:highlight w:val="yellow"/>
        </w:rPr>
        <w:t>来代替子查询</w:t>
      </w:r>
    </w:p>
    <w:p w:rsidR="00237182" w:rsidRPr="007B616D" w:rsidRDefault="00237182" w:rsidP="007B616D">
      <w:p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使用联合</w:t>
      </w:r>
      <w:r w:rsidRPr="007B616D">
        <w:rPr>
          <w:sz w:val="24"/>
          <w:highlight w:val="yellow"/>
        </w:rPr>
        <w:t>(union)</w:t>
      </w:r>
      <w:r w:rsidRPr="007B616D">
        <w:rPr>
          <w:rFonts w:hint="eastAsia"/>
          <w:sz w:val="24"/>
          <w:highlight w:val="yellow"/>
        </w:rPr>
        <w:t>来代替手动创建的临时表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所得皆必须，只从数据库取必须的数据。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必要的时候用不同的存储引擎，比如</w:t>
      </w:r>
      <w:r w:rsidRPr="007B616D">
        <w:rPr>
          <w:sz w:val="24"/>
          <w:highlight w:val="yellow"/>
        </w:rPr>
        <w:t>Innodb</w:t>
      </w:r>
      <w:r w:rsidRPr="007B616D">
        <w:rPr>
          <w:rFonts w:hint="eastAsia"/>
          <w:sz w:val="24"/>
          <w:highlight w:val="yellow"/>
        </w:rPr>
        <w:t>可以减少死锁，</w:t>
      </w:r>
      <w:r w:rsidRPr="007B616D">
        <w:rPr>
          <w:sz w:val="24"/>
          <w:highlight w:val="yellow"/>
        </w:rPr>
        <w:t>HEAP</w:t>
      </w:r>
      <w:r w:rsidRPr="007B616D">
        <w:rPr>
          <w:rFonts w:hint="eastAsia"/>
          <w:sz w:val="24"/>
          <w:highlight w:val="yellow"/>
        </w:rPr>
        <w:t>可以提高一个数量级的查询速度。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使用事务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使用外键</w:t>
      </w:r>
    </w:p>
    <w:p w:rsidR="00237182" w:rsidRPr="007B616D" w:rsidRDefault="00237182" w:rsidP="007B616D">
      <w:pPr>
        <w:numPr>
          <w:ilvl w:val="0"/>
          <w:numId w:val="2"/>
        </w:numPr>
        <w:spacing w:line="360" w:lineRule="auto"/>
        <w:ind w:firstLine="420"/>
        <w:rPr>
          <w:sz w:val="24"/>
          <w:highlight w:val="yellow"/>
        </w:rPr>
      </w:pPr>
      <w:r w:rsidRPr="007B616D">
        <w:rPr>
          <w:rFonts w:hint="eastAsia"/>
          <w:sz w:val="24"/>
          <w:highlight w:val="yellow"/>
        </w:rPr>
        <w:t>使用索引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12.</w:t>
      </w:r>
      <w:r>
        <w:rPr>
          <w:rFonts w:hint="eastAsia"/>
        </w:rPr>
        <w:t>如何进行防</w:t>
      </w:r>
      <w:r>
        <w:t>SQL</w:t>
      </w:r>
      <w:r>
        <w:rPr>
          <w:rFonts w:hint="eastAsia"/>
        </w:rPr>
        <w:t>注入</w:t>
      </w:r>
    </w:p>
    <w:p w:rsidR="00237182" w:rsidRPr="00C35595" w:rsidRDefault="00237182" w:rsidP="00C35595">
      <w:pPr>
        <w:ind w:firstLine="420"/>
        <w:rPr>
          <w:highlight w:val="yellow"/>
        </w:rPr>
      </w:pPr>
      <w:r w:rsidRPr="00C35595">
        <w:rPr>
          <w:highlight w:val="yellow"/>
        </w:rPr>
        <w:t>1</w:t>
      </w:r>
      <w:r w:rsidRPr="00C35595">
        <w:rPr>
          <w:rFonts w:hint="eastAsia"/>
          <w:highlight w:val="yellow"/>
        </w:rPr>
        <w:t>、过滤掉一些常见的数据库操作关键字：</w:t>
      </w:r>
      <w:r w:rsidRPr="00C35595">
        <w:rPr>
          <w:highlight w:val="yellow"/>
        </w:rPr>
        <w:t>select,insert,update,delete,and,*</w:t>
      </w:r>
      <w:r w:rsidRPr="00C35595">
        <w:rPr>
          <w:rFonts w:hint="eastAsia"/>
          <w:highlight w:val="yellow"/>
        </w:rPr>
        <w:t>等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rFonts w:hint="eastAsia"/>
          <w:highlight w:val="yellow"/>
        </w:rPr>
        <w:t xml:space="preserve">　　</w:t>
      </w:r>
      <w:r w:rsidRPr="00C35595">
        <w:rPr>
          <w:highlight w:val="yellow"/>
        </w:rPr>
        <w:tab/>
      </w:r>
      <w:r w:rsidRPr="00C35595">
        <w:rPr>
          <w:highlight w:val="yellow"/>
        </w:rPr>
        <w:tab/>
      </w:r>
      <w:r w:rsidRPr="00C35595">
        <w:rPr>
          <w:rFonts w:hint="eastAsia"/>
          <w:highlight w:val="yellow"/>
        </w:rPr>
        <w:t>或者通过系统函数：</w:t>
      </w:r>
      <w:r w:rsidRPr="00C35595">
        <w:rPr>
          <w:highlight w:val="yellow"/>
        </w:rPr>
        <w:t>addslashes(</w:t>
      </w:r>
      <w:r w:rsidRPr="00C35595">
        <w:rPr>
          <w:rFonts w:hint="eastAsia"/>
          <w:highlight w:val="yellow"/>
        </w:rPr>
        <w:t>需要被过滤的内容</w:t>
      </w:r>
      <w:r w:rsidRPr="00C35595">
        <w:rPr>
          <w:highlight w:val="yellow"/>
        </w:rPr>
        <w:t>)</w:t>
      </w:r>
      <w:r w:rsidRPr="00C35595">
        <w:rPr>
          <w:rFonts w:hint="eastAsia"/>
          <w:highlight w:val="yellow"/>
        </w:rPr>
        <w:t>来进行过滤。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highlight w:val="yellow"/>
        </w:rPr>
        <w:t xml:space="preserve"> </w:t>
      </w:r>
      <w:r w:rsidRPr="00C35595">
        <w:rPr>
          <w:highlight w:val="yellow"/>
        </w:rPr>
        <w:tab/>
        <w:t>2</w:t>
      </w:r>
      <w:r w:rsidRPr="00C35595">
        <w:rPr>
          <w:rFonts w:hint="eastAsia"/>
          <w:highlight w:val="yellow"/>
        </w:rPr>
        <w:t>、在</w:t>
      </w:r>
      <w:r w:rsidRPr="00C35595">
        <w:rPr>
          <w:highlight w:val="yellow"/>
        </w:rPr>
        <w:t>PHP</w:t>
      </w:r>
      <w:r w:rsidRPr="00C35595">
        <w:rPr>
          <w:rFonts w:hint="eastAsia"/>
          <w:highlight w:val="yellow"/>
        </w:rPr>
        <w:t>配置文件中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rFonts w:hint="eastAsia"/>
          <w:highlight w:val="yellow"/>
        </w:rPr>
        <w:t xml:space="preserve">　</w:t>
      </w:r>
      <w:r w:rsidRPr="00C35595">
        <w:rPr>
          <w:highlight w:val="yellow"/>
        </w:rPr>
        <w:tab/>
      </w:r>
      <w:r w:rsidRPr="00C35595">
        <w:rPr>
          <w:rFonts w:hint="eastAsia"/>
          <w:highlight w:val="yellow"/>
        </w:rPr>
        <w:t xml:space="preserve">　</w:t>
      </w:r>
      <w:r w:rsidRPr="00C35595">
        <w:rPr>
          <w:highlight w:val="yellow"/>
        </w:rPr>
        <w:tab/>
        <w:t>Register_globals=off;</w:t>
      </w:r>
      <w:r w:rsidRPr="00C35595">
        <w:rPr>
          <w:rFonts w:hint="eastAsia"/>
          <w:highlight w:val="yellow"/>
        </w:rPr>
        <w:t>设置为关闭状态</w:t>
      </w:r>
      <w:r w:rsidRPr="00C35595">
        <w:rPr>
          <w:highlight w:val="yellow"/>
        </w:rPr>
        <w:t xml:space="preserve"> //</w:t>
      </w:r>
      <w:r w:rsidRPr="00C35595">
        <w:rPr>
          <w:rFonts w:hint="eastAsia"/>
          <w:highlight w:val="yellow"/>
        </w:rPr>
        <w:t>作用将注册全局变量关闭。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rFonts w:hint="eastAsia"/>
          <w:highlight w:val="yellow"/>
        </w:rPr>
        <w:t xml:space="preserve">　　</w:t>
      </w:r>
      <w:r w:rsidRPr="00C35595">
        <w:rPr>
          <w:highlight w:val="yellow"/>
        </w:rPr>
        <w:tab/>
        <w:t xml:space="preserve">  </w:t>
      </w:r>
      <w:r w:rsidRPr="00C35595">
        <w:rPr>
          <w:highlight w:val="yellow"/>
        </w:rPr>
        <w:tab/>
      </w:r>
      <w:r w:rsidRPr="00C35595">
        <w:rPr>
          <w:rFonts w:hint="eastAsia"/>
          <w:highlight w:val="yellow"/>
        </w:rPr>
        <w:t>比如：接收</w:t>
      </w:r>
      <w:r w:rsidRPr="00C35595">
        <w:rPr>
          <w:highlight w:val="yellow"/>
        </w:rPr>
        <w:t>POST</w:t>
      </w:r>
      <w:r w:rsidRPr="00C35595">
        <w:rPr>
          <w:rFonts w:hint="eastAsia"/>
          <w:highlight w:val="yellow"/>
        </w:rPr>
        <w:t>表单的值使用</w:t>
      </w:r>
      <w:r w:rsidRPr="00C35595">
        <w:rPr>
          <w:highlight w:val="yellow"/>
        </w:rPr>
        <w:t>$_POST['user'],</w:t>
      </w:r>
      <w:r w:rsidRPr="00C35595">
        <w:rPr>
          <w:rFonts w:hint="eastAsia"/>
          <w:highlight w:val="yellow"/>
        </w:rPr>
        <w:t>如果将</w:t>
      </w:r>
      <w:r w:rsidRPr="00C35595">
        <w:rPr>
          <w:highlight w:val="yellow"/>
        </w:rPr>
        <w:t>register_globals=on;</w:t>
      </w:r>
      <w:r w:rsidRPr="00C35595">
        <w:rPr>
          <w:rFonts w:hint="eastAsia"/>
          <w:highlight w:val="yellow"/>
        </w:rPr>
        <w:t>直接使用</w:t>
      </w:r>
      <w:r w:rsidRPr="00C35595">
        <w:rPr>
          <w:highlight w:val="yellow"/>
        </w:rPr>
        <w:t>$user</w:t>
      </w:r>
      <w:r w:rsidRPr="00C35595">
        <w:rPr>
          <w:rFonts w:hint="eastAsia"/>
          <w:highlight w:val="yellow"/>
        </w:rPr>
        <w:t>可以接收表单的值。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highlight w:val="yellow"/>
        </w:rPr>
        <w:t xml:space="preserve"> </w:t>
      </w:r>
      <w:r w:rsidRPr="00C35595">
        <w:rPr>
          <w:highlight w:val="yellow"/>
        </w:rPr>
        <w:tab/>
        <w:t>3</w:t>
      </w:r>
      <w:r w:rsidRPr="00C35595">
        <w:rPr>
          <w:rFonts w:hint="eastAsia"/>
          <w:highlight w:val="yellow"/>
        </w:rPr>
        <w:t>、</w:t>
      </w:r>
      <w:r w:rsidRPr="00C35595">
        <w:rPr>
          <w:highlight w:val="yellow"/>
        </w:rPr>
        <w:t>SQL</w:t>
      </w:r>
      <w:r w:rsidRPr="00C35595">
        <w:rPr>
          <w:rFonts w:hint="eastAsia"/>
          <w:highlight w:val="yellow"/>
        </w:rPr>
        <w:t>语句书写的时候尽量不要省略小引号</w:t>
      </w:r>
      <w:r w:rsidRPr="00C35595">
        <w:rPr>
          <w:highlight w:val="yellow"/>
        </w:rPr>
        <w:t>(tab</w:t>
      </w:r>
      <w:r w:rsidRPr="00C35595">
        <w:rPr>
          <w:rFonts w:hint="eastAsia"/>
          <w:highlight w:val="yellow"/>
        </w:rPr>
        <w:t>键上面那个</w:t>
      </w:r>
      <w:r w:rsidRPr="00C35595">
        <w:rPr>
          <w:highlight w:val="yellow"/>
        </w:rPr>
        <w:t>)</w:t>
      </w:r>
      <w:r w:rsidRPr="00C35595">
        <w:rPr>
          <w:rFonts w:hint="eastAsia"/>
          <w:highlight w:val="yellow"/>
        </w:rPr>
        <w:t>和单引号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highlight w:val="yellow"/>
        </w:rPr>
        <w:t xml:space="preserve"> </w:t>
      </w:r>
      <w:r w:rsidRPr="00C35595">
        <w:rPr>
          <w:highlight w:val="yellow"/>
        </w:rPr>
        <w:tab/>
        <w:t>4</w:t>
      </w:r>
      <w:r w:rsidRPr="00C35595">
        <w:rPr>
          <w:rFonts w:hint="eastAsia"/>
          <w:highlight w:val="yellow"/>
        </w:rPr>
        <w:t>、提高数据库命名技巧，对于一些重要的字段根据程序的特点命名，取不易被猜到的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highlight w:val="yellow"/>
        </w:rPr>
        <w:t xml:space="preserve"> </w:t>
      </w:r>
      <w:r w:rsidRPr="00C35595">
        <w:rPr>
          <w:highlight w:val="yellow"/>
        </w:rPr>
        <w:tab/>
        <w:t>5</w:t>
      </w:r>
      <w:r w:rsidRPr="00C35595">
        <w:rPr>
          <w:rFonts w:hint="eastAsia"/>
          <w:highlight w:val="yellow"/>
        </w:rPr>
        <w:t>、对于常用的方法加以封装，避免直接暴漏</w:t>
      </w:r>
      <w:r w:rsidRPr="00C35595">
        <w:rPr>
          <w:highlight w:val="yellow"/>
        </w:rPr>
        <w:t>SQL</w:t>
      </w:r>
      <w:r w:rsidRPr="00C35595">
        <w:rPr>
          <w:rFonts w:hint="eastAsia"/>
          <w:highlight w:val="yellow"/>
        </w:rPr>
        <w:t>语句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highlight w:val="yellow"/>
        </w:rPr>
        <w:t xml:space="preserve"> </w:t>
      </w:r>
      <w:r w:rsidRPr="00C35595">
        <w:rPr>
          <w:highlight w:val="yellow"/>
        </w:rPr>
        <w:tab/>
        <w:t>6</w:t>
      </w:r>
      <w:r w:rsidRPr="00C35595">
        <w:rPr>
          <w:rFonts w:hint="eastAsia"/>
          <w:highlight w:val="yellow"/>
        </w:rPr>
        <w:t>、开启</w:t>
      </w:r>
      <w:r w:rsidRPr="00C35595">
        <w:rPr>
          <w:highlight w:val="yellow"/>
        </w:rPr>
        <w:t>PHP</w:t>
      </w:r>
      <w:r w:rsidRPr="00C35595">
        <w:rPr>
          <w:rFonts w:hint="eastAsia"/>
          <w:highlight w:val="yellow"/>
        </w:rPr>
        <w:t>安全模式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rFonts w:hint="eastAsia"/>
          <w:highlight w:val="yellow"/>
        </w:rPr>
        <w:t xml:space="preserve">　　</w:t>
      </w:r>
      <w:r w:rsidRPr="00C35595">
        <w:rPr>
          <w:highlight w:val="yellow"/>
        </w:rPr>
        <w:t>Safe_mode=on;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highlight w:val="yellow"/>
        </w:rPr>
        <w:t xml:space="preserve"> </w:t>
      </w:r>
      <w:r w:rsidRPr="00C35595">
        <w:rPr>
          <w:highlight w:val="yellow"/>
        </w:rPr>
        <w:tab/>
        <w:t>7</w:t>
      </w:r>
      <w:r w:rsidRPr="00C35595">
        <w:rPr>
          <w:rFonts w:hint="eastAsia"/>
          <w:highlight w:val="yellow"/>
        </w:rPr>
        <w:t>、打开</w:t>
      </w:r>
      <w:r w:rsidRPr="00C35595">
        <w:rPr>
          <w:highlight w:val="yellow"/>
        </w:rPr>
        <w:t>magic_quotes_gpc</w:t>
      </w:r>
      <w:r w:rsidRPr="00C35595">
        <w:rPr>
          <w:rFonts w:hint="eastAsia"/>
          <w:highlight w:val="yellow"/>
        </w:rPr>
        <w:t>来防止</w:t>
      </w:r>
      <w:r w:rsidRPr="00C35595">
        <w:rPr>
          <w:highlight w:val="yellow"/>
        </w:rPr>
        <w:t>SQL</w:t>
      </w:r>
      <w:r w:rsidRPr="00C35595">
        <w:rPr>
          <w:rFonts w:hint="eastAsia"/>
          <w:highlight w:val="yellow"/>
        </w:rPr>
        <w:t>注入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rFonts w:hint="eastAsia"/>
          <w:highlight w:val="yellow"/>
        </w:rPr>
        <w:t xml:space="preserve">　　</w:t>
      </w:r>
      <w:r w:rsidRPr="00C35595">
        <w:rPr>
          <w:highlight w:val="yellow"/>
        </w:rPr>
        <w:t>Magic_quotes_gpc=off;</w:t>
      </w:r>
      <w:r w:rsidRPr="00C35595">
        <w:rPr>
          <w:rFonts w:hint="eastAsia"/>
          <w:highlight w:val="yellow"/>
        </w:rPr>
        <w:t>默认是关闭的，它打开后将自动把用户提交的</w:t>
      </w:r>
      <w:r w:rsidRPr="00C35595">
        <w:rPr>
          <w:highlight w:val="yellow"/>
        </w:rPr>
        <w:t>sql</w:t>
      </w:r>
      <w:r w:rsidRPr="00C35595">
        <w:rPr>
          <w:rFonts w:hint="eastAsia"/>
          <w:highlight w:val="yellow"/>
        </w:rPr>
        <w:t>语句的查询进行转换，把</w:t>
      </w:r>
      <w:r w:rsidRPr="00C35595">
        <w:rPr>
          <w:highlight w:val="yellow"/>
        </w:rPr>
        <w:t>'</w:t>
      </w:r>
      <w:r w:rsidRPr="00C35595">
        <w:rPr>
          <w:rFonts w:hint="eastAsia"/>
          <w:highlight w:val="yellow"/>
        </w:rPr>
        <w:t>转为</w:t>
      </w:r>
      <w:r w:rsidRPr="00C35595">
        <w:rPr>
          <w:highlight w:val="yellow"/>
        </w:rPr>
        <w:t>\'</w:t>
      </w:r>
      <w:r w:rsidRPr="00C35595">
        <w:rPr>
          <w:rFonts w:hint="eastAsia"/>
          <w:highlight w:val="yellow"/>
        </w:rPr>
        <w:t>，这对防止</w:t>
      </w:r>
      <w:r w:rsidRPr="00C35595">
        <w:rPr>
          <w:highlight w:val="yellow"/>
        </w:rPr>
        <w:t>sql</w:t>
      </w:r>
      <w:r w:rsidRPr="00C35595">
        <w:rPr>
          <w:rFonts w:hint="eastAsia"/>
          <w:highlight w:val="yellow"/>
        </w:rPr>
        <w:t>注入有重大作用。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rFonts w:hint="eastAsia"/>
          <w:highlight w:val="yellow"/>
        </w:rPr>
        <w:t xml:space="preserve">　　因此开启：</w:t>
      </w:r>
      <w:r w:rsidRPr="00C35595">
        <w:rPr>
          <w:highlight w:val="yellow"/>
        </w:rPr>
        <w:t>magic_quotes_gpc=on;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highlight w:val="yellow"/>
        </w:rPr>
        <w:tab/>
        <w:t xml:space="preserve"> 8</w:t>
      </w:r>
      <w:r w:rsidRPr="00C35595">
        <w:rPr>
          <w:rFonts w:hint="eastAsia"/>
          <w:highlight w:val="yellow"/>
        </w:rPr>
        <w:t>、控制错误信息</w:t>
      </w:r>
    </w:p>
    <w:p w:rsidR="00237182" w:rsidRPr="00C35595" w:rsidRDefault="00237182" w:rsidP="00C35595">
      <w:pPr>
        <w:rPr>
          <w:highlight w:val="yellow"/>
        </w:rPr>
      </w:pPr>
      <w:r w:rsidRPr="00C35595">
        <w:rPr>
          <w:rFonts w:hint="eastAsia"/>
          <w:highlight w:val="yellow"/>
        </w:rPr>
        <w:t xml:space="preserve">　　关闭错误提示信息，将错误信息写到系统日志。</w:t>
      </w:r>
    </w:p>
    <w:p w:rsidR="00237182" w:rsidRDefault="00237182" w:rsidP="00C35595">
      <w:r w:rsidRPr="00C35595">
        <w:rPr>
          <w:highlight w:val="yellow"/>
        </w:rPr>
        <w:tab/>
        <w:t>9</w:t>
      </w:r>
      <w:r w:rsidRPr="00C35595">
        <w:rPr>
          <w:rFonts w:hint="eastAsia"/>
          <w:highlight w:val="yellow"/>
        </w:rPr>
        <w:t>、使用</w:t>
      </w:r>
      <w:r w:rsidRPr="00C35595">
        <w:rPr>
          <w:highlight w:val="yellow"/>
        </w:rPr>
        <w:t>mysqli</w:t>
      </w:r>
      <w:r w:rsidRPr="00C35595">
        <w:rPr>
          <w:rFonts w:hint="eastAsia"/>
          <w:highlight w:val="yellow"/>
        </w:rPr>
        <w:t>或</w:t>
      </w:r>
      <w:r w:rsidRPr="00C35595">
        <w:rPr>
          <w:highlight w:val="yellow"/>
        </w:rPr>
        <w:t>pdo</w:t>
      </w:r>
      <w:r w:rsidRPr="00C35595">
        <w:rPr>
          <w:rFonts w:hint="eastAsia"/>
          <w:highlight w:val="yellow"/>
        </w:rPr>
        <w:t>预处理。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13</w:t>
      </w:r>
      <w:r>
        <w:rPr>
          <w:rFonts w:hint="eastAsia"/>
        </w:rPr>
        <w:t>．用</w:t>
      </w:r>
      <w:r>
        <w:t>PHP</w:t>
      </w:r>
      <w:r>
        <w:rPr>
          <w:rFonts w:hint="eastAsia"/>
        </w:rPr>
        <w:t>写出一个安全的用户登录系统需要注意哪些方面。</w:t>
      </w:r>
    </w:p>
    <w:p w:rsidR="00237182" w:rsidRPr="006844BC" w:rsidRDefault="00237182" w:rsidP="006844BC">
      <w:pPr>
        <w:rPr>
          <w:highlight w:val="yellow"/>
        </w:rPr>
      </w:pPr>
      <w:r>
        <w:tab/>
      </w:r>
      <w:r w:rsidRPr="006844BC">
        <w:rPr>
          <w:highlight w:val="yellow"/>
        </w:rPr>
        <w:t>1</w:t>
      </w:r>
      <w:r w:rsidRPr="006844BC">
        <w:rPr>
          <w:rFonts w:hint="eastAsia"/>
          <w:highlight w:val="yellow"/>
        </w:rPr>
        <w:t>、密码要使用</w:t>
      </w:r>
      <w:r w:rsidRPr="006844BC">
        <w:rPr>
          <w:highlight w:val="yellow"/>
        </w:rPr>
        <w:t>MD5(</w:t>
      </w:r>
      <w:r w:rsidRPr="006844BC">
        <w:rPr>
          <w:rFonts w:hint="eastAsia"/>
          <w:highlight w:val="yellow"/>
        </w:rPr>
        <w:t>密码</w:t>
      </w:r>
      <w:r w:rsidRPr="006844BC">
        <w:rPr>
          <w:highlight w:val="yellow"/>
        </w:rPr>
        <w:t>+</w:t>
      </w:r>
      <w:r w:rsidRPr="006844BC">
        <w:rPr>
          <w:rFonts w:hint="eastAsia"/>
          <w:highlight w:val="yellow"/>
        </w:rPr>
        <w:t>字符串</w:t>
      </w:r>
      <w:r w:rsidRPr="006844BC">
        <w:rPr>
          <w:highlight w:val="yellow"/>
        </w:rPr>
        <w:t>)</w:t>
      </w:r>
      <w:r w:rsidRPr="006844BC">
        <w:rPr>
          <w:rFonts w:hint="eastAsia"/>
          <w:highlight w:val="yellow"/>
        </w:rPr>
        <w:t>进行加密。</w:t>
      </w:r>
    </w:p>
    <w:p w:rsidR="00237182" w:rsidRPr="006844BC" w:rsidRDefault="00237182" w:rsidP="006844BC">
      <w:pPr>
        <w:rPr>
          <w:highlight w:val="yellow"/>
        </w:rPr>
      </w:pPr>
      <w:r w:rsidRPr="006844BC">
        <w:rPr>
          <w:rFonts w:hint="eastAsia"/>
          <w:highlight w:val="yellow"/>
        </w:rPr>
        <w:t xml:space="preserve">　　</w:t>
      </w:r>
      <w:r w:rsidRPr="006844BC">
        <w:rPr>
          <w:highlight w:val="yellow"/>
        </w:rPr>
        <w:t>2</w:t>
      </w:r>
      <w:r w:rsidRPr="006844BC">
        <w:rPr>
          <w:rFonts w:hint="eastAsia"/>
          <w:highlight w:val="yellow"/>
        </w:rPr>
        <w:t>、登录表单的名称不要跟数据库字段一样，以免暴漏表字段。</w:t>
      </w:r>
    </w:p>
    <w:p w:rsidR="00237182" w:rsidRPr="006844BC" w:rsidRDefault="00237182" w:rsidP="006844BC">
      <w:pPr>
        <w:rPr>
          <w:highlight w:val="yellow"/>
        </w:rPr>
      </w:pPr>
      <w:r w:rsidRPr="006844BC">
        <w:rPr>
          <w:rFonts w:hint="eastAsia"/>
          <w:highlight w:val="yellow"/>
        </w:rPr>
        <w:t xml:space="preserve">　　</w:t>
      </w:r>
      <w:r w:rsidRPr="006844BC">
        <w:rPr>
          <w:highlight w:val="yellow"/>
        </w:rPr>
        <w:t>3</w:t>
      </w:r>
      <w:r w:rsidRPr="006844BC">
        <w:rPr>
          <w:rFonts w:hint="eastAsia"/>
          <w:highlight w:val="yellow"/>
        </w:rPr>
        <w:t>、用户表的表名、字段名、密码尽量用不容易被猜到的。</w:t>
      </w:r>
    </w:p>
    <w:p w:rsidR="00237182" w:rsidRPr="006844BC" w:rsidRDefault="00237182" w:rsidP="006844BC">
      <w:pPr>
        <w:rPr>
          <w:highlight w:val="yellow"/>
        </w:rPr>
      </w:pPr>
      <w:r w:rsidRPr="006844BC">
        <w:rPr>
          <w:rFonts w:hint="eastAsia"/>
          <w:highlight w:val="yellow"/>
        </w:rPr>
        <w:t xml:space="preserve">　　</w:t>
      </w:r>
      <w:r w:rsidRPr="006844BC">
        <w:rPr>
          <w:highlight w:val="yellow"/>
        </w:rPr>
        <w:t>4</w:t>
      </w:r>
      <w:r w:rsidRPr="006844BC">
        <w:rPr>
          <w:rFonts w:hint="eastAsia"/>
          <w:highlight w:val="yellow"/>
        </w:rPr>
        <w:t>、要使用验证码验证登陆，以防止暴力破解。</w:t>
      </w:r>
    </w:p>
    <w:p w:rsidR="00237182" w:rsidRPr="006844BC" w:rsidRDefault="00237182" w:rsidP="006844BC">
      <w:pPr>
        <w:rPr>
          <w:highlight w:val="yellow"/>
        </w:rPr>
      </w:pPr>
      <w:r w:rsidRPr="006844BC">
        <w:rPr>
          <w:rFonts w:hint="eastAsia"/>
          <w:highlight w:val="yellow"/>
        </w:rPr>
        <w:t xml:space="preserve">　　</w:t>
      </w:r>
      <w:r w:rsidRPr="006844BC">
        <w:rPr>
          <w:highlight w:val="yellow"/>
        </w:rPr>
        <w:t>5</w:t>
      </w:r>
      <w:r w:rsidRPr="006844BC">
        <w:rPr>
          <w:rFonts w:hint="eastAsia"/>
          <w:highlight w:val="yellow"/>
        </w:rPr>
        <w:t>、验证提交的数据是不是来自本网站。</w:t>
      </w:r>
    </w:p>
    <w:p w:rsidR="00237182" w:rsidRDefault="00237182" w:rsidP="006844BC">
      <w:r w:rsidRPr="006844BC">
        <w:rPr>
          <w:rFonts w:hint="eastAsia"/>
          <w:highlight w:val="yellow"/>
        </w:rPr>
        <w:t xml:space="preserve">　　</w:t>
      </w:r>
      <w:r w:rsidRPr="006844BC">
        <w:rPr>
          <w:highlight w:val="yellow"/>
        </w:rPr>
        <w:t>6</w:t>
      </w:r>
      <w:r w:rsidRPr="006844BC">
        <w:rPr>
          <w:rFonts w:hint="eastAsia"/>
          <w:highlight w:val="yellow"/>
        </w:rPr>
        <w:t>、登录后台处理代码数据库部分使用预处理，做好过滤，防止</w:t>
      </w:r>
      <w:r w:rsidRPr="006844BC">
        <w:rPr>
          <w:highlight w:val="yellow"/>
        </w:rPr>
        <w:t>sql</w:t>
      </w:r>
      <w:r w:rsidRPr="006844BC">
        <w:rPr>
          <w:rFonts w:hint="eastAsia"/>
          <w:highlight w:val="yellow"/>
        </w:rPr>
        <w:t>注入。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14.</w:t>
      </w:r>
      <w:r>
        <w:rPr>
          <w:rFonts w:hint="eastAsia"/>
        </w:rPr>
        <w:t>使用过哪些</w:t>
      </w:r>
      <w:r>
        <w:t>PHP</w:t>
      </w:r>
      <w:r>
        <w:rPr>
          <w:rFonts w:hint="eastAsia"/>
        </w:rPr>
        <w:t>框架。试描述其优劣点。</w:t>
      </w:r>
    </w:p>
    <w:p w:rsidR="00237182" w:rsidRPr="00FA0FC9" w:rsidRDefault="00237182" w:rsidP="00571F3A">
      <w:pPr>
        <w:rPr>
          <w:highlight w:val="yellow"/>
        </w:rPr>
      </w:pPr>
      <w:r>
        <w:rPr>
          <w:rFonts w:hint="eastAsia"/>
        </w:rPr>
        <w:t xml:space="preserve">　</w:t>
      </w:r>
      <w:r>
        <w:tab/>
      </w:r>
      <w:r w:rsidRPr="00FA0FC9">
        <w:rPr>
          <w:highlight w:val="yellow"/>
        </w:rPr>
        <w:t>BroPHP</w:t>
      </w:r>
      <w:r w:rsidRPr="00FA0FC9">
        <w:rPr>
          <w:rFonts w:hint="eastAsia"/>
          <w:highlight w:val="yellow"/>
        </w:rPr>
        <w:t>框架：</w:t>
      </w:r>
    </w:p>
    <w:p w:rsidR="00237182" w:rsidRPr="00FA0FC9" w:rsidRDefault="00237182" w:rsidP="00571F3A">
      <w:pPr>
        <w:rPr>
          <w:highlight w:val="yellow"/>
        </w:rPr>
      </w:pPr>
      <w:r w:rsidRPr="00FA0FC9">
        <w:rPr>
          <w:rFonts w:hint="eastAsia"/>
          <w:highlight w:val="yellow"/>
        </w:rPr>
        <w:t xml:space="preserve">　　优点：轻量级学习型框架，配置简单，操作简单，容易上手，提供了比较全面的文档。</w:t>
      </w:r>
    </w:p>
    <w:p w:rsidR="00237182" w:rsidRPr="00FA0FC9" w:rsidRDefault="00237182" w:rsidP="00571F3A">
      <w:pPr>
        <w:rPr>
          <w:highlight w:val="yellow"/>
        </w:rPr>
      </w:pPr>
      <w:r w:rsidRPr="00FA0FC9">
        <w:rPr>
          <w:rFonts w:hint="eastAsia"/>
          <w:highlight w:val="yellow"/>
        </w:rPr>
        <w:t xml:space="preserve">　　缺点：提供的操作方法有限</w:t>
      </w:r>
      <w:r w:rsidRPr="00FA0FC9">
        <w:rPr>
          <w:highlight w:val="yellow"/>
        </w:rPr>
        <w:t>,</w:t>
      </w:r>
      <w:r w:rsidRPr="00FA0FC9">
        <w:rPr>
          <w:rFonts w:hint="eastAsia"/>
          <w:highlight w:val="yellow"/>
        </w:rPr>
        <w:t>手册不够详细</w:t>
      </w:r>
    </w:p>
    <w:p w:rsidR="00237182" w:rsidRPr="00FA0FC9" w:rsidRDefault="00237182" w:rsidP="00571F3A">
      <w:pPr>
        <w:rPr>
          <w:highlight w:val="yellow"/>
        </w:rPr>
      </w:pPr>
      <w:r w:rsidRPr="00FA0FC9">
        <w:rPr>
          <w:rFonts w:hint="eastAsia"/>
          <w:highlight w:val="yellow"/>
        </w:rPr>
        <w:t xml:space="preserve">　　</w:t>
      </w:r>
      <w:r w:rsidRPr="00FA0FC9">
        <w:rPr>
          <w:highlight w:val="yellow"/>
        </w:rPr>
        <w:t>ThinkPHP</w:t>
      </w:r>
      <w:r w:rsidRPr="00FA0FC9">
        <w:rPr>
          <w:rFonts w:hint="eastAsia"/>
          <w:highlight w:val="yellow"/>
        </w:rPr>
        <w:t>框架：</w:t>
      </w:r>
    </w:p>
    <w:p w:rsidR="00237182" w:rsidRPr="00FA0FC9" w:rsidRDefault="00237182" w:rsidP="00571F3A">
      <w:pPr>
        <w:rPr>
          <w:highlight w:val="yellow"/>
        </w:rPr>
      </w:pPr>
      <w:r w:rsidRPr="00FA0FC9">
        <w:rPr>
          <w:rFonts w:hint="eastAsia"/>
          <w:highlight w:val="yellow"/>
        </w:rPr>
        <w:t xml:space="preserve">　　优点：功能比较全面，配置相对比较简单，操作相对比较简单，有很多使用示例程序。</w:t>
      </w:r>
    </w:p>
    <w:p w:rsidR="00237182" w:rsidRDefault="00237182" w:rsidP="00571F3A">
      <w:r w:rsidRPr="00FA0FC9">
        <w:rPr>
          <w:rFonts w:hint="eastAsia"/>
          <w:highlight w:val="yellow"/>
        </w:rPr>
        <w:t xml:space="preserve">　　缺点：提供的操作方法太多，新手不知如何选择，文档不够全面。</w:t>
      </w:r>
    </w:p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/>
    <w:p w:rsidR="00237182" w:rsidRDefault="00237182" w:rsidP="00913014">
      <w:r>
        <w:t>15.</w:t>
      </w:r>
      <w:r>
        <w:rPr>
          <w:rFonts w:hint="eastAsia"/>
        </w:rPr>
        <w:t>用过哪些版本控制工具？</w:t>
      </w:r>
    </w:p>
    <w:p w:rsidR="00237182" w:rsidRDefault="00237182" w:rsidP="00913014">
      <w:r>
        <w:tab/>
      </w:r>
      <w:r w:rsidRPr="00CF15CD">
        <w:rPr>
          <w:highlight w:val="yellow"/>
        </w:rPr>
        <w:t>SVN</w:t>
      </w:r>
    </w:p>
    <w:sectPr w:rsidR="00237182" w:rsidSect="003E0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182" w:rsidRDefault="00237182" w:rsidP="00913014">
      <w:r>
        <w:separator/>
      </w:r>
    </w:p>
  </w:endnote>
  <w:endnote w:type="continuationSeparator" w:id="0">
    <w:p w:rsidR="00237182" w:rsidRDefault="00237182" w:rsidP="00913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82" w:rsidRDefault="002371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82" w:rsidRDefault="002371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82" w:rsidRDefault="002371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182" w:rsidRDefault="00237182" w:rsidP="00913014">
      <w:r>
        <w:separator/>
      </w:r>
    </w:p>
  </w:footnote>
  <w:footnote w:type="continuationSeparator" w:id="0">
    <w:p w:rsidR="00237182" w:rsidRDefault="00237182" w:rsidP="009130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82" w:rsidRDefault="002371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82" w:rsidRDefault="00237182" w:rsidP="0091301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182" w:rsidRDefault="002371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DB21D42"/>
    <w:multiLevelType w:val="hybridMultilevel"/>
    <w:tmpl w:val="15302E94"/>
    <w:lvl w:ilvl="0" w:tplc="5D10AD68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014"/>
    <w:rsid w:val="00087186"/>
    <w:rsid w:val="001F452C"/>
    <w:rsid w:val="00237182"/>
    <w:rsid w:val="0027495C"/>
    <w:rsid w:val="002F3C04"/>
    <w:rsid w:val="003E07EC"/>
    <w:rsid w:val="00412059"/>
    <w:rsid w:val="00571F3A"/>
    <w:rsid w:val="00582F1F"/>
    <w:rsid w:val="0064008B"/>
    <w:rsid w:val="006844BC"/>
    <w:rsid w:val="006F5140"/>
    <w:rsid w:val="007B616D"/>
    <w:rsid w:val="007B764A"/>
    <w:rsid w:val="007D473E"/>
    <w:rsid w:val="008A27CD"/>
    <w:rsid w:val="00913014"/>
    <w:rsid w:val="00971098"/>
    <w:rsid w:val="00987977"/>
    <w:rsid w:val="00A236AB"/>
    <w:rsid w:val="00A723E8"/>
    <w:rsid w:val="00A86459"/>
    <w:rsid w:val="00AF4CD6"/>
    <w:rsid w:val="00B260CC"/>
    <w:rsid w:val="00B70D98"/>
    <w:rsid w:val="00B93BAD"/>
    <w:rsid w:val="00BB209C"/>
    <w:rsid w:val="00BC5951"/>
    <w:rsid w:val="00C35595"/>
    <w:rsid w:val="00C82CEE"/>
    <w:rsid w:val="00CA13EF"/>
    <w:rsid w:val="00CA194A"/>
    <w:rsid w:val="00CA57B0"/>
    <w:rsid w:val="00CF15CD"/>
    <w:rsid w:val="00D847C0"/>
    <w:rsid w:val="00E9573C"/>
    <w:rsid w:val="00EB6579"/>
    <w:rsid w:val="00EE5D75"/>
    <w:rsid w:val="00EF0A76"/>
    <w:rsid w:val="00F01CF8"/>
    <w:rsid w:val="00F16A2E"/>
    <w:rsid w:val="00F20464"/>
    <w:rsid w:val="00F57B12"/>
    <w:rsid w:val="00F6294B"/>
    <w:rsid w:val="00F95065"/>
    <w:rsid w:val="00FA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7E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13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01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13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301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</TotalTime>
  <Pages>4</Pages>
  <Words>430</Words>
  <Characters>2452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china</cp:lastModifiedBy>
  <cp:revision>38</cp:revision>
  <dcterms:created xsi:type="dcterms:W3CDTF">2011-04-29T02:54:00Z</dcterms:created>
  <dcterms:modified xsi:type="dcterms:W3CDTF">2013-04-25T01:21:00Z</dcterms:modified>
</cp:coreProperties>
</file>