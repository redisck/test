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8C" w:rsidRPr="00FD7C32" w:rsidRDefault="00416B8C" w:rsidP="00FD7C32"/>
    <w:tbl>
      <w:tblPr>
        <w:tblW w:w="0" w:type="auto"/>
        <w:tblLook w:val="0000"/>
      </w:tblPr>
      <w:tblGrid>
        <w:gridCol w:w="8516"/>
      </w:tblGrid>
      <w:tr w:rsidR="00416B8C" w:rsidRPr="00ED0B54" w:rsidTr="009A585C">
        <w:trPr>
          <w:cantSplit/>
          <w:trHeight w:val="781"/>
        </w:trPr>
        <w:tc>
          <w:tcPr>
            <w:tcW w:w="8928" w:type="dxa"/>
          </w:tcPr>
          <w:p w:rsidR="00416B8C" w:rsidRPr="00ED0B54" w:rsidRDefault="00416B8C" w:rsidP="00FD7C32">
            <w:r w:rsidRPr="00ED0B54">
              <w:rPr>
                <w:rFonts w:hint="eastAsia"/>
              </w:rPr>
              <w:t>姓</w:t>
            </w:r>
            <w:r w:rsidRPr="00ED0B54">
              <w:t xml:space="preserve">    </w:t>
            </w:r>
            <w:r w:rsidRPr="00ED0B54">
              <w:rPr>
                <w:rFonts w:hint="eastAsia"/>
              </w:rPr>
              <w:t>名：</w:t>
            </w:r>
            <w:r w:rsidRPr="00ED0B54">
              <w:rPr>
                <w:u w:val="single"/>
              </w:rPr>
              <w:t xml:space="preserve">                                   </w:t>
            </w:r>
            <w:r w:rsidRPr="00ED0B54">
              <w:t xml:space="preserve">  </w:t>
            </w:r>
            <w:r w:rsidRPr="00ED0B54">
              <w:rPr>
                <w:rFonts w:hint="eastAsia"/>
              </w:rPr>
              <w:t>邮件地址：</w:t>
            </w:r>
            <w:r w:rsidRPr="00ED0B54">
              <w:rPr>
                <w:u w:val="single"/>
              </w:rPr>
              <w:t xml:space="preserve">    </w:t>
            </w:r>
            <w:r w:rsidRPr="00ED0B54">
              <w:t xml:space="preserve">  </w:t>
            </w:r>
          </w:p>
          <w:p w:rsidR="00416B8C" w:rsidRPr="00ED0B54" w:rsidRDefault="00416B8C" w:rsidP="00FD7C32">
            <w:r w:rsidRPr="00ED0B54">
              <w:rPr>
                <w:rFonts w:hint="eastAsia"/>
              </w:rPr>
              <w:t>学</w:t>
            </w:r>
            <w:r w:rsidRPr="00ED0B54">
              <w:t xml:space="preserve">    </w:t>
            </w:r>
            <w:r w:rsidRPr="00ED0B54">
              <w:rPr>
                <w:rFonts w:hint="eastAsia"/>
              </w:rPr>
              <w:t>校：</w:t>
            </w:r>
            <w:r w:rsidRPr="00ED0B54">
              <w:rPr>
                <w:u w:val="single"/>
              </w:rPr>
              <w:t xml:space="preserve">                                   </w:t>
            </w:r>
            <w:r w:rsidRPr="00ED0B54">
              <w:t xml:space="preserve">  </w:t>
            </w:r>
            <w:r w:rsidRPr="00ED0B54">
              <w:rPr>
                <w:rFonts w:hint="eastAsia"/>
              </w:rPr>
              <w:t>联系电话：</w:t>
            </w:r>
            <w:r w:rsidRPr="00ED0B54">
              <w:rPr>
                <w:u w:val="single"/>
              </w:rPr>
              <w:t xml:space="preserve">                         </w:t>
            </w:r>
          </w:p>
        </w:tc>
      </w:tr>
    </w:tbl>
    <w:p w:rsidR="00416B8C" w:rsidRDefault="00416B8C"/>
    <w:p w:rsidR="00416B8C" w:rsidRDefault="00416B8C">
      <w:pPr>
        <w:rPr>
          <w:rFonts w:ascii="宋体" w:cs="宋体"/>
        </w:rPr>
      </w:pPr>
      <w:r>
        <w:rPr>
          <w:rFonts w:ascii="宋体" w:hAnsi="宋体" w:cs="宋体" w:hint="eastAsia"/>
        </w:rPr>
        <w:t>数组</w:t>
      </w:r>
      <w:r>
        <w:rPr>
          <w:rFonts w:ascii="宋体" w:hAnsi="宋体" w:cs="宋体"/>
        </w:rPr>
        <w:t xml:space="preserve">$a = array(1,2,3,4,5); </w:t>
      </w:r>
      <w:r>
        <w:rPr>
          <w:rFonts w:ascii="宋体" w:hAnsi="宋体" w:cs="宋体" w:hint="eastAsia"/>
        </w:rPr>
        <w:t>怎么用</w:t>
      </w:r>
      <w:r>
        <w:rPr>
          <w:rFonts w:ascii="宋体" w:hAnsi="宋体" w:cs="宋体"/>
        </w:rPr>
        <w:t>Smarty</w:t>
      </w:r>
      <w:r>
        <w:rPr>
          <w:rFonts w:ascii="宋体" w:hAnsi="宋体" w:cs="宋体" w:hint="eastAsia"/>
        </w:rPr>
        <w:t>输出如下内容</w:t>
      </w:r>
    </w:p>
    <w:p w:rsidR="00416B8C" w:rsidRDefault="00416B8C">
      <w:pPr>
        <w:rPr>
          <w:rFonts w:ascii="宋体" w:cs="宋体"/>
        </w:rPr>
      </w:pPr>
      <w:r>
        <w:rPr>
          <w:rFonts w:ascii="宋体" w:hAnsi="宋体" w:cs="宋体"/>
        </w:rPr>
        <w:t>&lt;ul&gt;</w:t>
      </w:r>
    </w:p>
    <w:p w:rsidR="00416B8C" w:rsidRDefault="00416B8C">
      <w:pPr>
        <w:rPr>
          <w:rFonts w:ascii="宋体" w:cs="宋体"/>
        </w:rPr>
      </w:pPr>
      <w:r>
        <w:rPr>
          <w:rFonts w:ascii="宋体" w:hAnsi="宋体" w:cs="宋体"/>
        </w:rPr>
        <w:t>&lt;li&gt;1&lt;/li&gt;</w:t>
      </w:r>
    </w:p>
    <w:p w:rsidR="00416B8C" w:rsidRDefault="00416B8C" w:rsidP="00BC55BA">
      <w:pPr>
        <w:rPr>
          <w:rFonts w:ascii="宋体" w:cs="宋体"/>
        </w:rPr>
      </w:pPr>
      <w:r>
        <w:rPr>
          <w:rFonts w:ascii="宋体" w:hAnsi="宋体" w:cs="宋体"/>
        </w:rPr>
        <w:t>&lt;li&gt;2&lt;/li&gt;</w:t>
      </w:r>
    </w:p>
    <w:p w:rsidR="00416B8C" w:rsidRDefault="00416B8C" w:rsidP="00BC55BA">
      <w:pPr>
        <w:rPr>
          <w:rFonts w:ascii="宋体" w:cs="宋体"/>
        </w:rPr>
      </w:pPr>
      <w:r>
        <w:rPr>
          <w:rFonts w:ascii="宋体" w:hAnsi="宋体" w:cs="宋体"/>
        </w:rPr>
        <w:t>&lt;li&gt;3&lt;/li&gt;</w:t>
      </w:r>
    </w:p>
    <w:p w:rsidR="00416B8C" w:rsidRDefault="00416B8C" w:rsidP="00BC55BA">
      <w:pPr>
        <w:rPr>
          <w:rFonts w:ascii="宋体" w:cs="宋体"/>
        </w:rPr>
      </w:pPr>
      <w:r>
        <w:rPr>
          <w:rFonts w:ascii="宋体" w:hAnsi="宋体" w:cs="宋体"/>
        </w:rPr>
        <w:t>&lt;li&gt;4&lt;/li&gt;</w:t>
      </w:r>
    </w:p>
    <w:p w:rsidR="00416B8C" w:rsidRDefault="00416B8C" w:rsidP="00BC55BA">
      <w:pPr>
        <w:rPr>
          <w:rFonts w:ascii="宋体" w:cs="宋体"/>
        </w:rPr>
      </w:pPr>
      <w:r>
        <w:rPr>
          <w:rFonts w:ascii="宋体" w:hAnsi="宋体" w:cs="宋体"/>
        </w:rPr>
        <w:t>&lt;li&gt;5&lt;/li&gt;</w:t>
      </w:r>
    </w:p>
    <w:p w:rsidR="00416B8C" w:rsidRDefault="00416B8C" w:rsidP="00BC55BA">
      <w:pPr>
        <w:rPr>
          <w:rFonts w:ascii="宋体" w:cs="宋体"/>
        </w:rPr>
      </w:pPr>
      <w:r>
        <w:rPr>
          <w:rFonts w:ascii="宋体" w:hAnsi="宋体" w:cs="宋体"/>
        </w:rPr>
        <w:t>&lt;/ul&gt;</w:t>
      </w:r>
    </w:p>
    <w:p w:rsidR="00416B8C" w:rsidRDefault="00416B8C" w:rsidP="00BC55BA">
      <w:pPr>
        <w:rPr>
          <w:rFonts w:ascii="宋体" w:cs="宋体"/>
        </w:rPr>
      </w:pPr>
    </w:p>
    <w:p w:rsidR="00416B8C" w:rsidRPr="00510854" w:rsidRDefault="00416B8C" w:rsidP="00BC55BA">
      <w:pPr>
        <w:rPr>
          <w:rFonts w:ascii="宋体" w:cs="宋体"/>
          <w:highlight w:val="yellow"/>
        </w:rPr>
      </w:pPr>
      <w:r w:rsidRPr="00510854">
        <w:rPr>
          <w:rFonts w:ascii="宋体" w:cs="宋体"/>
          <w:highlight w:val="yellow"/>
        </w:rPr>
        <w:t>&lt;ul&gt;</w:t>
      </w:r>
    </w:p>
    <w:p w:rsidR="00416B8C" w:rsidRPr="00510854" w:rsidRDefault="00416B8C" w:rsidP="00BC55BA">
      <w:pPr>
        <w:rPr>
          <w:rFonts w:ascii="宋体" w:cs="宋体"/>
          <w:highlight w:val="yellow"/>
        </w:rPr>
      </w:pPr>
      <w:r w:rsidRPr="00510854">
        <w:rPr>
          <w:rFonts w:ascii="宋体" w:cs="宋体"/>
          <w:highlight w:val="yellow"/>
        </w:rPr>
        <w:t>{foreach $a as $v}</w:t>
      </w:r>
    </w:p>
    <w:p w:rsidR="00416B8C" w:rsidRPr="00510854" w:rsidRDefault="00416B8C" w:rsidP="00BC55BA">
      <w:pPr>
        <w:rPr>
          <w:rFonts w:ascii="宋体" w:cs="宋体"/>
          <w:highlight w:val="yellow"/>
        </w:rPr>
      </w:pPr>
      <w:r w:rsidRPr="00510854">
        <w:rPr>
          <w:rFonts w:ascii="宋体" w:cs="宋体"/>
          <w:highlight w:val="yellow"/>
        </w:rPr>
        <w:tab/>
        <w:t>&lt;li&gt;{$v}&lt;/li&gt;</w:t>
      </w:r>
    </w:p>
    <w:p w:rsidR="00416B8C" w:rsidRPr="00510854" w:rsidRDefault="00416B8C">
      <w:pPr>
        <w:rPr>
          <w:rFonts w:ascii="宋体" w:cs="宋体"/>
          <w:highlight w:val="yellow"/>
        </w:rPr>
      </w:pPr>
      <w:r w:rsidRPr="00510854">
        <w:rPr>
          <w:rFonts w:ascii="宋体" w:cs="宋体"/>
          <w:highlight w:val="yellow"/>
        </w:rPr>
        <w:t>{/foreach}</w:t>
      </w:r>
    </w:p>
    <w:p w:rsidR="00416B8C" w:rsidRDefault="00416B8C">
      <w:r w:rsidRPr="00510854">
        <w:rPr>
          <w:highlight w:val="yellow"/>
        </w:rPr>
        <w:t>&lt;/ul&gt;</w:t>
      </w:r>
    </w:p>
    <w:p w:rsidR="00416B8C" w:rsidRDefault="00416B8C"/>
    <w:p w:rsidR="00416B8C" w:rsidRDefault="00416B8C"/>
    <w:p w:rsidR="00416B8C" w:rsidRDefault="00416B8C"/>
    <w:p w:rsidR="00416B8C" w:rsidRDefault="00416B8C"/>
    <w:p w:rsidR="00416B8C" w:rsidRDefault="00416B8C">
      <w:r w:rsidRPr="007F1FF6">
        <w:rPr>
          <w:rFonts w:hint="eastAsia"/>
        </w:rPr>
        <w:t>有一个网页地址</w:t>
      </w:r>
      <w:r w:rsidRPr="007F1FF6">
        <w:t xml:space="preserve">, </w:t>
      </w:r>
      <w:r w:rsidRPr="007F1FF6">
        <w:rPr>
          <w:rFonts w:hint="eastAsia"/>
        </w:rPr>
        <w:t>比如</w:t>
      </w:r>
      <w:r w:rsidRPr="007F1FF6">
        <w:t>PHP</w:t>
      </w:r>
      <w:r w:rsidRPr="007F1FF6">
        <w:rPr>
          <w:rFonts w:hint="eastAsia"/>
        </w:rPr>
        <w:t>研究室主页</w:t>
      </w:r>
      <w:r w:rsidRPr="007F1FF6">
        <w:t>: http://www.phpv.net/index.html,</w:t>
      </w:r>
      <w:r w:rsidRPr="007F1FF6">
        <w:rPr>
          <w:rFonts w:hint="eastAsia"/>
        </w:rPr>
        <w:t>如何得到它的内容</w:t>
      </w:r>
      <w:r w:rsidRPr="007F1FF6">
        <w:t>?</w:t>
      </w:r>
    </w:p>
    <w:p w:rsidR="00416B8C" w:rsidRDefault="00416B8C" w:rsidP="005F297A">
      <w:pPr>
        <w:ind w:firstLine="720"/>
      </w:pPr>
      <w:r w:rsidRPr="00510854">
        <w:rPr>
          <w:highlight w:val="yellow"/>
        </w:rPr>
        <w:t>File_get_contents(‘http://www.phpv.net/index.htmls’);</w:t>
      </w:r>
    </w:p>
    <w:p w:rsidR="00416B8C" w:rsidRDefault="00416B8C"/>
    <w:p w:rsidR="00416B8C" w:rsidRDefault="00416B8C"/>
    <w:p w:rsidR="00416B8C" w:rsidRDefault="00416B8C"/>
    <w:p w:rsidR="00416B8C" w:rsidRDefault="00416B8C"/>
    <w:p w:rsidR="00416B8C" w:rsidRPr="00FC2FF3" w:rsidRDefault="00416B8C" w:rsidP="00FC2FF3">
      <w:pPr>
        <w:rPr>
          <w:rFonts w:ascii="宋体" w:cs="宋体"/>
        </w:rPr>
      </w:pPr>
      <w:r>
        <w:rPr>
          <w:rFonts w:hint="eastAsia"/>
        </w:rPr>
        <w:t>请将</w:t>
      </w:r>
      <w:r>
        <w:t>2</w:t>
      </w:r>
      <w:r>
        <w:rPr>
          <w:rFonts w:hint="eastAsia"/>
        </w:rPr>
        <w:t>维数组按照</w:t>
      </w:r>
      <w:r>
        <w:t>name</w:t>
      </w:r>
      <w:r>
        <w:rPr>
          <w:rFonts w:hint="eastAsia"/>
        </w:rPr>
        <w:t>的长度进行重新排序，按照顺序将</w:t>
      </w:r>
      <w:r>
        <w:t>id</w:t>
      </w:r>
      <w:r>
        <w:rPr>
          <w:rFonts w:hint="eastAsia"/>
        </w:rPr>
        <w:t>赋值</w:t>
      </w:r>
      <w:r>
        <w:t>(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开始</w:t>
      </w:r>
      <w:r>
        <w:t>)</w:t>
      </w:r>
      <w:r>
        <w:rPr>
          <w:rFonts w:hint="eastAsia"/>
        </w:rPr>
        <w:t>。</w:t>
      </w:r>
    </w:p>
    <w:p w:rsidR="00416B8C" w:rsidRDefault="00416B8C" w:rsidP="00FC2FF3">
      <w:r>
        <w:t>&lt;?php</w:t>
      </w:r>
    </w:p>
    <w:p w:rsidR="00416B8C" w:rsidRDefault="00416B8C" w:rsidP="00762E2B">
      <w:r>
        <w:t>$Tarray = array(</w:t>
      </w:r>
    </w:p>
    <w:p w:rsidR="00416B8C" w:rsidRDefault="00416B8C" w:rsidP="00762E2B">
      <w:r>
        <w:tab/>
        <w:t>array('id' =&gt; 0, 'name' =&gt; '123'),</w:t>
      </w:r>
    </w:p>
    <w:p w:rsidR="00416B8C" w:rsidRDefault="00416B8C" w:rsidP="00762E2B">
      <w:r>
        <w:tab/>
        <w:t>array('id' =&gt; 0, 'name' =&gt; '1234'),</w:t>
      </w:r>
    </w:p>
    <w:p w:rsidR="00416B8C" w:rsidRDefault="00416B8C" w:rsidP="00762E2B">
      <w:r>
        <w:tab/>
        <w:t>array('id' =&gt; 0, 'name' =&gt; '1235'),</w:t>
      </w:r>
    </w:p>
    <w:p w:rsidR="00416B8C" w:rsidRDefault="00416B8C" w:rsidP="00762E2B">
      <w:r>
        <w:tab/>
        <w:t>array('id' =&gt; 0, 'name' =&gt; '12356'),</w:t>
      </w:r>
    </w:p>
    <w:p w:rsidR="00416B8C" w:rsidRDefault="00416B8C" w:rsidP="00762E2B">
      <w:r>
        <w:tab/>
        <w:t>array('id' =&gt; 0, 'name' =&gt; '123abc')</w:t>
      </w:r>
    </w:p>
    <w:p w:rsidR="00416B8C" w:rsidRDefault="00416B8C" w:rsidP="00762E2B">
      <w:r>
        <w:t>);</w:t>
      </w:r>
    </w:p>
    <w:p w:rsidR="00416B8C" w:rsidRDefault="00416B8C" w:rsidP="00762E2B"/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>usort($Tarray,'cmp');</w:t>
      </w:r>
    </w:p>
    <w:p w:rsidR="00416B8C" w:rsidRPr="00836B49" w:rsidRDefault="00416B8C" w:rsidP="00762E2B">
      <w:pPr>
        <w:rPr>
          <w:highlight w:val="yellow"/>
        </w:rPr>
      </w:pP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>Function cmp($a,$b){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ab/>
        <w:t>$al=strlen($a['name']);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ab/>
        <w:t>$bl=strlen($b['name']);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ab/>
        <w:t>If($al&gt;$bl){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ab/>
      </w:r>
      <w:r w:rsidRPr="00836B49">
        <w:rPr>
          <w:highlight w:val="yellow"/>
        </w:rPr>
        <w:tab/>
        <w:t>Return -1;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>}elseif($al&lt;$bl){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ab/>
        <w:t>Return 1;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>}else{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ab/>
        <w:t>Return 0;</w:t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>}</w:t>
      </w:r>
      <w:r w:rsidRPr="00836B49">
        <w:rPr>
          <w:highlight w:val="yellow"/>
        </w:rPr>
        <w:tab/>
      </w:r>
    </w:p>
    <w:p w:rsidR="00416B8C" w:rsidRPr="00836B49" w:rsidRDefault="00416B8C" w:rsidP="00762E2B">
      <w:pPr>
        <w:rPr>
          <w:highlight w:val="yellow"/>
        </w:rPr>
      </w:pPr>
      <w:r w:rsidRPr="00836B49">
        <w:rPr>
          <w:highlight w:val="yellow"/>
        </w:rPr>
        <w:t>}</w:t>
      </w:r>
    </w:p>
    <w:p w:rsidR="00416B8C" w:rsidRPr="00B36712" w:rsidRDefault="00416B8C">
      <w:pPr>
        <w:rPr>
          <w:highlight w:val="yellow"/>
        </w:rPr>
      </w:pPr>
      <w:r w:rsidRPr="00B36712">
        <w:rPr>
          <w:highlight w:val="yellow"/>
        </w:rPr>
        <w:t>$i=1;</w:t>
      </w:r>
    </w:p>
    <w:p w:rsidR="00416B8C" w:rsidRPr="00B36712" w:rsidRDefault="00416B8C">
      <w:pPr>
        <w:rPr>
          <w:highlight w:val="yellow"/>
        </w:rPr>
      </w:pPr>
      <w:bookmarkStart w:id="0" w:name="_GoBack"/>
      <w:bookmarkEnd w:id="0"/>
      <w:r w:rsidRPr="00B36712">
        <w:rPr>
          <w:highlight w:val="yellow"/>
        </w:rPr>
        <w:t>foreach($Tarray as $key=&gt;$v){</w:t>
      </w:r>
    </w:p>
    <w:p w:rsidR="00416B8C" w:rsidRPr="00B36712" w:rsidRDefault="00416B8C">
      <w:pPr>
        <w:rPr>
          <w:highlight w:val="yellow"/>
        </w:rPr>
      </w:pPr>
      <w:r w:rsidRPr="00B36712">
        <w:rPr>
          <w:highlight w:val="yellow"/>
        </w:rPr>
        <w:tab/>
        <w:t>$Tarray[$key][‘id’]=$i;</w:t>
      </w:r>
    </w:p>
    <w:p w:rsidR="00416B8C" w:rsidRPr="00B36712" w:rsidRDefault="00416B8C">
      <w:pPr>
        <w:rPr>
          <w:highlight w:val="yellow"/>
        </w:rPr>
      </w:pPr>
      <w:r w:rsidRPr="00B36712">
        <w:rPr>
          <w:highlight w:val="yellow"/>
        </w:rPr>
        <w:tab/>
        <w:t>$i++;</w:t>
      </w:r>
    </w:p>
    <w:p w:rsidR="00416B8C" w:rsidRDefault="00416B8C">
      <w:r w:rsidRPr="00B36712">
        <w:rPr>
          <w:highlight w:val="yellow"/>
        </w:rPr>
        <w:t>}</w:t>
      </w:r>
    </w:p>
    <w:p w:rsidR="00416B8C" w:rsidRDefault="00416B8C"/>
    <w:p w:rsidR="00416B8C" w:rsidRPr="00836B49" w:rsidRDefault="00416B8C" w:rsidP="00B36712">
      <w:pPr>
        <w:rPr>
          <w:highlight w:val="yellow"/>
        </w:rPr>
      </w:pPr>
      <w:r w:rsidRPr="00836B49">
        <w:rPr>
          <w:highlight w:val="yellow"/>
        </w:rPr>
        <w:t>echo '&lt;pre&gt;';</w:t>
      </w:r>
    </w:p>
    <w:p w:rsidR="00416B8C" w:rsidRDefault="00416B8C" w:rsidP="00B36712">
      <w:r w:rsidRPr="00836B49">
        <w:rPr>
          <w:highlight w:val="yellow"/>
        </w:rPr>
        <w:t>print_r($Tarray);</w:t>
      </w:r>
    </w:p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>
      <w:r w:rsidRPr="00FC2FF3">
        <w:rPr>
          <w:rFonts w:hint="eastAsia"/>
        </w:rPr>
        <w:t>请写一个函数，实现以下功能：字符串“</w:t>
      </w:r>
      <w:r w:rsidRPr="00FC2FF3">
        <w:t>open_door</w:t>
      </w:r>
      <w:r w:rsidRPr="00FC2FF3">
        <w:rPr>
          <w:rFonts w:hint="eastAsia"/>
        </w:rPr>
        <w:t>”</w:t>
      </w:r>
      <w:r w:rsidRPr="00FC2FF3">
        <w:t xml:space="preserve"> </w:t>
      </w:r>
      <w:r w:rsidRPr="00FC2FF3">
        <w:rPr>
          <w:rFonts w:hint="eastAsia"/>
        </w:rPr>
        <w:t>转换成“</w:t>
      </w:r>
      <w:r w:rsidRPr="00FC2FF3">
        <w:t>OpenDoor</w:t>
      </w:r>
      <w:r w:rsidRPr="00FC2FF3">
        <w:rPr>
          <w:rFonts w:hint="eastAsia"/>
        </w:rPr>
        <w:t xml:space="preserve">”、”　　</w:t>
      </w:r>
      <w:r w:rsidRPr="00FC2FF3">
        <w:t>make_by_id</w:t>
      </w:r>
      <w:r w:rsidRPr="00FC2FF3">
        <w:rPr>
          <w:rFonts w:hint="eastAsia"/>
        </w:rPr>
        <w:t>”</w:t>
      </w:r>
      <w:r w:rsidRPr="00FC2FF3">
        <w:t xml:space="preserve"> </w:t>
      </w:r>
      <w:r w:rsidRPr="00FC2FF3">
        <w:rPr>
          <w:rFonts w:hint="eastAsia"/>
        </w:rPr>
        <w:t>转换成</w:t>
      </w:r>
      <w:r w:rsidRPr="00FC2FF3">
        <w:t xml:space="preserve"> </w:t>
      </w:r>
      <w:r w:rsidRPr="00FC2FF3">
        <w:rPr>
          <w:rFonts w:hint="eastAsia"/>
        </w:rPr>
        <w:t>”</w:t>
      </w:r>
      <w:r w:rsidRPr="00FC2FF3">
        <w:t>MakeById</w:t>
      </w:r>
      <w:r w:rsidRPr="00FC2FF3">
        <w:rPr>
          <w:rFonts w:hint="eastAsia"/>
        </w:rPr>
        <w:t>”</w:t>
      </w:r>
    </w:p>
    <w:p w:rsidR="00416B8C" w:rsidRDefault="00416B8C"/>
    <w:p w:rsidR="00416B8C" w:rsidRPr="00C50FE1" w:rsidRDefault="00416B8C">
      <w:pPr>
        <w:rPr>
          <w:highlight w:val="yellow"/>
        </w:rPr>
      </w:pPr>
      <w:r w:rsidRPr="00C50FE1">
        <w:rPr>
          <w:highlight w:val="yellow"/>
        </w:rPr>
        <w:t>Function get_rev($str){</w:t>
      </w:r>
    </w:p>
    <w:p w:rsidR="00416B8C" w:rsidRPr="00C50FE1" w:rsidRDefault="00416B8C">
      <w:pPr>
        <w:rPr>
          <w:highlight w:val="yellow"/>
        </w:rPr>
      </w:pPr>
      <w:r w:rsidRPr="00C50FE1">
        <w:rPr>
          <w:highlight w:val="yellow"/>
        </w:rPr>
        <w:tab/>
        <w:t>$arr=Explode(‘_’,$str);</w:t>
      </w:r>
    </w:p>
    <w:p w:rsidR="00416B8C" w:rsidRPr="00C50FE1" w:rsidRDefault="00416B8C">
      <w:pPr>
        <w:rPr>
          <w:highlight w:val="yellow"/>
        </w:rPr>
      </w:pPr>
      <w:r w:rsidRPr="00C50FE1">
        <w:rPr>
          <w:highlight w:val="yellow"/>
        </w:rPr>
        <w:tab/>
        <w:t>Foreach($arr as $v){</w:t>
      </w:r>
    </w:p>
    <w:p w:rsidR="00416B8C" w:rsidRPr="00C50FE1" w:rsidRDefault="00416B8C">
      <w:pPr>
        <w:rPr>
          <w:highlight w:val="yellow"/>
        </w:rPr>
      </w:pPr>
      <w:r w:rsidRPr="00C50FE1">
        <w:rPr>
          <w:highlight w:val="yellow"/>
        </w:rPr>
        <w:tab/>
      </w:r>
      <w:r w:rsidRPr="00C50FE1">
        <w:rPr>
          <w:highlight w:val="yellow"/>
        </w:rPr>
        <w:tab/>
        <w:t>$a.=Ucfirst($v);</w:t>
      </w:r>
    </w:p>
    <w:p w:rsidR="00416B8C" w:rsidRPr="00C50FE1" w:rsidRDefault="00416B8C" w:rsidP="00C50FE1">
      <w:pPr>
        <w:ind w:firstLine="720"/>
        <w:rPr>
          <w:highlight w:val="yellow"/>
        </w:rPr>
      </w:pPr>
      <w:r w:rsidRPr="00C50FE1">
        <w:rPr>
          <w:highlight w:val="yellow"/>
        </w:rPr>
        <w:t>}</w:t>
      </w:r>
    </w:p>
    <w:p w:rsidR="00416B8C" w:rsidRPr="00C50FE1" w:rsidRDefault="00416B8C" w:rsidP="00C50FE1">
      <w:pPr>
        <w:ind w:firstLine="720"/>
        <w:rPr>
          <w:highlight w:val="yellow"/>
        </w:rPr>
      </w:pPr>
      <w:r w:rsidRPr="00C50FE1">
        <w:rPr>
          <w:highlight w:val="yellow"/>
        </w:rPr>
        <w:t>Return $a;</w:t>
      </w:r>
    </w:p>
    <w:p w:rsidR="00416B8C" w:rsidRPr="00C50FE1" w:rsidRDefault="00416B8C">
      <w:pPr>
        <w:rPr>
          <w:highlight w:val="yellow"/>
        </w:rPr>
      </w:pPr>
      <w:r w:rsidRPr="00C50FE1">
        <w:rPr>
          <w:highlight w:val="yellow"/>
        </w:rPr>
        <w:t>}</w:t>
      </w:r>
    </w:p>
    <w:p w:rsidR="00416B8C" w:rsidRDefault="00416B8C">
      <w:r w:rsidRPr="00C50FE1">
        <w:rPr>
          <w:highlight w:val="yellow"/>
        </w:rPr>
        <w:t>Echo get_rev(‘open_door’);</w:t>
      </w:r>
    </w:p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/>
    <w:p w:rsidR="00416B8C" w:rsidRDefault="00416B8C" w:rsidP="00A43202">
      <w:r>
        <w:rPr>
          <w:rFonts w:hint="eastAsia"/>
        </w:rPr>
        <w:t>数据库在本地</w:t>
      </w:r>
      <w:r>
        <w:t>localhost</w:t>
      </w:r>
      <w:r>
        <w:rPr>
          <w:rFonts w:hint="eastAsia"/>
        </w:rPr>
        <w:t>，数据库名为：</w:t>
      </w:r>
      <w:r>
        <w:t>test</w:t>
      </w:r>
      <w:r>
        <w:rPr>
          <w:rFonts w:hint="eastAsia"/>
        </w:rPr>
        <w:t>，用户名为</w:t>
      </w:r>
      <w:r>
        <w:t>t_user</w:t>
      </w:r>
      <w:r>
        <w:rPr>
          <w:rFonts w:hint="eastAsia"/>
        </w:rPr>
        <w:t>，密码为</w:t>
      </w:r>
      <w:r>
        <w:t>t_pass</w:t>
      </w:r>
      <w:r>
        <w:rPr>
          <w:rFonts w:hint="eastAsia"/>
        </w:rPr>
        <w:t>，有一表名为</w:t>
      </w:r>
      <w:r>
        <w:t>user</w:t>
      </w:r>
      <w:r>
        <w:rPr>
          <w:rFonts w:hint="eastAsia"/>
        </w:rPr>
        <w:t>，字段为</w:t>
      </w:r>
      <w:r>
        <w:t>uid\name</w:t>
      </w:r>
      <w:r>
        <w:rPr>
          <w:rFonts w:hint="eastAsia"/>
        </w:rPr>
        <w:t>，请写出连接数据库、插入</w:t>
      </w:r>
      <w:r>
        <w:t>1</w:t>
      </w:r>
      <w:r>
        <w:rPr>
          <w:rFonts w:hint="eastAsia"/>
        </w:rPr>
        <w:t>条</w:t>
      </w:r>
      <w:r>
        <w:t>uid</w:t>
      </w:r>
      <w:r>
        <w:rPr>
          <w:rFonts w:hint="eastAsia"/>
        </w:rPr>
        <w:t>为</w:t>
      </w:r>
      <w:r>
        <w:t>100</w:t>
      </w:r>
      <w:r>
        <w:rPr>
          <w:rFonts w:hint="eastAsia"/>
        </w:rPr>
        <w:t>的记录，然后再显示出来。</w:t>
      </w:r>
    </w:p>
    <w:p w:rsidR="00416B8C" w:rsidRDefault="00416B8C" w:rsidP="00A43202"/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>$link=@Mysql_connect(‘localhost’,’t_user’,’t_pass’)or die(‘</w:t>
      </w:r>
      <w:r w:rsidRPr="00E06E32">
        <w:rPr>
          <w:rFonts w:hint="eastAsia"/>
          <w:highlight w:val="yellow"/>
        </w:rPr>
        <w:t>连接</w:t>
      </w:r>
      <w:r w:rsidRPr="00E06E32">
        <w:rPr>
          <w:highlight w:val="yellow"/>
        </w:rPr>
        <w:t>mysql</w:t>
      </w:r>
      <w:r w:rsidRPr="00E06E32">
        <w:rPr>
          <w:rFonts w:hint="eastAsia"/>
          <w:highlight w:val="yellow"/>
        </w:rPr>
        <w:t>失败</w:t>
      </w:r>
      <w:r w:rsidRPr="00E06E32">
        <w:rPr>
          <w:highlight w:val="yellow"/>
        </w:rPr>
        <w:t>’);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>Mysql_set_charset(‘utf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 w:rsidRPr="00E06E32">
          <w:rPr>
            <w:highlight w:val="yellow"/>
          </w:rPr>
          <w:t>8’</w:t>
        </w:r>
      </w:smartTag>
      <w:r w:rsidRPr="00E06E32">
        <w:rPr>
          <w:highlight w:val="yellow"/>
        </w:rPr>
        <w:t>);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>@mysql_select_db(‘test’,$link);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>$sql=”insert into user(uid) values(100)”;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>$res=mysql_query($sql);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>If($res &amp;&amp; mysql_affected_rows()){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ab/>
        <w:t>$sql=”select uid,name from user”;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ab/>
        <w:t>$res=mysql_query($sql);</w:t>
      </w:r>
    </w:p>
    <w:p w:rsidR="00416B8C" w:rsidRPr="00E06E32" w:rsidRDefault="00416B8C" w:rsidP="006757BE">
      <w:pPr>
        <w:ind w:left="720"/>
        <w:rPr>
          <w:highlight w:val="yellow"/>
        </w:rPr>
      </w:pPr>
      <w:r w:rsidRPr="00E06E32">
        <w:rPr>
          <w:highlight w:val="yellow"/>
        </w:rPr>
        <w:t>If($res &amp;&amp; mysql_num_rows($res)){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ab/>
      </w:r>
      <w:r w:rsidRPr="00E06E32">
        <w:rPr>
          <w:highlight w:val="yellow"/>
        </w:rPr>
        <w:tab/>
        <w:t>While($row=mysql_fetch_assoc($res)){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ab/>
      </w:r>
      <w:r w:rsidRPr="00E06E32">
        <w:rPr>
          <w:highlight w:val="yellow"/>
        </w:rPr>
        <w:tab/>
      </w:r>
      <w:r w:rsidRPr="00E06E32">
        <w:rPr>
          <w:highlight w:val="yellow"/>
        </w:rPr>
        <w:tab/>
        <w:t>Echo $row[‘uid’].’---’.$row[‘name’].’&lt;br /&gt;’;</w:t>
      </w:r>
    </w:p>
    <w:p w:rsidR="00416B8C" w:rsidRPr="00E06E32" w:rsidRDefault="00416B8C" w:rsidP="006757BE">
      <w:pPr>
        <w:ind w:left="720" w:firstLine="720"/>
        <w:rPr>
          <w:highlight w:val="yellow"/>
        </w:rPr>
      </w:pPr>
      <w:r w:rsidRPr="00E06E32">
        <w:rPr>
          <w:highlight w:val="yellow"/>
        </w:rPr>
        <w:t>}</w:t>
      </w:r>
    </w:p>
    <w:p w:rsidR="00416B8C" w:rsidRPr="00E06E32" w:rsidRDefault="00416B8C" w:rsidP="006757BE">
      <w:pPr>
        <w:ind w:firstLine="720"/>
        <w:rPr>
          <w:highlight w:val="yellow"/>
        </w:rPr>
      </w:pPr>
      <w:r w:rsidRPr="00E06E32">
        <w:rPr>
          <w:highlight w:val="yellow"/>
        </w:rPr>
        <w:t>}else{</w:t>
      </w:r>
    </w:p>
    <w:p w:rsidR="00416B8C" w:rsidRPr="00E06E32" w:rsidRDefault="00416B8C" w:rsidP="006757BE">
      <w:pPr>
        <w:ind w:firstLine="720"/>
        <w:rPr>
          <w:highlight w:val="yellow"/>
        </w:rPr>
      </w:pPr>
      <w:r w:rsidRPr="00E06E32">
        <w:rPr>
          <w:highlight w:val="yellow"/>
        </w:rPr>
        <w:tab/>
        <w:t>echo ‘</w:t>
      </w:r>
      <w:r w:rsidRPr="00E06E32">
        <w:rPr>
          <w:rFonts w:hint="eastAsia"/>
          <w:highlight w:val="yellow"/>
        </w:rPr>
        <w:t>查询数据失败</w:t>
      </w:r>
      <w:r w:rsidRPr="00E06E32">
        <w:rPr>
          <w:highlight w:val="yellow"/>
        </w:rPr>
        <w:t>’;</w:t>
      </w:r>
    </w:p>
    <w:p w:rsidR="00416B8C" w:rsidRPr="00E06E32" w:rsidRDefault="00416B8C" w:rsidP="006757BE">
      <w:pPr>
        <w:ind w:firstLine="720"/>
        <w:rPr>
          <w:highlight w:val="yellow"/>
        </w:rPr>
      </w:pPr>
      <w:r w:rsidRPr="00E06E32">
        <w:rPr>
          <w:highlight w:val="yellow"/>
        </w:rPr>
        <w:t>}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>}else{</w:t>
      </w:r>
    </w:p>
    <w:p w:rsidR="00416B8C" w:rsidRPr="00E06E32" w:rsidRDefault="00416B8C">
      <w:pPr>
        <w:rPr>
          <w:highlight w:val="yellow"/>
        </w:rPr>
      </w:pPr>
      <w:r w:rsidRPr="00E06E32">
        <w:rPr>
          <w:highlight w:val="yellow"/>
        </w:rPr>
        <w:tab/>
        <w:t>Echo ‘</w:t>
      </w:r>
      <w:r w:rsidRPr="00E06E32">
        <w:rPr>
          <w:rFonts w:hint="eastAsia"/>
          <w:highlight w:val="yellow"/>
        </w:rPr>
        <w:t>插入数据失败</w:t>
      </w:r>
      <w:r w:rsidRPr="00E06E32">
        <w:rPr>
          <w:highlight w:val="yellow"/>
        </w:rPr>
        <w:t>’;</w:t>
      </w:r>
    </w:p>
    <w:p w:rsidR="00416B8C" w:rsidRPr="00FD7C32" w:rsidRDefault="00416B8C">
      <w:r w:rsidRPr="00E06E32">
        <w:rPr>
          <w:highlight w:val="yellow"/>
        </w:rPr>
        <w:t>}</w:t>
      </w:r>
    </w:p>
    <w:sectPr w:rsidR="00416B8C" w:rsidRPr="00FD7C32" w:rsidSect="002D731D">
      <w:pgSz w:w="11900" w:h="16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B8C" w:rsidRDefault="00416B8C" w:rsidP="008B52FF">
      <w:r>
        <w:separator/>
      </w:r>
    </w:p>
  </w:endnote>
  <w:endnote w:type="continuationSeparator" w:id="0">
    <w:p w:rsidR="00416B8C" w:rsidRDefault="00416B8C" w:rsidP="008B5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B8C" w:rsidRDefault="00416B8C" w:rsidP="008B52FF">
      <w:r>
        <w:separator/>
      </w:r>
    </w:p>
  </w:footnote>
  <w:footnote w:type="continuationSeparator" w:id="0">
    <w:p w:rsidR="00416B8C" w:rsidRDefault="00416B8C" w:rsidP="008B52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892"/>
    <w:multiLevelType w:val="hybridMultilevel"/>
    <w:tmpl w:val="40F67B40"/>
    <w:lvl w:ilvl="0" w:tplc="713ECEF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B8008AFA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FF3"/>
    <w:rsid w:val="00094CC2"/>
    <w:rsid w:val="000D2265"/>
    <w:rsid w:val="00100023"/>
    <w:rsid w:val="00134114"/>
    <w:rsid w:val="002B7193"/>
    <w:rsid w:val="002D731D"/>
    <w:rsid w:val="00416B8C"/>
    <w:rsid w:val="004302AF"/>
    <w:rsid w:val="00440E4B"/>
    <w:rsid w:val="00484644"/>
    <w:rsid w:val="004E4AC2"/>
    <w:rsid w:val="00510854"/>
    <w:rsid w:val="00551DE4"/>
    <w:rsid w:val="005E794E"/>
    <w:rsid w:val="005F297A"/>
    <w:rsid w:val="006757BE"/>
    <w:rsid w:val="00762E2B"/>
    <w:rsid w:val="007F1FF6"/>
    <w:rsid w:val="00836B49"/>
    <w:rsid w:val="008B52FF"/>
    <w:rsid w:val="008D2E2A"/>
    <w:rsid w:val="00943047"/>
    <w:rsid w:val="009A585C"/>
    <w:rsid w:val="00A43202"/>
    <w:rsid w:val="00AC222D"/>
    <w:rsid w:val="00B36712"/>
    <w:rsid w:val="00BB1ED1"/>
    <w:rsid w:val="00BC55BA"/>
    <w:rsid w:val="00C50FE1"/>
    <w:rsid w:val="00C57F22"/>
    <w:rsid w:val="00D403DE"/>
    <w:rsid w:val="00E06E32"/>
    <w:rsid w:val="00E329C8"/>
    <w:rsid w:val="00ED0B54"/>
    <w:rsid w:val="00F71D0C"/>
    <w:rsid w:val="00FC2FF3"/>
    <w:rsid w:val="00FD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F3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B5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52FF"/>
    <w:rPr>
      <w:rFonts w:ascii="Times New Roman" w:hAnsi="Times New Roman" w:cs="Times New Roman"/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rsid w:val="008B5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B52FF"/>
    <w:rPr>
      <w:rFonts w:ascii="Times New Roma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3</Pages>
  <Words>262</Words>
  <Characters>1495</Characters>
  <Application>Microsoft Office Outlook</Application>
  <DocSecurity>0</DocSecurity>
  <Lines>0</Lines>
  <Paragraphs>0</Paragraphs>
  <ScaleCrop>false</ScaleCrop>
  <Company>alltosun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宣</dc:creator>
  <cp:keywords/>
  <dc:description/>
  <cp:lastModifiedBy>china</cp:lastModifiedBy>
  <cp:revision>18</cp:revision>
  <dcterms:created xsi:type="dcterms:W3CDTF">2009-12-09T07:12:00Z</dcterms:created>
  <dcterms:modified xsi:type="dcterms:W3CDTF">2013-04-23T10:41:00Z</dcterms:modified>
</cp:coreProperties>
</file>