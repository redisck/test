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14" w:rsidRPr="006D3B78" w:rsidRDefault="00B37014" w:rsidP="008200CE">
      <w:pPr>
        <w:spacing w:line="180" w:lineRule="auto"/>
        <w:rPr>
          <w:b/>
          <w:color w:val="FF00FF"/>
          <w:sz w:val="44"/>
          <w:szCs w:val="44"/>
        </w:rPr>
      </w:pPr>
      <w:r w:rsidRPr="006D3B78">
        <w:rPr>
          <w:rFonts w:hint="eastAsia"/>
          <w:b/>
          <w:color w:val="FF00FF"/>
          <w:sz w:val="44"/>
          <w:szCs w:val="44"/>
        </w:rPr>
        <w:t>有点乱</w:t>
      </w:r>
      <w:r w:rsidRPr="006D3B78">
        <w:rPr>
          <w:b/>
          <w:color w:val="FF00FF"/>
          <w:sz w:val="44"/>
          <w:szCs w:val="44"/>
        </w:rPr>
        <w:t xml:space="preserve"> </w:t>
      </w:r>
      <w:r w:rsidRPr="006D3B78">
        <w:rPr>
          <w:rFonts w:hint="eastAsia"/>
          <w:b/>
          <w:color w:val="FF00FF"/>
          <w:sz w:val="44"/>
          <w:szCs w:val="44"/>
        </w:rPr>
        <w:t>注意找标题对答案</w:t>
      </w:r>
    </w:p>
    <w:p w:rsidR="00B37014" w:rsidRPr="001827C0" w:rsidRDefault="00B37014" w:rsidP="008200CE">
      <w:pPr>
        <w:spacing w:line="18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>姓名</w:t>
      </w:r>
      <w:r>
        <w:rPr>
          <w:b/>
          <w:sz w:val="32"/>
        </w:rPr>
        <w:t>:</w:t>
      </w:r>
      <w:r>
        <w:rPr>
          <w:b/>
          <w:sz w:val="32"/>
          <w:u w:val="single"/>
        </w:rPr>
        <w:t xml:space="preserve">              </w:t>
      </w:r>
    </w:p>
    <w:p w:rsidR="00B37014" w:rsidRPr="00C07359" w:rsidRDefault="00B37014" w:rsidP="008200CE">
      <w:pPr>
        <w:spacing w:line="180" w:lineRule="auto"/>
        <w:rPr>
          <w:b/>
          <w:sz w:val="32"/>
        </w:rPr>
      </w:pPr>
      <w:r w:rsidRPr="00C07359">
        <w:rPr>
          <w:rFonts w:hint="eastAsia"/>
          <w:b/>
          <w:sz w:val="32"/>
        </w:rPr>
        <w:t>简述题</w:t>
      </w: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用</w:t>
      </w:r>
      <w:r w:rsidRPr="00E930DE">
        <w:t>PHP</w:t>
      </w:r>
      <w:r w:rsidRPr="00E930DE">
        <w:rPr>
          <w:rFonts w:hint="eastAsia"/>
        </w:rPr>
        <w:t>打印出前一天的时间格式是</w:t>
      </w:r>
      <w:r w:rsidRPr="00E930DE">
        <w:t>2006-5-10 22:21:21</w:t>
      </w:r>
    </w:p>
    <w:p w:rsidR="00B37014" w:rsidRPr="00D4376C" w:rsidRDefault="00B37014" w:rsidP="00D4376C">
      <w:pPr>
        <w:spacing w:line="180" w:lineRule="auto"/>
        <w:ind w:left="420"/>
      </w:pPr>
      <w:r w:rsidRPr="003D760B">
        <w:rPr>
          <w:highlight w:val="yellow"/>
        </w:rPr>
        <w:t>Echo date(‘Y-m-d H:I:s’,strtotime(‘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</w:smartTagPr>
        <w:r w:rsidRPr="003D760B">
          <w:rPr>
            <w:highlight w:val="yellow"/>
          </w:rPr>
          <w:t xml:space="preserve">-1 </w:t>
        </w:r>
      </w:smartTag>
      <w:r w:rsidRPr="003D760B">
        <w:rPr>
          <w:highlight w:val="yellow"/>
        </w:rPr>
        <w:t>days’));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t>include</w:t>
      </w:r>
      <w:r w:rsidRPr="00E930DE">
        <w:rPr>
          <w:rFonts w:hint="eastAsia"/>
        </w:rPr>
        <w:t>和</w:t>
      </w:r>
      <w:r w:rsidRPr="00E930DE">
        <w:t>require</w:t>
      </w:r>
      <w:r w:rsidRPr="00E930DE">
        <w:rPr>
          <w:rFonts w:hint="eastAsia"/>
        </w:rPr>
        <w:t>的区别是什么</w:t>
      </w:r>
      <w:r w:rsidRPr="00E930DE">
        <w:t>?</w:t>
      </w:r>
    </w:p>
    <w:p w:rsidR="00B37014" w:rsidRDefault="00B37014" w:rsidP="00E82F6E">
      <w:pPr>
        <w:pStyle w:val="ListParagraph"/>
        <w:spacing w:line="180" w:lineRule="auto"/>
        <w:ind w:firstLineChars="0" w:firstLine="0"/>
      </w:pPr>
    </w:p>
    <w:p w:rsidR="00B37014" w:rsidRPr="00E82F6E" w:rsidRDefault="00B37014" w:rsidP="00A9665D">
      <w:pPr>
        <w:spacing w:line="180" w:lineRule="auto"/>
        <w:ind w:left="420"/>
        <w:rPr>
          <w:highlight w:val="yellow"/>
        </w:rPr>
      </w:pPr>
      <w:r w:rsidRPr="00E82F6E">
        <w:rPr>
          <w:highlight w:val="yellow"/>
        </w:rPr>
        <w:t>Include:</w:t>
      </w:r>
      <w:r w:rsidRPr="00E82F6E">
        <w:rPr>
          <w:rFonts w:hint="eastAsia"/>
          <w:highlight w:val="yellow"/>
        </w:rPr>
        <w:t>动态包含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包含文件失败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产生一个警告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程序继续执行</w:t>
      </w:r>
    </w:p>
    <w:p w:rsidR="00B37014" w:rsidRPr="00E82F6E" w:rsidRDefault="00B37014" w:rsidP="00A9665D">
      <w:pPr>
        <w:spacing w:line="180" w:lineRule="auto"/>
        <w:ind w:left="420"/>
        <w:rPr>
          <w:highlight w:val="yellow"/>
        </w:rPr>
      </w:pPr>
    </w:p>
    <w:p w:rsidR="00B37014" w:rsidRPr="00A9665D" w:rsidRDefault="00B37014" w:rsidP="00A9665D">
      <w:pPr>
        <w:spacing w:line="180" w:lineRule="auto"/>
        <w:ind w:left="420"/>
      </w:pPr>
      <w:r w:rsidRPr="00E82F6E">
        <w:rPr>
          <w:highlight w:val="yellow"/>
        </w:rPr>
        <w:t>Require:</w:t>
      </w:r>
      <w:r w:rsidRPr="00E82F6E">
        <w:rPr>
          <w:rFonts w:hint="eastAsia"/>
          <w:highlight w:val="yellow"/>
        </w:rPr>
        <w:t>静态包含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包含文件失败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产生一个错误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程序停止执行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请写出</w:t>
      </w:r>
      <w:r w:rsidRPr="00E930DE">
        <w:t>PHP5</w:t>
      </w:r>
      <w:r w:rsidRPr="00E930DE">
        <w:rPr>
          <w:rFonts w:hint="eastAsia"/>
        </w:rPr>
        <w:t>权限控制修饰符</w:t>
      </w:r>
    </w:p>
    <w:p w:rsidR="00B37014" w:rsidRPr="001056DE" w:rsidRDefault="00B37014" w:rsidP="001056DE">
      <w:pPr>
        <w:spacing w:line="180" w:lineRule="auto"/>
        <w:ind w:left="420"/>
        <w:rPr>
          <w:highlight w:val="yellow"/>
        </w:rPr>
      </w:pPr>
      <w:r w:rsidRPr="001056DE">
        <w:rPr>
          <w:highlight w:val="yellow"/>
        </w:rPr>
        <w:t>Public</w:t>
      </w:r>
    </w:p>
    <w:p w:rsidR="00B37014" w:rsidRPr="001056DE" w:rsidRDefault="00B37014" w:rsidP="001056DE">
      <w:pPr>
        <w:spacing w:line="180" w:lineRule="auto"/>
        <w:ind w:left="420"/>
        <w:rPr>
          <w:highlight w:val="yellow"/>
        </w:rPr>
      </w:pPr>
      <w:r w:rsidRPr="001056DE">
        <w:rPr>
          <w:highlight w:val="yellow"/>
        </w:rPr>
        <w:t>Private</w:t>
      </w:r>
    </w:p>
    <w:p w:rsidR="00B37014" w:rsidRDefault="00B37014" w:rsidP="001056DE">
      <w:pPr>
        <w:spacing w:line="180" w:lineRule="auto"/>
        <w:ind w:left="420"/>
      </w:pPr>
      <w:r w:rsidRPr="001056DE">
        <w:rPr>
          <w:highlight w:val="yellow"/>
        </w:rPr>
        <w:t>protected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t xml:space="preserve"> error_reporting(2047)</w:t>
      </w:r>
      <w:r w:rsidRPr="00E930DE">
        <w:rPr>
          <w:rFonts w:hint="eastAsia"/>
        </w:rPr>
        <w:t>的作用是</w:t>
      </w:r>
      <w:r>
        <w:rPr>
          <w:rFonts w:hint="eastAsia"/>
        </w:rPr>
        <w:t>什么</w:t>
      </w:r>
      <w:r>
        <w:t>?</w:t>
      </w:r>
    </w:p>
    <w:p w:rsidR="00B37014" w:rsidRDefault="00B37014" w:rsidP="00344EA9">
      <w:pPr>
        <w:spacing w:line="180" w:lineRule="auto"/>
        <w:ind w:left="420"/>
      </w:pPr>
      <w:r w:rsidRPr="000F6C37">
        <w:rPr>
          <w:rFonts w:hint="eastAsia"/>
          <w:highlight w:val="yellow"/>
        </w:rPr>
        <w:t>输出所有错误信息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6D19F7">
        <w:rPr>
          <w:rFonts w:hint="eastAsia"/>
        </w:rPr>
        <w:t>表单中</w:t>
      </w:r>
      <w:r w:rsidRPr="006D19F7">
        <w:t xml:space="preserve"> get</w:t>
      </w:r>
      <w:r w:rsidRPr="006D19F7">
        <w:rPr>
          <w:rFonts w:hint="eastAsia"/>
        </w:rPr>
        <w:t>与</w:t>
      </w:r>
      <w:r w:rsidRPr="006D19F7">
        <w:t>post</w:t>
      </w:r>
      <w:r w:rsidRPr="006D19F7">
        <w:rPr>
          <w:rFonts w:hint="eastAsia"/>
        </w:rPr>
        <w:t>提交方法的区别</w:t>
      </w:r>
      <w:r w:rsidRPr="006D19F7">
        <w:t>?</w:t>
      </w:r>
    </w:p>
    <w:p w:rsidR="00B37014" w:rsidRPr="001E5B19" w:rsidRDefault="00B37014" w:rsidP="001E5B19">
      <w:pPr>
        <w:spacing w:line="180" w:lineRule="auto"/>
        <w:ind w:left="420"/>
        <w:rPr>
          <w:highlight w:val="yellow"/>
        </w:rPr>
      </w:pPr>
      <w:r w:rsidRPr="001E5B19">
        <w:rPr>
          <w:highlight w:val="yellow"/>
        </w:rPr>
        <w:t>Get:URL</w:t>
      </w:r>
      <w:r w:rsidRPr="001E5B19">
        <w:rPr>
          <w:rFonts w:hint="eastAsia"/>
          <w:highlight w:val="yellow"/>
        </w:rPr>
        <w:t>传参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明文传送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字符有限制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不安全</w:t>
      </w:r>
      <w:r w:rsidRPr="001E5B19">
        <w:rPr>
          <w:highlight w:val="yellow"/>
        </w:rPr>
        <w:t xml:space="preserve"> </w:t>
      </w:r>
    </w:p>
    <w:p w:rsidR="00B37014" w:rsidRDefault="00B37014" w:rsidP="008200CE">
      <w:pPr>
        <w:spacing w:line="180" w:lineRule="auto"/>
      </w:pPr>
      <w:r w:rsidRPr="001E5B19">
        <w:rPr>
          <w:highlight w:val="yellow"/>
        </w:rPr>
        <w:tab/>
        <w:t>Post:</w:t>
      </w:r>
      <w:r w:rsidRPr="001E5B19">
        <w:rPr>
          <w:rFonts w:hint="eastAsia"/>
          <w:highlight w:val="yellow"/>
        </w:rPr>
        <w:t>表单传参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隐匿传送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字符因人为限制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较安全</w:t>
      </w:r>
    </w:p>
    <w:p w:rsidR="00B37014" w:rsidRDefault="00B37014" w:rsidP="008200CE">
      <w:pPr>
        <w:spacing w:line="180" w:lineRule="auto"/>
      </w:pPr>
    </w:p>
    <w:p w:rsidR="00B37014" w:rsidRPr="00C07359" w:rsidRDefault="00B37014" w:rsidP="008200CE">
      <w:pPr>
        <w:pStyle w:val="ListParagraph"/>
        <w:widowControl/>
        <w:numPr>
          <w:ilvl w:val="0"/>
          <w:numId w:val="5"/>
        </w:numPr>
        <w:spacing w:line="180" w:lineRule="auto"/>
        <w:ind w:firstLineChars="0"/>
        <w:jc w:val="left"/>
        <w:rPr>
          <w:rFonts w:ascii="宋体"/>
          <w:kern w:val="0"/>
        </w:rPr>
      </w:pPr>
      <w:r w:rsidRPr="00C07359">
        <w:rPr>
          <w:rFonts w:ascii="宋体" w:hAnsi="宋体"/>
          <w:color w:val="000000"/>
          <w:kern w:val="0"/>
          <w:shd w:val="clear" w:color="auto" w:fill="FFFFFF"/>
        </w:rPr>
        <w:t>session</w:t>
      </w:r>
      <w:r w:rsidRPr="00C07359">
        <w:rPr>
          <w:rFonts w:ascii="宋体" w:hAnsi="宋体" w:cs="･ﾒ･鬣ｮ･ﾎｽﾇ･ｴ ProN W6" w:hint="eastAsia"/>
          <w:color w:val="000000"/>
          <w:kern w:val="0"/>
          <w:shd w:val="clear" w:color="auto" w:fill="FFFFFF"/>
        </w:rPr>
        <w:t>与</w:t>
      </w:r>
      <w:r w:rsidRPr="00C07359">
        <w:rPr>
          <w:rFonts w:ascii="宋体" w:hAnsi="宋体"/>
          <w:color w:val="000000"/>
          <w:kern w:val="0"/>
          <w:shd w:val="clear" w:color="auto" w:fill="FFFFFF"/>
        </w:rPr>
        <w:t>cookie</w:t>
      </w:r>
      <w:r w:rsidRPr="00C07359">
        <w:rPr>
          <w:rFonts w:ascii="宋体" w:hAnsi="宋体" w:cs="･ﾒ･鬣ｮ･ﾎｽﾇ･ｴ ProN W6" w:hint="eastAsia"/>
          <w:color w:val="000000"/>
          <w:kern w:val="0"/>
          <w:shd w:val="clear" w:color="auto" w:fill="FFFFFF"/>
        </w:rPr>
        <w:t>的区别</w:t>
      </w:r>
      <w:r w:rsidRPr="00C07359">
        <w:rPr>
          <w:rFonts w:ascii="宋体" w:hAnsi="宋体"/>
          <w:color w:val="000000"/>
          <w:kern w:val="0"/>
          <w:shd w:val="clear" w:color="auto" w:fill="FFFFFF"/>
        </w:rPr>
        <w:t>?</w:t>
      </w:r>
    </w:p>
    <w:p w:rsidR="00B37014" w:rsidRPr="005D51D1" w:rsidRDefault="00B37014" w:rsidP="005D51D1">
      <w:pPr>
        <w:spacing w:line="180" w:lineRule="auto"/>
        <w:ind w:left="420"/>
        <w:rPr>
          <w:highlight w:val="yellow"/>
        </w:rPr>
      </w:pPr>
      <w:r w:rsidRPr="005D51D1">
        <w:rPr>
          <w:highlight w:val="yellow"/>
        </w:rPr>
        <w:t>Cookie:</w:t>
      </w:r>
      <w:r w:rsidRPr="005D51D1">
        <w:rPr>
          <w:rFonts w:hint="eastAsia"/>
          <w:highlight w:val="yellow"/>
        </w:rPr>
        <w:t>将用户信息存储于客户端，可指定时间追踪用户信息</w:t>
      </w:r>
    </w:p>
    <w:p w:rsidR="00B37014" w:rsidRPr="005D51D1" w:rsidRDefault="00B37014" w:rsidP="005D51D1">
      <w:pPr>
        <w:spacing w:line="180" w:lineRule="auto"/>
        <w:ind w:left="420"/>
      </w:pPr>
      <w:r w:rsidRPr="005D51D1">
        <w:rPr>
          <w:highlight w:val="yellow"/>
        </w:rPr>
        <w:t>Session:</w:t>
      </w:r>
      <w:r w:rsidRPr="005D51D1">
        <w:rPr>
          <w:rFonts w:hint="eastAsia"/>
          <w:highlight w:val="yellow"/>
        </w:rPr>
        <w:t>将用户信息存储于服务器端，也可指定时间</w:t>
      </w:r>
    </w:p>
    <w:p w:rsidR="00B37014" w:rsidRDefault="00B37014" w:rsidP="008200CE">
      <w:pPr>
        <w:spacing w:line="180" w:lineRule="auto"/>
      </w:pPr>
      <w:r>
        <w:tab/>
      </w:r>
      <w:r w:rsidRPr="006C55A2">
        <w:rPr>
          <w:highlight w:val="yellow"/>
        </w:rPr>
        <w:t>Session</w:t>
      </w:r>
      <w:r w:rsidRPr="006C55A2">
        <w:rPr>
          <w:rFonts w:hint="eastAsia"/>
          <w:highlight w:val="yellow"/>
        </w:rPr>
        <w:t>的安全系数比</w:t>
      </w:r>
      <w:r w:rsidRPr="006C55A2">
        <w:rPr>
          <w:highlight w:val="yellow"/>
        </w:rPr>
        <w:t>cookie</w:t>
      </w:r>
      <w:r w:rsidRPr="006C55A2">
        <w:rPr>
          <w:rFonts w:hint="eastAsia"/>
          <w:highlight w:val="yellow"/>
        </w:rPr>
        <w:t>较高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检测一个变量是否有设置的函数是否</w:t>
      </w:r>
      <w:r w:rsidRPr="00E930DE">
        <w:t>?</w:t>
      </w:r>
      <w:r w:rsidRPr="00E930DE">
        <w:rPr>
          <w:rFonts w:hint="eastAsia"/>
        </w:rPr>
        <w:t>是否为空的函数是</w:t>
      </w:r>
      <w:r>
        <w:rPr>
          <w:rFonts w:hint="eastAsia"/>
        </w:rPr>
        <w:t>什么</w:t>
      </w:r>
      <w:r>
        <w:t>?</w:t>
      </w:r>
    </w:p>
    <w:p w:rsidR="00B37014" w:rsidRPr="00E20C5A" w:rsidRDefault="00B37014" w:rsidP="00E140E5">
      <w:pPr>
        <w:spacing w:line="180" w:lineRule="auto"/>
        <w:ind w:left="420"/>
        <w:rPr>
          <w:highlight w:val="yellow"/>
        </w:rPr>
      </w:pPr>
      <w:r w:rsidRPr="00E20C5A">
        <w:rPr>
          <w:highlight w:val="yellow"/>
        </w:rPr>
        <w:t>Isset();</w:t>
      </w:r>
    </w:p>
    <w:p w:rsidR="00B37014" w:rsidRDefault="00B37014" w:rsidP="00E140E5">
      <w:pPr>
        <w:spacing w:line="180" w:lineRule="auto"/>
        <w:ind w:left="420"/>
      </w:pPr>
      <w:r w:rsidRPr="00E20C5A">
        <w:rPr>
          <w:highlight w:val="yellow"/>
        </w:rPr>
        <w:t>Empty();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什么是魔术方法</w:t>
      </w:r>
      <w:r>
        <w:t>?</w:t>
      </w:r>
      <w:r>
        <w:rPr>
          <w:rFonts w:hint="eastAsia"/>
        </w:rPr>
        <w:t>请列举你知道的</w:t>
      </w:r>
      <w:r>
        <w:t>4-6</w:t>
      </w:r>
      <w:r>
        <w:rPr>
          <w:rFonts w:hint="eastAsia"/>
        </w:rPr>
        <w:t>个</w:t>
      </w:r>
      <w:r>
        <w:t>.</w:t>
      </w:r>
    </w:p>
    <w:p w:rsidR="00B37014" w:rsidRDefault="00B37014" w:rsidP="00A95BDB">
      <w:pPr>
        <w:spacing w:line="180" w:lineRule="auto"/>
        <w:ind w:left="420"/>
      </w:pPr>
      <w:r w:rsidRPr="00A95BDB">
        <w:rPr>
          <w:rFonts w:hint="eastAsia"/>
          <w:highlight w:val="yellow"/>
        </w:rPr>
        <w:t>调用某个类时，根据对应条件自动触发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>
        <w:tab/>
      </w:r>
      <w:r w:rsidRPr="00755B65">
        <w:rPr>
          <w:highlight w:val="yellow"/>
        </w:rPr>
        <w:t>__call()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 w:rsidRPr="00755B65">
        <w:rPr>
          <w:highlight w:val="yellow"/>
        </w:rPr>
        <w:tab/>
        <w:t>__set()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 w:rsidRPr="00755B65">
        <w:rPr>
          <w:highlight w:val="yellow"/>
        </w:rPr>
        <w:tab/>
        <w:t>__get()</w:t>
      </w:r>
    </w:p>
    <w:p w:rsidR="00B37014" w:rsidRDefault="00B37014" w:rsidP="008200CE">
      <w:pPr>
        <w:spacing w:line="180" w:lineRule="auto"/>
      </w:pPr>
      <w:r w:rsidRPr="00755B65">
        <w:rPr>
          <w:highlight w:val="yellow"/>
        </w:rPr>
        <w:tab/>
        <w:t>__tostring()</w:t>
      </w:r>
    </w:p>
    <w:p w:rsidR="00B37014" w:rsidRDefault="00B37014" w:rsidP="008200CE">
      <w:pPr>
        <w:spacing w:line="180" w:lineRule="auto"/>
      </w:pPr>
      <w:bookmarkStart w:id="0" w:name="_GoBack"/>
      <w:bookmarkEnd w:id="0"/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t>foo()</w:t>
      </w:r>
      <w:r w:rsidRPr="00E930DE">
        <w:rPr>
          <w:rFonts w:hint="eastAsia"/>
        </w:rPr>
        <w:t>和</w:t>
      </w:r>
      <w:r w:rsidRPr="00E930DE">
        <w:t>@foo()</w:t>
      </w:r>
      <w:r w:rsidRPr="00E930DE">
        <w:rPr>
          <w:rFonts w:hint="eastAsia"/>
        </w:rPr>
        <w:t>之间有什么区别</w:t>
      </w:r>
      <w:r w:rsidRPr="00E930DE">
        <w:t>?</w:t>
      </w:r>
    </w:p>
    <w:p w:rsidR="00B37014" w:rsidRDefault="00B37014" w:rsidP="00DA3837">
      <w:pPr>
        <w:pStyle w:val="ListParagraph"/>
        <w:spacing w:line="180" w:lineRule="auto"/>
        <w:ind w:firstLineChars="0" w:firstLine="0"/>
      </w:pPr>
    </w:p>
    <w:p w:rsidR="00B37014" w:rsidRDefault="00B37014" w:rsidP="00095764">
      <w:pPr>
        <w:spacing w:line="180" w:lineRule="auto"/>
        <w:ind w:left="420"/>
        <w:rPr>
          <w:highlight w:val="yellow"/>
        </w:rPr>
      </w:pPr>
      <w:r w:rsidRPr="00E05100">
        <w:rPr>
          <w:rFonts w:hint="eastAsia"/>
          <w:highlight w:val="yellow"/>
        </w:rPr>
        <w:t>调用</w:t>
      </w:r>
      <w:r w:rsidRPr="00E05100">
        <w:rPr>
          <w:highlight w:val="yellow"/>
        </w:rPr>
        <w:t>foo()</w:t>
      </w:r>
      <w:r w:rsidRPr="00E05100">
        <w:rPr>
          <w:rFonts w:hint="eastAsia"/>
          <w:highlight w:val="yellow"/>
        </w:rPr>
        <w:t>函数时，若该函数不存在，则会报错</w:t>
      </w:r>
      <w:r>
        <w:rPr>
          <w:highlight w:val="yellow"/>
        </w:rPr>
        <w:t>(</w:t>
      </w:r>
      <w:r>
        <w:rPr>
          <w:rFonts w:hint="eastAsia"/>
          <w:highlight w:val="yellow"/>
        </w:rPr>
        <w:t>报错</w:t>
      </w:r>
      <w:r>
        <w:rPr>
          <w:highlight w:val="yellow"/>
        </w:rPr>
        <w:t>)</w:t>
      </w:r>
    </w:p>
    <w:p w:rsidR="00B37014" w:rsidRPr="00E05100" w:rsidRDefault="00B37014" w:rsidP="00095764">
      <w:pPr>
        <w:spacing w:line="180" w:lineRule="auto"/>
        <w:ind w:left="420"/>
        <w:rPr>
          <w:highlight w:val="yellow"/>
        </w:rPr>
      </w:pPr>
    </w:p>
    <w:p w:rsidR="00B37014" w:rsidRPr="00095764" w:rsidRDefault="00B37014" w:rsidP="00095764">
      <w:pPr>
        <w:spacing w:line="180" w:lineRule="auto"/>
        <w:ind w:left="420"/>
      </w:pPr>
      <w:r w:rsidRPr="00E82C2A">
        <w:rPr>
          <w:rFonts w:hint="eastAsia"/>
          <w:highlight w:val="yellow"/>
        </w:rPr>
        <w:t>调用</w:t>
      </w:r>
      <w:r w:rsidRPr="00E82C2A">
        <w:rPr>
          <w:highlight w:val="yellow"/>
        </w:rPr>
        <w:t>@foo()</w:t>
      </w:r>
      <w:r w:rsidRPr="00E82C2A">
        <w:rPr>
          <w:rFonts w:hint="eastAsia"/>
          <w:highlight w:val="yellow"/>
        </w:rPr>
        <w:t>函数时，若该函数不存在，则会</w:t>
      </w:r>
      <w:r>
        <w:rPr>
          <w:rFonts w:hint="eastAsia"/>
          <w:highlight w:val="yellow"/>
        </w:rPr>
        <w:t>屏蔽</w:t>
      </w:r>
      <w:r w:rsidRPr="00E82C2A">
        <w:rPr>
          <w:rFonts w:hint="eastAsia"/>
          <w:highlight w:val="yellow"/>
        </w:rPr>
        <w:t>报错</w:t>
      </w:r>
      <w:r w:rsidRPr="00E82C2A">
        <w:rPr>
          <w:highlight w:val="yellow"/>
        </w:rPr>
        <w:t>(</w:t>
      </w:r>
      <w:r w:rsidRPr="00E82C2A">
        <w:rPr>
          <w:rFonts w:hint="eastAsia"/>
          <w:highlight w:val="yellow"/>
        </w:rPr>
        <w:t>不报错</w:t>
      </w:r>
      <w:r w:rsidRPr="00E82C2A">
        <w:rPr>
          <w:highlight w:val="yellow"/>
        </w:rPr>
        <w:t>)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t>GD</w:t>
      </w:r>
      <w:r w:rsidRPr="00E930DE">
        <w:rPr>
          <w:rFonts w:hint="eastAsia"/>
        </w:rPr>
        <w:t>库是做什么用的</w:t>
      </w:r>
      <w:r w:rsidRPr="00E930DE">
        <w:t>?</w:t>
      </w:r>
    </w:p>
    <w:p w:rsidR="00B37014" w:rsidRDefault="00B37014" w:rsidP="009E2672">
      <w:pPr>
        <w:spacing w:line="180" w:lineRule="auto"/>
        <w:ind w:left="420"/>
      </w:pPr>
      <w:r w:rsidRPr="00C125B1">
        <w:rPr>
          <w:rFonts w:ascii="Arial" w:hAnsi="Arial" w:cs="Arial"/>
          <w:color w:val="000000"/>
          <w:highlight w:val="yellow"/>
          <w:shd w:val="clear" w:color="auto" w:fill="FFFFFF"/>
        </w:rPr>
        <w:t>php</w:t>
      </w:r>
      <w:r w:rsidRPr="00C125B1">
        <w:rPr>
          <w:rFonts w:ascii="Arial" w:hAnsi="Arial" w:cs="Arial" w:hint="eastAsia"/>
          <w:color w:val="000000"/>
          <w:highlight w:val="yellow"/>
          <w:shd w:val="clear" w:color="auto" w:fill="FFFFFF"/>
        </w:rPr>
        <w:t>处理图形的扩展库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你常用的</w:t>
      </w:r>
      <w:r>
        <w:t>PHP</w:t>
      </w:r>
      <w:r>
        <w:rPr>
          <w:rFonts w:hint="eastAsia"/>
        </w:rPr>
        <w:t>开发工具是什么</w:t>
      </w:r>
      <w:r>
        <w:t>?</w:t>
      </w:r>
    </w:p>
    <w:p w:rsidR="00B37014" w:rsidRDefault="00B37014" w:rsidP="00D065A5">
      <w:pPr>
        <w:spacing w:line="180" w:lineRule="auto"/>
        <w:ind w:left="420"/>
      </w:pPr>
      <w:r w:rsidRPr="00D065A5">
        <w:rPr>
          <w:highlight w:val="yellow"/>
        </w:rPr>
        <w:t>Notepad++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用过的</w:t>
      </w:r>
      <w:r>
        <w:t>PHP</w:t>
      </w:r>
      <w:r>
        <w:rPr>
          <w:rFonts w:hint="eastAsia"/>
        </w:rPr>
        <w:t>框架有哪些</w:t>
      </w:r>
      <w:r>
        <w:t>?</w:t>
      </w:r>
      <w:r>
        <w:rPr>
          <w:rFonts w:hint="eastAsia"/>
        </w:rPr>
        <w:t>知道的</w:t>
      </w:r>
      <w:r>
        <w:t>PHP</w:t>
      </w:r>
      <w:r>
        <w:rPr>
          <w:rFonts w:hint="eastAsia"/>
        </w:rPr>
        <w:t>框架有哪些</w:t>
      </w:r>
      <w:r>
        <w:t>?</w:t>
      </w:r>
    </w:p>
    <w:p w:rsidR="00B37014" w:rsidRDefault="00B37014" w:rsidP="00E476C3">
      <w:pPr>
        <w:spacing w:line="180" w:lineRule="auto"/>
        <w:ind w:left="420"/>
      </w:pPr>
      <w:r w:rsidRPr="00E476C3">
        <w:rPr>
          <w:rFonts w:hint="eastAsia"/>
          <w:highlight w:val="yellow"/>
        </w:rPr>
        <w:t>用过的</w:t>
      </w:r>
      <w:r w:rsidRPr="00E476C3">
        <w:rPr>
          <w:highlight w:val="yellow"/>
        </w:rPr>
        <w:t>:BroPHP</w:t>
      </w:r>
    </w:p>
    <w:p w:rsidR="00B37014" w:rsidRDefault="00B37014" w:rsidP="008200CE">
      <w:pPr>
        <w:spacing w:line="180" w:lineRule="auto"/>
      </w:pPr>
      <w:r>
        <w:tab/>
      </w:r>
      <w:r w:rsidRPr="00B538C5">
        <w:rPr>
          <w:rFonts w:hint="eastAsia"/>
          <w:highlight w:val="yellow"/>
        </w:rPr>
        <w:t>知道的</w:t>
      </w:r>
      <w:r w:rsidRPr="00B538C5">
        <w:rPr>
          <w:highlight w:val="yellow"/>
        </w:rPr>
        <w:t>:ThinkPHP Yii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D050B">
        <w:t>PHP</w:t>
      </w:r>
      <w:r w:rsidRPr="00ED050B">
        <w:rPr>
          <w:rFonts w:hint="eastAsia"/>
        </w:rPr>
        <w:t>中</w:t>
      </w:r>
      <w:r w:rsidRPr="00ED050B">
        <w:t>===</w:t>
      </w:r>
      <w:r>
        <w:rPr>
          <w:rFonts w:hint="eastAsia"/>
        </w:rPr>
        <w:t>和</w:t>
      </w:r>
      <w:r>
        <w:t>==</w:t>
      </w:r>
      <w:r>
        <w:rPr>
          <w:rFonts w:hint="eastAsia"/>
        </w:rPr>
        <w:t>有什么区别</w:t>
      </w:r>
      <w:r>
        <w:t>?</w:t>
      </w:r>
    </w:p>
    <w:p w:rsidR="00B37014" w:rsidRDefault="00B37014" w:rsidP="00FB4FEB">
      <w:pPr>
        <w:pStyle w:val="ListParagraph"/>
        <w:spacing w:line="180" w:lineRule="auto"/>
        <w:ind w:firstLineChars="0" w:firstLine="0"/>
      </w:pPr>
    </w:p>
    <w:p w:rsidR="00B37014" w:rsidRPr="00C72FF5" w:rsidRDefault="00B37014" w:rsidP="00C72FF5">
      <w:pPr>
        <w:spacing w:line="180" w:lineRule="auto"/>
        <w:ind w:left="420"/>
        <w:rPr>
          <w:highlight w:val="yellow"/>
        </w:rPr>
      </w:pPr>
      <w:r w:rsidRPr="00C72FF5">
        <w:rPr>
          <w:highlight w:val="yellow"/>
        </w:rPr>
        <w:t>==:</w:t>
      </w:r>
      <w:r w:rsidRPr="00C72FF5">
        <w:rPr>
          <w:rFonts w:hint="eastAsia"/>
          <w:highlight w:val="yellow"/>
        </w:rPr>
        <w:t>只比较值</w:t>
      </w:r>
      <w:r w:rsidRPr="00C72FF5">
        <w:rPr>
          <w:highlight w:val="yellow"/>
        </w:rPr>
        <w:t xml:space="preserve"> </w:t>
      </w:r>
      <w:r w:rsidRPr="00C72FF5">
        <w:rPr>
          <w:rFonts w:hint="eastAsia"/>
          <w:highlight w:val="yellow"/>
        </w:rPr>
        <w:t>不比较类型</w:t>
      </w:r>
    </w:p>
    <w:p w:rsidR="00B37014" w:rsidRDefault="00B37014" w:rsidP="00C72FF5">
      <w:pPr>
        <w:spacing w:line="180" w:lineRule="auto"/>
        <w:ind w:left="420"/>
      </w:pPr>
      <w:r w:rsidRPr="00C72FF5">
        <w:rPr>
          <w:highlight w:val="yellow"/>
        </w:rPr>
        <w:t>===</w:t>
      </w:r>
      <w:r w:rsidRPr="00C72FF5">
        <w:rPr>
          <w:rFonts w:hint="eastAsia"/>
          <w:highlight w:val="yellow"/>
        </w:rPr>
        <w:t>：既比较值</w:t>
      </w:r>
      <w:r w:rsidRPr="00C72FF5">
        <w:rPr>
          <w:highlight w:val="yellow"/>
        </w:rPr>
        <w:t xml:space="preserve"> </w:t>
      </w:r>
      <w:r w:rsidRPr="00C72FF5">
        <w:rPr>
          <w:rFonts w:hint="eastAsia"/>
          <w:highlight w:val="yellow"/>
        </w:rPr>
        <w:t>也比较类型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D050B">
        <w:t>PHP</w:t>
      </w:r>
      <w:r w:rsidRPr="00ED050B">
        <w:rPr>
          <w:rFonts w:hint="eastAsia"/>
        </w:rPr>
        <w:t>的三种注释方式</w:t>
      </w:r>
    </w:p>
    <w:p w:rsidR="00B37014" w:rsidRPr="004A4A02" w:rsidRDefault="00B37014" w:rsidP="0048437B">
      <w:pPr>
        <w:spacing w:line="180" w:lineRule="auto"/>
        <w:ind w:left="420"/>
        <w:rPr>
          <w:highlight w:val="yellow"/>
        </w:rPr>
      </w:pPr>
      <w:r w:rsidRPr="004A4A02">
        <w:rPr>
          <w:highlight w:val="yellow"/>
        </w:rPr>
        <w:t>//</w:t>
      </w:r>
      <w:r w:rsidRPr="004A4A02">
        <w:rPr>
          <w:rFonts w:hint="eastAsia"/>
          <w:highlight w:val="yellow"/>
        </w:rPr>
        <w:t>单行注释</w:t>
      </w:r>
      <w:r>
        <w:rPr>
          <w:highlight w:val="yellow"/>
        </w:rPr>
        <w:t xml:space="preserve"> </w:t>
      </w:r>
      <w:r w:rsidRPr="004A4A02">
        <w:rPr>
          <w:highlight w:val="yellow"/>
        </w:rPr>
        <w:t>#</w:t>
      </w:r>
      <w:r w:rsidRPr="004A4A02">
        <w:rPr>
          <w:rFonts w:hint="eastAsia"/>
          <w:highlight w:val="yellow"/>
        </w:rPr>
        <w:t>脚本注释</w:t>
      </w:r>
    </w:p>
    <w:p w:rsidR="00B37014" w:rsidRDefault="00B37014" w:rsidP="0048437B">
      <w:pPr>
        <w:spacing w:line="180" w:lineRule="auto"/>
        <w:ind w:left="420"/>
      </w:pPr>
      <w:r w:rsidRPr="004A4A02">
        <w:rPr>
          <w:highlight w:val="yellow"/>
        </w:rPr>
        <w:t>/**/</w:t>
      </w:r>
      <w:r w:rsidRPr="004A4A02">
        <w:rPr>
          <w:rFonts w:hint="eastAsia"/>
          <w:highlight w:val="yellow"/>
        </w:rPr>
        <w:t>多行注释</w:t>
      </w:r>
    </w:p>
    <w:p w:rsidR="00B37014" w:rsidRPr="004A4A02" w:rsidRDefault="00B37014" w:rsidP="00C0346B">
      <w:pPr>
        <w:spacing w:line="180" w:lineRule="auto"/>
        <w:ind w:left="420"/>
        <w:rPr>
          <w:highlight w:val="yellow"/>
        </w:rPr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D050B">
        <w:rPr>
          <w:rFonts w:hint="eastAsia"/>
        </w:rPr>
        <w:t>请写出</w:t>
      </w:r>
      <w:r w:rsidRPr="00ED050B">
        <w:t>jQuery</w:t>
      </w:r>
      <w:r w:rsidRPr="00ED050B">
        <w:rPr>
          <w:rFonts w:hint="eastAsia"/>
        </w:rPr>
        <w:t>绑定事件的方法，不少于两种</w:t>
      </w:r>
      <w:r w:rsidRPr="00ED050B">
        <w:t>.</w:t>
      </w:r>
    </w:p>
    <w:p w:rsidR="00B37014" w:rsidRPr="00613314" w:rsidRDefault="00B37014" w:rsidP="008A3CDF">
      <w:pPr>
        <w:spacing w:line="180" w:lineRule="auto"/>
        <w:ind w:left="420"/>
        <w:rPr>
          <w:highlight w:val="yellow"/>
        </w:rPr>
      </w:pPr>
      <w:r w:rsidRPr="00613314">
        <w:rPr>
          <w:highlight w:val="yellow"/>
        </w:rPr>
        <w:t>$(‘div’).click();</w:t>
      </w:r>
    </w:p>
    <w:p w:rsidR="00B37014" w:rsidRPr="00613314" w:rsidRDefault="00B37014" w:rsidP="008200CE">
      <w:pPr>
        <w:spacing w:line="180" w:lineRule="auto"/>
        <w:rPr>
          <w:highlight w:val="yellow"/>
        </w:rPr>
      </w:pPr>
      <w:r w:rsidRPr="00613314">
        <w:rPr>
          <w:highlight w:val="yellow"/>
        </w:rPr>
        <w:tab/>
        <w:t>$(‘div’).change();</w:t>
      </w:r>
    </w:p>
    <w:p w:rsidR="00B37014" w:rsidRDefault="00B37014" w:rsidP="008200CE">
      <w:pPr>
        <w:spacing w:line="180" w:lineRule="auto"/>
      </w:pPr>
      <w:r w:rsidRPr="00613314">
        <w:rPr>
          <w:highlight w:val="yellow"/>
        </w:rPr>
        <w:tab/>
        <w:t>$(‘div’).mouseover();s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写出发贴数最多的十个人名字的</w:t>
      </w:r>
      <w:r w:rsidRPr="00E930DE">
        <w:t>SQL</w:t>
      </w:r>
      <w:r w:rsidRPr="00E930DE"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 w:rsidRPr="00E930DE">
        <w:rPr>
          <w:rFonts w:hint="eastAsia"/>
        </w:rPr>
        <w:t>利用下表：</w:t>
      </w:r>
    </w:p>
    <w:p w:rsidR="00B37014" w:rsidRDefault="00B37014" w:rsidP="008200CE">
      <w:pPr>
        <w:spacing w:line="180" w:lineRule="auto"/>
      </w:pPr>
      <w:r w:rsidRPr="00E930DE">
        <w:t>members(id,username,posts,pass,email)</w:t>
      </w:r>
    </w:p>
    <w:p w:rsidR="00B37014" w:rsidRDefault="00B37014" w:rsidP="006A4688">
      <w:pPr>
        <w:spacing w:line="180" w:lineRule="auto"/>
        <w:ind w:left="31680" w:hangingChars="50" w:firstLine="31680"/>
      </w:pPr>
      <w:r w:rsidRPr="006A4688">
        <w:rPr>
          <w:highlight w:val="yellow"/>
        </w:rPr>
        <w:t>select username from members order by posts desc limit 10;</w:t>
      </w:r>
    </w:p>
    <w:p w:rsidR="00B37014" w:rsidRPr="006A4688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完成一个正则表达式，验证用户输入是否</w:t>
      </w:r>
      <w:r>
        <w:t>Email</w:t>
      </w:r>
      <w:r>
        <w:rPr>
          <w:rFonts w:hint="eastAsia"/>
        </w:rPr>
        <w:t>地址</w:t>
      </w:r>
      <w:r w:rsidRPr="00A21B10">
        <w:rPr>
          <w:rFonts w:hint="eastAsia"/>
        </w:rPr>
        <w:t>。</w:t>
      </w:r>
      <w:r>
        <w:t>(js,php</w:t>
      </w:r>
      <w:r>
        <w:rPr>
          <w:rFonts w:hint="eastAsia"/>
        </w:rPr>
        <w:t>任意</w:t>
      </w:r>
      <w:r>
        <w:t>)</w:t>
      </w:r>
    </w:p>
    <w:p w:rsidR="00B37014" w:rsidRDefault="00B37014" w:rsidP="002012F1">
      <w:pPr>
        <w:spacing w:line="180" w:lineRule="auto"/>
        <w:ind w:left="420"/>
      </w:pPr>
      <w:r w:rsidRPr="002012F1">
        <w:rPr>
          <w:highlight w:val="yellow"/>
        </w:rPr>
        <w:t>‘/^(\w+)*\w+@(\w)+\.com|\.cn|\.net$/ims’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下面哪个函数可以打开一个文件，以对文件进行读和写操作</w:t>
      </w:r>
      <w:r>
        <w:t>?</w:t>
      </w:r>
    </w:p>
    <w:p w:rsidR="00B37014" w:rsidRDefault="00B37014" w:rsidP="008200CE">
      <w:pPr>
        <w:spacing w:line="180" w:lineRule="auto"/>
      </w:pPr>
      <w:r>
        <w:t xml:space="preserve">a. fget() b. file_open()  </w:t>
      </w:r>
    </w:p>
    <w:p w:rsidR="00B37014" w:rsidRDefault="00B37014" w:rsidP="008200CE">
      <w:pPr>
        <w:spacing w:line="180" w:lineRule="auto"/>
      </w:pPr>
      <w:r w:rsidRPr="008A217F">
        <w:rPr>
          <w:highlight w:val="yellow"/>
        </w:rPr>
        <w:t>c. fopen()</w:t>
      </w:r>
      <w:r>
        <w:t xml:space="preserve">  d. open_file()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C00260">
        <w:rPr>
          <w:rFonts w:hint="eastAsia"/>
        </w:rPr>
        <w:t>如何理解</w:t>
      </w:r>
      <w:r w:rsidRPr="00C00260">
        <w:t>css</w:t>
      </w:r>
      <w:r w:rsidRPr="00C00260">
        <w:rPr>
          <w:rFonts w:hint="eastAsia"/>
        </w:rPr>
        <w:t>盒模型？</w:t>
      </w:r>
    </w:p>
    <w:p w:rsidR="00B37014" w:rsidRDefault="00B37014" w:rsidP="00522177">
      <w:pPr>
        <w:pStyle w:val="ListParagraph"/>
        <w:spacing w:line="180" w:lineRule="auto"/>
        <w:ind w:firstLineChars="0" w:firstLine="0"/>
      </w:pPr>
    </w:p>
    <w:p w:rsidR="00B37014" w:rsidRPr="007662C2" w:rsidRDefault="00B37014" w:rsidP="004A19F0">
      <w:pPr>
        <w:spacing w:line="180" w:lineRule="auto"/>
        <w:ind w:left="420"/>
        <w:rPr>
          <w:highlight w:val="yellow"/>
        </w:rPr>
      </w:pPr>
      <w:r w:rsidRPr="007662C2">
        <w:rPr>
          <w:rFonts w:hint="eastAsia"/>
          <w:highlight w:val="yellow"/>
        </w:rPr>
        <w:t>由边框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内容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边距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填充组成的一个模式</w:t>
      </w:r>
    </w:p>
    <w:p w:rsidR="00B37014" w:rsidRPr="004A19F0" w:rsidRDefault="00B37014" w:rsidP="004A19F0">
      <w:pPr>
        <w:spacing w:line="180" w:lineRule="auto"/>
        <w:ind w:left="420"/>
      </w:pPr>
      <w:r w:rsidRPr="007662C2">
        <w:rPr>
          <w:rFonts w:hint="eastAsia"/>
          <w:highlight w:val="yellow"/>
        </w:rPr>
        <w:t>可以由这些来决定一个盒模型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简述</w:t>
      </w:r>
      <w:r w:rsidRPr="00452908">
        <w:t>DIV</w:t>
      </w:r>
      <w:r w:rsidRPr="00452908">
        <w:rPr>
          <w:rFonts w:hint="eastAsia"/>
        </w:rPr>
        <w:t>元素和</w:t>
      </w:r>
      <w:r w:rsidRPr="00452908">
        <w:t>SPAN</w:t>
      </w:r>
      <w:r w:rsidRPr="00452908">
        <w:rPr>
          <w:rFonts w:hint="eastAsia"/>
        </w:rPr>
        <w:t>元素的区别</w:t>
      </w:r>
    </w:p>
    <w:p w:rsidR="00B37014" w:rsidRPr="00882EEA" w:rsidRDefault="00B37014" w:rsidP="00821099">
      <w:pPr>
        <w:spacing w:line="180" w:lineRule="auto"/>
        <w:ind w:left="420"/>
        <w:rPr>
          <w:highlight w:val="yellow"/>
        </w:rPr>
      </w:pPr>
      <w:r w:rsidRPr="00882EEA">
        <w:rPr>
          <w:highlight w:val="yellow"/>
        </w:rPr>
        <w:t>Div:</w:t>
      </w:r>
      <w:r w:rsidRPr="00882EEA">
        <w:rPr>
          <w:rFonts w:hint="eastAsia"/>
          <w:highlight w:val="yellow"/>
        </w:rPr>
        <w:t>块状元素</w:t>
      </w:r>
      <w:r w:rsidRPr="00882EEA">
        <w:rPr>
          <w:highlight w:val="yellow"/>
        </w:rPr>
        <w:t xml:space="preserve"> </w:t>
      </w:r>
      <w:r>
        <w:rPr>
          <w:rFonts w:hint="eastAsia"/>
          <w:highlight w:val="yellow"/>
        </w:rPr>
        <w:t>独占一行</w:t>
      </w:r>
    </w:p>
    <w:p w:rsidR="00B37014" w:rsidRPr="00821099" w:rsidRDefault="00B37014" w:rsidP="00821099">
      <w:pPr>
        <w:spacing w:line="180" w:lineRule="auto"/>
        <w:ind w:left="420"/>
      </w:pPr>
      <w:r w:rsidRPr="00882EEA">
        <w:rPr>
          <w:highlight w:val="yellow"/>
        </w:rPr>
        <w:t>Span:</w:t>
      </w:r>
      <w:r w:rsidRPr="00882EEA">
        <w:rPr>
          <w:rFonts w:hint="eastAsia"/>
          <w:highlight w:val="yellow"/>
        </w:rPr>
        <w:t>内联元素</w:t>
      </w:r>
      <w:r w:rsidRPr="00882EEA">
        <w:rPr>
          <w:highlight w:val="yellow"/>
        </w:rPr>
        <w:t xml:space="preserve"> </w:t>
      </w:r>
      <w:r w:rsidRPr="001F56D7">
        <w:rPr>
          <w:rFonts w:hint="eastAsia"/>
          <w:highlight w:val="yellow"/>
        </w:rPr>
        <w:t>根据内容占据当前位置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941BE1">
      <w:pPr>
        <w:pStyle w:val="ListParagraph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在</w:t>
      </w:r>
      <w:r w:rsidRPr="00452908">
        <w:t>HTML</w:t>
      </w:r>
      <w:r w:rsidRPr="00452908">
        <w:rPr>
          <w:rFonts w:hint="eastAsia"/>
        </w:rPr>
        <w:t>页面布局中，</w:t>
      </w:r>
      <w:r w:rsidRPr="00452908">
        <w:t>position</w:t>
      </w:r>
      <w:r w:rsidRPr="00452908">
        <w:rPr>
          <w:rFonts w:hint="eastAsia"/>
        </w:rPr>
        <w:t>的值有哪几种？默认值又是什么？</w:t>
      </w:r>
    </w:p>
    <w:p w:rsidR="00B37014" w:rsidRDefault="00B37014" w:rsidP="005C30C8">
      <w:pPr>
        <w:spacing w:line="180" w:lineRule="auto"/>
        <w:ind w:left="420"/>
      </w:pPr>
    </w:p>
    <w:p w:rsidR="00B37014" w:rsidRPr="00D046E2" w:rsidRDefault="00B37014" w:rsidP="00E7025D">
      <w:pPr>
        <w:spacing w:line="180" w:lineRule="auto"/>
        <w:ind w:left="420"/>
        <w:rPr>
          <w:highlight w:val="yellow"/>
        </w:rPr>
      </w:pPr>
      <w:r w:rsidRPr="00D046E2">
        <w:rPr>
          <w:highlight w:val="yellow"/>
        </w:rPr>
        <w:t>Static,relative,absolute,fixed,inherit</w:t>
      </w:r>
    </w:p>
    <w:p w:rsidR="00B37014" w:rsidRDefault="00B37014" w:rsidP="00E7025D">
      <w:pPr>
        <w:spacing w:line="180" w:lineRule="auto"/>
        <w:ind w:left="420"/>
      </w:pPr>
      <w:r w:rsidRPr="00D046E2">
        <w:rPr>
          <w:rFonts w:hint="eastAsia"/>
          <w:highlight w:val="yellow"/>
        </w:rPr>
        <w:t>默认</w:t>
      </w:r>
      <w:r w:rsidRPr="00D046E2">
        <w:rPr>
          <w:highlight w:val="yellow"/>
        </w:rPr>
        <w:t>:static</w:t>
      </w:r>
    </w:p>
    <w:p w:rsidR="00B37014" w:rsidRDefault="00B37014" w:rsidP="005C30C8">
      <w:pPr>
        <w:spacing w:line="180" w:lineRule="auto"/>
        <w:ind w:left="420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下面这段代码将在浏览器上打印出什么内容？为什么？</w:t>
      </w:r>
      <w:r>
        <w:t xml:space="preserve"> </w:t>
      </w:r>
    </w:p>
    <w:p w:rsidR="00B37014" w:rsidRDefault="00B37014" w:rsidP="008200CE">
      <w:pPr>
        <w:spacing w:line="180" w:lineRule="auto"/>
      </w:pPr>
      <w:r>
        <w:t>$num = 10;</w:t>
      </w:r>
    </w:p>
    <w:p w:rsidR="00B37014" w:rsidRDefault="00B37014" w:rsidP="008200CE">
      <w:pPr>
        <w:spacing w:line="180" w:lineRule="auto"/>
      </w:pPr>
      <w:r>
        <w:t>function multiply(){</w:t>
      </w:r>
    </w:p>
    <w:p w:rsidR="00B37014" w:rsidRDefault="00B37014" w:rsidP="008200CE">
      <w:pPr>
        <w:spacing w:line="180" w:lineRule="auto"/>
      </w:pPr>
      <w:r>
        <w:t>$num = $num * 10;</w:t>
      </w:r>
    </w:p>
    <w:p w:rsidR="00B37014" w:rsidRDefault="00B37014" w:rsidP="008200CE">
      <w:pPr>
        <w:spacing w:line="180" w:lineRule="auto"/>
      </w:pPr>
      <w:r>
        <w:t>}</w:t>
      </w:r>
    </w:p>
    <w:p w:rsidR="00B37014" w:rsidRDefault="00B37014" w:rsidP="008200CE">
      <w:pPr>
        <w:spacing w:line="180" w:lineRule="auto"/>
      </w:pPr>
      <w:r>
        <w:t>multiply();</w:t>
      </w:r>
    </w:p>
    <w:p w:rsidR="00B37014" w:rsidRDefault="00B37014" w:rsidP="008200CE">
      <w:pPr>
        <w:spacing w:line="180" w:lineRule="auto"/>
      </w:pPr>
      <w:r>
        <w:t>echo $num;</w:t>
      </w:r>
    </w:p>
    <w:p w:rsidR="00B37014" w:rsidRDefault="00B37014" w:rsidP="008200CE">
      <w:pPr>
        <w:spacing w:line="180" w:lineRule="auto"/>
      </w:pPr>
      <w:r w:rsidRPr="00452AA2">
        <w:rPr>
          <w:highlight w:val="yellow"/>
        </w:rPr>
        <w:t xml:space="preserve">10 </w:t>
      </w:r>
      <w:r w:rsidRPr="00452AA2">
        <w:rPr>
          <w:rFonts w:hint="eastAsia"/>
          <w:highlight w:val="yellow"/>
        </w:rPr>
        <w:t>全局变量没有在函数内使用</w:t>
      </w:r>
      <w:r w:rsidRPr="00452AA2">
        <w:rPr>
          <w:highlight w:val="yellow"/>
        </w:rPr>
        <w:t>global</w:t>
      </w:r>
      <w:r w:rsidRPr="00452AA2">
        <w:rPr>
          <w:rFonts w:hint="eastAsia"/>
          <w:highlight w:val="yellow"/>
        </w:rPr>
        <w:t>声明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$str1 = null;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$str2 = false; </w:t>
      </w:r>
    </w:p>
    <w:p w:rsidR="00B37014" w:rsidRDefault="00B37014" w:rsidP="006A4688">
      <w:pPr>
        <w:spacing w:line="180" w:lineRule="auto"/>
        <w:ind w:leftChars="100" w:left="31680"/>
      </w:pPr>
      <w:r>
        <w:t>echo $str1==$str2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$str3 = '';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$str4 = 0; </w:t>
      </w:r>
    </w:p>
    <w:p w:rsidR="00B37014" w:rsidRDefault="00B37014" w:rsidP="006A4688">
      <w:pPr>
        <w:spacing w:line="180" w:lineRule="auto"/>
        <w:ind w:leftChars="100" w:left="31680"/>
      </w:pPr>
      <w:r>
        <w:t>echo $str3==$str4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$str5 = 0;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$str6 = '0'; </w:t>
      </w:r>
    </w:p>
    <w:p w:rsidR="00B37014" w:rsidRDefault="00B37014" w:rsidP="006A4688">
      <w:pPr>
        <w:spacing w:line="180" w:lineRule="auto"/>
        <w:ind w:leftChars="100" w:left="31680"/>
      </w:pPr>
      <w:r>
        <w:t>echo $str5===$str6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8200CE">
      <w:pPr>
        <w:spacing w:line="180" w:lineRule="auto"/>
      </w:pPr>
      <w:r>
        <w:t>?&gt;</w:t>
      </w:r>
    </w:p>
    <w:p w:rsidR="00B37014" w:rsidRPr="004A52FD" w:rsidRDefault="00B37014" w:rsidP="008200CE">
      <w:pPr>
        <w:spacing w:line="180" w:lineRule="auto"/>
        <w:rPr>
          <w:highlight w:val="yellow"/>
        </w:rPr>
      </w:pPr>
      <w:r w:rsidRPr="004A52FD">
        <w:rPr>
          <w:rFonts w:hint="eastAsia"/>
          <w:highlight w:val="yellow"/>
        </w:rPr>
        <w:t>相等</w:t>
      </w:r>
    </w:p>
    <w:p w:rsidR="00B37014" w:rsidRPr="004A52FD" w:rsidRDefault="00B37014" w:rsidP="008200CE">
      <w:pPr>
        <w:spacing w:line="180" w:lineRule="auto"/>
        <w:rPr>
          <w:highlight w:val="yellow"/>
        </w:rPr>
      </w:pPr>
      <w:r w:rsidRPr="004A52FD">
        <w:rPr>
          <w:rFonts w:hint="eastAsia"/>
          <w:highlight w:val="yellow"/>
        </w:rPr>
        <w:t>相等</w:t>
      </w:r>
    </w:p>
    <w:p w:rsidR="00B37014" w:rsidRDefault="00B37014" w:rsidP="008200CE">
      <w:pPr>
        <w:spacing w:line="180" w:lineRule="auto"/>
      </w:pPr>
      <w:r w:rsidRPr="004A52FD">
        <w:rPr>
          <w:rFonts w:hint="eastAsia"/>
          <w:highlight w:val="yellow"/>
        </w:rPr>
        <w:t>不相等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$test = 'aaaaaa';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$abc = &amp; $test;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unset($test); </w:t>
      </w:r>
    </w:p>
    <w:p w:rsidR="00B37014" w:rsidRDefault="00B37014" w:rsidP="0082384F">
      <w:pPr>
        <w:spacing w:line="180" w:lineRule="auto"/>
        <w:ind w:leftChars="100" w:left="31680"/>
      </w:pPr>
      <w:r>
        <w:t xml:space="preserve">echo $abc; ?&gt; </w:t>
      </w:r>
      <w:r w:rsidRPr="00E302ED">
        <w:rPr>
          <w:rFonts w:hint="eastAsia"/>
          <w:highlight w:val="yellow"/>
        </w:rPr>
        <w:t>输出为</w:t>
      </w:r>
      <w:r w:rsidRPr="00E302ED">
        <w:rPr>
          <w:highlight w:val="yellow"/>
        </w:rPr>
        <w:t>: aaaaaa</w:t>
      </w:r>
    </w:p>
    <w:p w:rsidR="00B37014" w:rsidRDefault="00B37014" w:rsidP="009B76BD">
      <w:pPr>
        <w:spacing w:line="180" w:lineRule="auto"/>
      </w:pPr>
    </w:p>
    <w:p w:rsidR="00B37014" w:rsidRDefault="00B37014" w:rsidP="00E75F24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E75F24">
      <w:pPr>
        <w:spacing w:line="180" w:lineRule="auto"/>
      </w:pPr>
      <w:r>
        <w:t xml:space="preserve">&lt;?php </w:t>
      </w:r>
    </w:p>
    <w:p w:rsidR="00B37014" w:rsidRDefault="00B37014" w:rsidP="00E75F24">
      <w:pPr>
        <w:spacing w:line="180" w:lineRule="auto"/>
        <w:ind w:firstLine="420"/>
      </w:pPr>
      <w:r>
        <w:t xml:space="preserve">$count = 5; </w:t>
      </w:r>
    </w:p>
    <w:p w:rsidR="00B37014" w:rsidRPr="00E75F24" w:rsidRDefault="00B37014" w:rsidP="00E75F24">
      <w:pPr>
        <w:spacing w:line="180" w:lineRule="auto"/>
        <w:ind w:firstLine="240"/>
      </w:pPr>
      <w:r>
        <w:t xml:space="preserve">function get_count(){ </w:t>
      </w:r>
    </w:p>
    <w:p w:rsidR="00B37014" w:rsidRDefault="00B37014" w:rsidP="006A4688">
      <w:pPr>
        <w:spacing w:line="180" w:lineRule="auto"/>
        <w:ind w:leftChars="100" w:left="31680" w:firstLine="180"/>
      </w:pPr>
      <w:r>
        <w:t xml:space="preserve">static $count = 0; </w:t>
      </w:r>
    </w:p>
    <w:p w:rsidR="00B37014" w:rsidRDefault="00B37014" w:rsidP="006A4688">
      <w:pPr>
        <w:spacing w:line="180" w:lineRule="auto"/>
        <w:ind w:leftChars="100" w:left="31680" w:firstLine="180"/>
      </w:pPr>
      <w:r>
        <w:t xml:space="preserve">return $count++; </w:t>
      </w:r>
    </w:p>
    <w:p w:rsidR="00B37014" w:rsidRDefault="00B37014" w:rsidP="008200CE">
      <w:pPr>
        <w:spacing w:line="180" w:lineRule="auto"/>
        <w:ind w:firstLine="240"/>
      </w:pPr>
      <w:r>
        <w:t xml:space="preserve">} </w:t>
      </w:r>
    </w:p>
    <w:p w:rsidR="00B37014" w:rsidRDefault="00B37014" w:rsidP="008200CE">
      <w:pPr>
        <w:spacing w:line="180" w:lineRule="auto"/>
        <w:ind w:firstLine="240"/>
      </w:pPr>
      <w:r>
        <w:t xml:space="preserve">echo $count; </w:t>
      </w:r>
    </w:p>
    <w:p w:rsidR="00B37014" w:rsidRDefault="00B37014" w:rsidP="008200CE">
      <w:pPr>
        <w:spacing w:line="180" w:lineRule="auto"/>
        <w:ind w:firstLine="240"/>
      </w:pPr>
      <w:r>
        <w:t xml:space="preserve">++$count; </w:t>
      </w:r>
    </w:p>
    <w:p w:rsidR="00B37014" w:rsidRDefault="00B37014" w:rsidP="008200CE">
      <w:pPr>
        <w:spacing w:line="180" w:lineRule="auto"/>
        <w:ind w:firstLine="240"/>
      </w:pPr>
      <w:r>
        <w:t xml:space="preserve">echo get_count(); </w:t>
      </w:r>
    </w:p>
    <w:p w:rsidR="00B37014" w:rsidRDefault="00B37014" w:rsidP="008200CE">
      <w:pPr>
        <w:spacing w:line="180" w:lineRule="auto"/>
        <w:ind w:firstLine="240"/>
      </w:pPr>
      <w:r>
        <w:t xml:space="preserve">echo get_count(); </w:t>
      </w:r>
    </w:p>
    <w:p w:rsidR="00B37014" w:rsidRDefault="00B37014" w:rsidP="008200CE">
      <w:pPr>
        <w:spacing w:line="180" w:lineRule="auto"/>
      </w:pPr>
      <w:r>
        <w:t xml:space="preserve">?&gt; </w:t>
      </w:r>
    </w:p>
    <w:p w:rsidR="00B37014" w:rsidRDefault="00B37014" w:rsidP="008200CE">
      <w:pPr>
        <w:spacing w:line="180" w:lineRule="auto"/>
      </w:pPr>
      <w:r w:rsidRPr="00A22C16">
        <w:rPr>
          <w:rFonts w:hint="eastAsia"/>
          <w:highlight w:val="yellow"/>
        </w:rPr>
        <w:t>输出为</w:t>
      </w:r>
      <w:r w:rsidRPr="00A22C16">
        <w:rPr>
          <w:highlight w:val="yellow"/>
        </w:rPr>
        <w:t>:5 0 1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function get_arr($arr){ </w:t>
      </w:r>
    </w:p>
    <w:p w:rsidR="00B37014" w:rsidRDefault="00B37014" w:rsidP="006A4688">
      <w:pPr>
        <w:spacing w:line="180" w:lineRule="auto"/>
        <w:ind w:leftChars="100" w:left="31680" w:firstLine="180"/>
      </w:pPr>
      <w:r>
        <w:t xml:space="preserve">unset($arr[0]);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}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$arr1 = array(1, 2);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$arr2 = array(1, 2);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get_arr(&amp;$arr1);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get_arr($arr2);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echo count($arr1); </w:t>
      </w:r>
    </w:p>
    <w:p w:rsidR="00B37014" w:rsidRDefault="00B37014" w:rsidP="006A4688">
      <w:pPr>
        <w:spacing w:line="180" w:lineRule="auto"/>
        <w:ind w:leftChars="100" w:left="31680"/>
      </w:pPr>
      <w:r>
        <w:t xml:space="preserve">echo count($arr2); </w:t>
      </w:r>
    </w:p>
    <w:p w:rsidR="00B37014" w:rsidRDefault="00B37014" w:rsidP="008200CE">
      <w:pPr>
        <w:spacing w:line="180" w:lineRule="auto"/>
      </w:pPr>
      <w:r>
        <w:t>?&gt;</w:t>
      </w:r>
    </w:p>
    <w:p w:rsidR="00B37014" w:rsidRPr="0024502B" w:rsidRDefault="00B37014" w:rsidP="008200CE">
      <w:pPr>
        <w:spacing w:line="180" w:lineRule="auto"/>
        <w:rPr>
          <w:highlight w:val="yellow"/>
        </w:rPr>
      </w:pPr>
      <w:r w:rsidRPr="0024502B">
        <w:rPr>
          <w:highlight w:val="yellow"/>
        </w:rPr>
        <w:t>1 2</w:t>
      </w:r>
    </w:p>
    <w:p w:rsidR="00B37014" w:rsidRDefault="00B37014" w:rsidP="008200CE">
      <w:pPr>
        <w:spacing w:line="180" w:lineRule="auto"/>
      </w:pPr>
      <w:r w:rsidRPr="0024502B">
        <w:rPr>
          <w:highlight w:val="yellow"/>
        </w:rPr>
        <w:t>$arr1</w:t>
      </w:r>
      <w:r w:rsidRPr="0024502B">
        <w:rPr>
          <w:rFonts w:hint="eastAsia"/>
          <w:highlight w:val="yellow"/>
        </w:rPr>
        <w:t>引用传值</w:t>
      </w:r>
      <w:r w:rsidRPr="0024502B">
        <w:rPr>
          <w:highlight w:val="yellow"/>
        </w:rPr>
        <w:t xml:space="preserve"> </w:t>
      </w:r>
      <w:r w:rsidRPr="0024502B">
        <w:rPr>
          <w:rFonts w:hint="eastAsia"/>
          <w:highlight w:val="yellow"/>
        </w:rPr>
        <w:t>在函数内的修改也会在函数有影响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谈谈你熟悉的</w:t>
      </w:r>
      <w:r>
        <w:t>js</w:t>
      </w:r>
      <w:r>
        <w:rPr>
          <w:rFonts w:hint="eastAsia"/>
        </w:rPr>
        <w:t>框架</w:t>
      </w:r>
      <w:r>
        <w:t>,</w:t>
      </w:r>
      <w:r>
        <w:rPr>
          <w:rFonts w:hint="eastAsia"/>
        </w:rPr>
        <w:t>并实现下面</w:t>
      </w:r>
      <w:r>
        <w:t>DOM</w:t>
      </w:r>
      <w:r>
        <w:rPr>
          <w:rFonts w:hint="eastAsia"/>
        </w:rPr>
        <w:t>元素的获取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&lt;div drag="true" index="1"&gt;&lt;/div&gt; </w:t>
      </w:r>
    </w:p>
    <w:p w:rsidR="00B37014" w:rsidRDefault="00B37014" w:rsidP="008200CE">
      <w:pPr>
        <w:spacing w:line="180" w:lineRule="auto"/>
      </w:pPr>
      <w:r>
        <w:t xml:space="preserve">&lt;div drag="true" index="2"&gt;&lt;/div&gt; </w:t>
      </w:r>
    </w:p>
    <w:p w:rsidR="00B37014" w:rsidRDefault="00B37014" w:rsidP="008200CE">
      <w:pPr>
        <w:spacing w:line="180" w:lineRule="auto"/>
      </w:pPr>
      <w:r>
        <w:t xml:space="preserve">&lt;div drag="true"&gt;&lt;/div&gt; 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要求找到</w:t>
      </w:r>
      <w:r>
        <w:t xml:space="preserve">drag="true" </w:t>
      </w:r>
      <w:r>
        <w:rPr>
          <w:rFonts w:hint="eastAsia"/>
        </w:rPr>
        <w:t>并且</w:t>
      </w:r>
      <w:r>
        <w:t xml:space="preserve"> index="1"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无</w:t>
      </w:r>
      <w:r>
        <w:t>index</w:t>
      </w:r>
      <w:r>
        <w:rPr>
          <w:rFonts w:hint="eastAsia"/>
        </w:rPr>
        <w:t>属性的</w:t>
      </w:r>
      <w:r>
        <w:t xml:space="preserve">div 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提示</w:t>
      </w:r>
      <w:r>
        <w:t xml:space="preserve">: </w:t>
      </w:r>
      <w:r>
        <w:rPr>
          <w:rFonts w:hint="eastAsia"/>
        </w:rPr>
        <w:t>如果不能一次写出</w:t>
      </w:r>
      <w:r>
        <w:t>,</w:t>
      </w:r>
      <w:r>
        <w:rPr>
          <w:rFonts w:hint="eastAsia"/>
        </w:rPr>
        <w:t>请完成下来步骤</w:t>
      </w:r>
    </w:p>
    <w:p w:rsidR="00B37014" w:rsidRDefault="00B37014" w:rsidP="008200CE">
      <w:pPr>
        <w:spacing w:line="180" w:lineRule="auto"/>
      </w:pPr>
    </w:p>
    <w:p w:rsidR="00B37014" w:rsidRPr="00187C23" w:rsidRDefault="00B37014" w:rsidP="008200CE">
      <w:pPr>
        <w:spacing w:line="180" w:lineRule="auto"/>
        <w:rPr>
          <w:highlight w:val="yellow"/>
        </w:rPr>
      </w:pPr>
      <w:r w:rsidRPr="00187C23">
        <w:rPr>
          <w:highlight w:val="yellow"/>
        </w:rPr>
        <w:t>jQuery</w:t>
      </w:r>
    </w:p>
    <w:p w:rsidR="00B37014" w:rsidRPr="00187C23" w:rsidRDefault="00B37014" w:rsidP="008200CE">
      <w:pPr>
        <w:spacing w:line="180" w:lineRule="auto"/>
        <w:rPr>
          <w:highlight w:val="yellow"/>
        </w:rPr>
      </w:pPr>
    </w:p>
    <w:p w:rsidR="00B37014" w:rsidRPr="00187C23" w:rsidRDefault="00B37014" w:rsidP="008200CE">
      <w:pPr>
        <w:spacing w:line="180" w:lineRule="auto"/>
        <w:rPr>
          <w:highlight w:val="yellow"/>
        </w:rPr>
      </w:pPr>
      <w:r w:rsidRPr="00187C23">
        <w:rPr>
          <w:highlight w:val="yellow"/>
        </w:rPr>
        <w:t>$(‘div[drag]’).eq(0).attr(‘index’);</w:t>
      </w:r>
    </w:p>
    <w:p w:rsidR="00B37014" w:rsidRDefault="00B37014" w:rsidP="008200CE">
      <w:pPr>
        <w:spacing w:line="180" w:lineRule="auto"/>
      </w:pPr>
      <w:r w:rsidRPr="00140674">
        <w:rPr>
          <w:highlight w:val="yellow"/>
        </w:rPr>
        <w:t>$(‘div[drag]’).eq(2);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</w:t>
      </w:r>
      <w:r>
        <w:t xml:space="preserve"> SQL</w:t>
      </w:r>
      <w:r>
        <w:rPr>
          <w:rFonts w:hint="eastAsia"/>
        </w:rPr>
        <w:t>语句的格式</w:t>
      </w:r>
      <w:r>
        <w:t xml:space="preserve"> : </w:t>
      </w:r>
      <w:r>
        <w:rPr>
          <w:rFonts w:hint="eastAsia"/>
        </w:rPr>
        <w:t>插入</w:t>
      </w:r>
      <w:r>
        <w:t xml:space="preserve"> </w:t>
      </w:r>
      <w:r>
        <w:rPr>
          <w:rFonts w:hint="eastAsia"/>
        </w:rPr>
        <w:t>，更新</w:t>
      </w:r>
      <w:r>
        <w:t xml:space="preserve"> </w:t>
      </w:r>
      <w:r>
        <w:rPr>
          <w:rFonts w:hint="eastAsia"/>
        </w:rPr>
        <w:t>，删除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表名　</w:t>
      </w:r>
    </w:p>
    <w:p w:rsidR="00B37014" w:rsidRDefault="00B37014" w:rsidP="008200CE">
      <w:pPr>
        <w:spacing w:line="180" w:lineRule="auto"/>
      </w:pPr>
      <w:r>
        <w:t>UserName</w:t>
      </w:r>
      <w:r>
        <w:rPr>
          <w:rFonts w:hint="eastAsia"/>
        </w:rPr>
        <w:t xml:space="preserve">　</w:t>
      </w:r>
      <w:r>
        <w:t>Tel</w:t>
      </w:r>
      <w:r>
        <w:rPr>
          <w:rFonts w:hint="eastAsia"/>
        </w:rPr>
        <w:t xml:space="preserve">　</w:t>
      </w:r>
      <w:r>
        <w:t>Content</w:t>
      </w:r>
      <w:r>
        <w:rPr>
          <w:rFonts w:hint="eastAsia"/>
        </w:rPr>
        <w:t xml:space="preserve">　</w:t>
      </w:r>
      <w:r>
        <w:t>Date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　张三</w:t>
      </w:r>
      <w:r>
        <w:t xml:space="preserve"> 13333663366 </w:t>
      </w:r>
      <w:r>
        <w:rPr>
          <w:rFonts w:hint="eastAsia"/>
        </w:rPr>
        <w:t>大专毕业</w:t>
      </w:r>
      <w: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06"/>
        </w:smartTagPr>
        <w:r>
          <w:t>2006-10-1</w:t>
        </w:r>
      </w:smartTag>
    </w:p>
    <w:p w:rsidR="00B37014" w:rsidRDefault="00B37014" w:rsidP="008200CE">
      <w:pPr>
        <w:spacing w:line="180" w:lineRule="auto"/>
      </w:pPr>
      <w:r>
        <w:t xml:space="preserve">  </w:t>
      </w:r>
      <w:r>
        <w:rPr>
          <w:rFonts w:hint="eastAsia"/>
        </w:rPr>
        <w:t>张三</w:t>
      </w:r>
      <w:r>
        <w:t xml:space="preserve"> 13612312331 </w:t>
      </w:r>
      <w:r>
        <w:rPr>
          <w:rFonts w:hint="eastAsia"/>
        </w:rPr>
        <w:t>本科毕业</w:t>
      </w:r>
      <w: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0"/>
          <w:attr w:name="Year" w:val="2006"/>
        </w:smartTagPr>
        <w:r>
          <w:t>2006-10-15</w:t>
        </w:r>
      </w:smartTag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　张四</w:t>
      </w:r>
      <w:r>
        <w:t xml:space="preserve"> 021-55665566 </w:t>
      </w:r>
      <w:r>
        <w:rPr>
          <w:rFonts w:hint="eastAsia"/>
        </w:rPr>
        <w:t>中专毕业</w:t>
      </w:r>
      <w: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10"/>
          <w:attr w:name="Year" w:val="2006"/>
        </w:smartTagPr>
        <w:r>
          <w:t>2006-10-15</w:t>
        </w:r>
      </w:smartTag>
    </w:p>
    <w:p w:rsidR="00B37014" w:rsidRDefault="00B37014" w:rsidP="001F073A">
      <w:pPr>
        <w:numPr>
          <w:ilvl w:val="0"/>
          <w:numId w:val="10"/>
        </w:numPr>
        <w:spacing w:line="180" w:lineRule="auto"/>
      </w:pPr>
      <w:r>
        <w:rPr>
          <w:rFonts w:hint="eastAsia"/>
        </w:rPr>
        <w:t>有一新记录</w:t>
      </w:r>
      <w:r>
        <w:t>(</w:t>
      </w:r>
      <w:r>
        <w:rPr>
          <w:rFonts w:hint="eastAsia"/>
        </w:rPr>
        <w:t>小王</w:t>
      </w:r>
      <w:r>
        <w:t xml:space="preserve"> 13254748547 </w:t>
      </w:r>
      <w:r>
        <w:rPr>
          <w:rFonts w:hint="eastAsia"/>
        </w:rPr>
        <w:t>高中毕业</w:t>
      </w:r>
      <w: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5"/>
          <w:attr w:name="Year" w:val="2007"/>
        </w:smartTagPr>
        <w:r>
          <w:t>2007-05-06</w:t>
        </w:r>
      </w:smartTag>
      <w:r>
        <w:t>)</w:t>
      </w:r>
      <w:r>
        <w:rPr>
          <w:rFonts w:hint="eastAsia"/>
        </w:rPr>
        <w:t>请用</w:t>
      </w:r>
      <w:r>
        <w:t>SQL</w:t>
      </w:r>
      <w:r>
        <w:rPr>
          <w:rFonts w:hint="eastAsia"/>
        </w:rPr>
        <w:t>语句新增至表中</w:t>
      </w:r>
    </w:p>
    <w:p w:rsidR="00B37014" w:rsidRDefault="00B37014" w:rsidP="001F073A">
      <w:pPr>
        <w:spacing w:line="180" w:lineRule="auto"/>
      </w:pPr>
    </w:p>
    <w:p w:rsidR="00B37014" w:rsidRDefault="00B37014" w:rsidP="008200CE">
      <w:pPr>
        <w:spacing w:line="180" w:lineRule="auto"/>
      </w:pPr>
      <w:r w:rsidRPr="001F073A">
        <w:rPr>
          <w:highlight w:val="yellow"/>
        </w:rPr>
        <w:t>Insert into user(UserName,Tel,Content,Date) values(‘</w:t>
      </w:r>
      <w:r w:rsidRPr="001F073A">
        <w:rPr>
          <w:rFonts w:hint="eastAsia"/>
          <w:highlight w:val="yellow"/>
        </w:rPr>
        <w:t>小王</w:t>
      </w:r>
      <w:r w:rsidRPr="001F073A">
        <w:rPr>
          <w:highlight w:val="yellow"/>
        </w:rPr>
        <w:t>’,’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54748547"/>
          <w:attr w:name="UnitName" w:val="’"/>
        </w:smartTagPr>
        <w:r w:rsidRPr="001F073A">
          <w:rPr>
            <w:highlight w:val="yellow"/>
          </w:rPr>
          <w:t>13254748547’</w:t>
        </w:r>
      </w:smartTag>
      <w:r w:rsidRPr="001F073A">
        <w:rPr>
          <w:highlight w:val="yellow"/>
        </w:rPr>
        <w:t xml:space="preserve">,’ </w:t>
      </w:r>
      <w:r w:rsidRPr="001F073A">
        <w:rPr>
          <w:rFonts w:hint="eastAsia"/>
          <w:highlight w:val="yellow"/>
        </w:rPr>
        <w:t>高中毕业</w:t>
      </w:r>
      <w:r w:rsidRPr="001F073A">
        <w:rPr>
          <w:highlight w:val="yellow"/>
        </w:rPr>
        <w:t xml:space="preserve">’,’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5"/>
          <w:attr w:name="Year" w:val="2007"/>
        </w:smartTagPr>
        <w:r w:rsidRPr="001F073A">
          <w:rPr>
            <w:highlight w:val="yellow"/>
          </w:rPr>
          <w:t>2007-05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6"/>
            <w:attr w:name="UnitName" w:val="’"/>
          </w:smartTagPr>
          <w:r w:rsidRPr="001F073A">
            <w:rPr>
              <w:highlight w:val="yellow"/>
            </w:rPr>
            <w:t>-06</w:t>
          </w:r>
        </w:smartTag>
        <w:r w:rsidRPr="001F073A">
          <w:rPr>
            <w:highlight w:val="yellow"/>
          </w:rPr>
          <w:t>’</w:t>
        </w:r>
      </w:smartTag>
      <w:r w:rsidRPr="001F073A">
        <w:rPr>
          <w:highlight w:val="yellow"/>
        </w:rPr>
        <w:t>);</w:t>
      </w:r>
    </w:p>
    <w:p w:rsidR="00B37014" w:rsidRDefault="00B37014" w:rsidP="008200CE">
      <w:pPr>
        <w:spacing w:line="180" w:lineRule="auto"/>
      </w:pPr>
    </w:p>
    <w:p w:rsidR="00B37014" w:rsidRDefault="00B37014" w:rsidP="00810BA5">
      <w:pPr>
        <w:numPr>
          <w:ilvl w:val="0"/>
          <w:numId w:val="10"/>
        </w:numPr>
        <w:spacing w:line="180" w:lineRule="auto"/>
      </w:pPr>
      <w:r>
        <w:rPr>
          <w:rFonts w:hint="eastAsia"/>
        </w:rPr>
        <w:t>请用</w:t>
      </w:r>
      <w:r>
        <w:t>sql</w:t>
      </w:r>
      <w:r>
        <w:rPr>
          <w:rFonts w:hint="eastAsia"/>
        </w:rPr>
        <w:t>语句把张三的时间更新成为当前系统时间</w:t>
      </w:r>
    </w:p>
    <w:p w:rsidR="00B37014" w:rsidRDefault="00B37014" w:rsidP="00810BA5">
      <w:pPr>
        <w:spacing w:line="180" w:lineRule="auto"/>
      </w:pPr>
    </w:p>
    <w:p w:rsidR="00B37014" w:rsidRDefault="00B37014" w:rsidP="001F073A">
      <w:pPr>
        <w:spacing w:line="180" w:lineRule="auto"/>
        <w:ind w:firstLine="420"/>
      </w:pPr>
      <w:r w:rsidRPr="001F073A">
        <w:rPr>
          <w:highlight w:val="yellow"/>
        </w:rPr>
        <w:t>Update set user Date=now where UserName=’</w:t>
      </w:r>
      <w:r w:rsidRPr="001F073A">
        <w:rPr>
          <w:rFonts w:hint="eastAsia"/>
          <w:highlight w:val="yellow"/>
        </w:rPr>
        <w:t>张三</w:t>
      </w:r>
      <w:r w:rsidRPr="001F073A">
        <w:rPr>
          <w:highlight w:val="yellow"/>
        </w:rPr>
        <w:t>’;</w:t>
      </w:r>
    </w:p>
    <w:p w:rsidR="00B37014" w:rsidRDefault="00B37014" w:rsidP="001F073A">
      <w:pPr>
        <w:spacing w:line="180" w:lineRule="auto"/>
        <w:ind w:firstLine="420"/>
      </w:pPr>
    </w:p>
    <w:p w:rsidR="00B37014" w:rsidRDefault="00B37014" w:rsidP="008200CE">
      <w:pPr>
        <w:spacing w:line="180" w:lineRule="auto"/>
      </w:pPr>
      <w:r>
        <w:t xml:space="preserve">(c) </w:t>
      </w:r>
      <w:r>
        <w:rPr>
          <w:rFonts w:hint="eastAsia"/>
        </w:rPr>
        <w:t>请写出删除名为张四的全部记录</w:t>
      </w:r>
    </w:p>
    <w:p w:rsidR="00B37014" w:rsidRPr="00A206C3" w:rsidRDefault="00B37014" w:rsidP="008200CE">
      <w:pPr>
        <w:spacing w:line="180" w:lineRule="auto"/>
      </w:pPr>
      <w:r w:rsidRPr="00A206C3">
        <w:rPr>
          <w:highlight w:val="yellow"/>
        </w:rPr>
        <w:t>Delete from user where UserName=’</w:t>
      </w:r>
      <w:r w:rsidRPr="00A206C3">
        <w:rPr>
          <w:rFonts w:hint="eastAsia"/>
          <w:highlight w:val="yellow"/>
        </w:rPr>
        <w:t>张四</w:t>
      </w:r>
      <w:r w:rsidRPr="00A206C3">
        <w:rPr>
          <w:highlight w:val="yellow"/>
        </w:rPr>
        <w:t>’;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  <w:ind w:firstLine="480"/>
      </w:pPr>
    </w:p>
    <w:p w:rsidR="00B37014" w:rsidRDefault="00B37014" w:rsidP="008200CE">
      <w:pPr>
        <w:spacing w:line="180" w:lineRule="auto"/>
        <w:ind w:firstLine="480"/>
      </w:pPr>
    </w:p>
    <w:p w:rsidR="00B37014" w:rsidRDefault="00B37014" w:rsidP="008200CE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如果</w:t>
      </w:r>
      <w:r>
        <w:t xml:space="preserve"> tbl_user</w:t>
      </w:r>
      <w:r>
        <w:rPr>
          <w:rFonts w:hint="eastAsia"/>
        </w:rPr>
        <w:t>记录了学生的姓名</w:t>
      </w:r>
      <w:r>
        <w:t>(name)</w:t>
      </w:r>
      <w:r>
        <w:rPr>
          <w:rFonts w:hint="eastAsia"/>
        </w:rPr>
        <w:t>和学号</w:t>
      </w:r>
      <w:r>
        <w:t>(ID)</w:t>
      </w:r>
      <w:r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>
        <w:t>tbl_score</w:t>
      </w:r>
      <w:r>
        <w:rPr>
          <w:rFonts w:hint="eastAsia"/>
        </w:rPr>
        <w:t>记录了学生（有的学生考试以后被开除了，没有其记录）的学号</w:t>
      </w:r>
      <w:r>
        <w:t>(ID)</w:t>
      </w:r>
      <w:r>
        <w:rPr>
          <w:rFonts w:hint="eastAsia"/>
        </w:rPr>
        <w:t>和考试成绩</w:t>
      </w:r>
      <w:r>
        <w:t>(score)</w:t>
      </w:r>
      <w:r>
        <w:rPr>
          <w:rFonts w:hint="eastAsia"/>
        </w:rPr>
        <w:t>以及考试科目</w:t>
      </w:r>
      <w:r>
        <w:t>(subject)</w:t>
      </w:r>
      <w:r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要想打印出各个学生姓名及对应的的各科总成绩，则可以用</w:t>
      </w:r>
      <w:r>
        <w:t>SQL</w:t>
      </w:r>
      <w:r>
        <w:rPr>
          <w:rFonts w:hint="eastAsia"/>
        </w:rPr>
        <w:t>语句</w:t>
      </w:r>
    </w:p>
    <w:p w:rsidR="00B37014" w:rsidRDefault="00B37014" w:rsidP="008200CE">
      <w:pPr>
        <w:spacing w:line="180" w:lineRule="auto"/>
      </w:pPr>
    </w:p>
    <w:p w:rsidR="00B37014" w:rsidRPr="00AC5644" w:rsidRDefault="00B37014" w:rsidP="008200CE">
      <w:pPr>
        <w:spacing w:line="180" w:lineRule="auto"/>
      </w:pPr>
      <w:r w:rsidRPr="00AC5644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select name,</w:t>
      </w: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sum</w:t>
      </w:r>
      <w:r w:rsidRPr="00AC5644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(score) from tbl_user left join tbl_score on tbl_user.ID=tbl_score.ID  group by tbl_user.ID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Pr="003966E0" w:rsidRDefault="00B37014" w:rsidP="008200CE">
      <w:pPr>
        <w:spacing w:line="180" w:lineRule="auto"/>
        <w:rPr>
          <w:b/>
          <w:sz w:val="32"/>
          <w:szCs w:val="32"/>
        </w:rPr>
      </w:pPr>
      <w:r w:rsidRPr="003966E0">
        <w:rPr>
          <w:rFonts w:hint="eastAsia"/>
          <w:b/>
          <w:sz w:val="32"/>
          <w:szCs w:val="32"/>
        </w:rPr>
        <w:t>编程题</w:t>
      </w:r>
    </w:p>
    <w:p w:rsidR="00B37014" w:rsidRDefault="00B37014" w:rsidP="003966E0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写一个函数，尽可能高效的，从一个标准</w:t>
      </w:r>
      <w:r>
        <w:t xml:space="preserve"> url </w:t>
      </w:r>
      <w:r>
        <w:rPr>
          <w:rFonts w:hint="eastAsia"/>
        </w:rPr>
        <w:t>里取出文件的扩展名例如</w:t>
      </w:r>
      <w:r>
        <w:t xml:space="preserve">: </w:t>
      </w:r>
    </w:p>
    <w:p w:rsidR="00B37014" w:rsidRDefault="00B37014" w:rsidP="008200CE">
      <w:pPr>
        <w:spacing w:line="180" w:lineRule="auto"/>
        <w:ind w:firstLine="480"/>
      </w:pPr>
      <w:r>
        <w:t xml:space="preserve">http://www.sina.com.cn/abc/de/fg.php?id=1 </w:t>
      </w:r>
      <w:r>
        <w:rPr>
          <w:rFonts w:hint="eastAsia"/>
        </w:rPr>
        <w:t>需要取出</w:t>
      </w:r>
      <w:r>
        <w:t xml:space="preserve"> php </w:t>
      </w:r>
      <w:r>
        <w:rPr>
          <w:rFonts w:hint="eastAsia"/>
        </w:rPr>
        <w:t>或</w:t>
      </w:r>
      <w:r>
        <w:t xml:space="preserve"> .php</w:t>
      </w:r>
    </w:p>
    <w:p w:rsidR="00B37014" w:rsidRPr="00FE48E2" w:rsidRDefault="00B37014" w:rsidP="006A4688">
      <w:pPr>
        <w:spacing w:line="180" w:lineRule="auto"/>
        <w:ind w:firstLineChars="100" w:firstLine="31680"/>
        <w:rPr>
          <w:highlight w:val="yellow"/>
        </w:rPr>
      </w:pPr>
      <w:r w:rsidRPr="00FE48E2">
        <w:rPr>
          <w:highlight w:val="yellow"/>
        </w:rPr>
        <w:t>function get_ext($url){</w:t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  <w:t>$str=pathinfo($url,PATHINFO_EXTENSION);</w:t>
      </w:r>
    </w:p>
    <w:p w:rsidR="00B37014" w:rsidRPr="00FE48E2" w:rsidRDefault="00B37014" w:rsidP="006A4688">
      <w:pPr>
        <w:spacing w:line="180" w:lineRule="auto"/>
        <w:ind w:firstLineChars="100" w:firstLine="31680"/>
        <w:rPr>
          <w:highlight w:val="yellow"/>
        </w:rPr>
      </w:pPr>
      <w:r w:rsidRPr="00FE48E2">
        <w:rPr>
          <w:highlight w:val="yellow"/>
        </w:rPr>
        <w:tab/>
        <w:t>if(strstr($str,’?’)){</w:t>
      </w:r>
    </w:p>
    <w:p w:rsidR="00B37014" w:rsidRPr="00FE48E2" w:rsidRDefault="00B37014" w:rsidP="006A4688">
      <w:pPr>
        <w:spacing w:line="180" w:lineRule="auto"/>
        <w:ind w:firstLineChars="100" w:firstLine="31680"/>
        <w:rPr>
          <w:highlight w:val="yellow"/>
        </w:rPr>
      </w:pPr>
      <w:r w:rsidRPr="00FE48E2">
        <w:rPr>
          <w:highlight w:val="yellow"/>
        </w:rPr>
        <w:tab/>
      </w:r>
      <w:r w:rsidRPr="00FE48E2">
        <w:rPr>
          <w:highlight w:val="yellow"/>
        </w:rPr>
        <w:tab/>
        <w:t>$arr=explode(‘?’,$str);</w:t>
      </w:r>
    </w:p>
    <w:p w:rsidR="00B37014" w:rsidRPr="00FE48E2" w:rsidRDefault="00B37014" w:rsidP="006A4688">
      <w:pPr>
        <w:spacing w:line="180" w:lineRule="auto"/>
        <w:ind w:firstLineChars="175" w:firstLine="31680"/>
        <w:rPr>
          <w:highlight w:val="yellow"/>
        </w:rPr>
      </w:pPr>
      <w:r w:rsidRPr="00FE48E2">
        <w:rPr>
          <w:highlight w:val="yellow"/>
        </w:rPr>
        <w:tab/>
        <w:t>Return $arr[0];</w:t>
      </w:r>
    </w:p>
    <w:p w:rsidR="00B37014" w:rsidRPr="00FE48E2" w:rsidRDefault="00B37014" w:rsidP="006A4688">
      <w:pPr>
        <w:spacing w:line="180" w:lineRule="auto"/>
        <w:ind w:firstLineChars="175" w:firstLine="31680"/>
        <w:rPr>
          <w:highlight w:val="yellow"/>
        </w:rPr>
      </w:pPr>
      <w:r w:rsidRPr="00FE48E2">
        <w:rPr>
          <w:highlight w:val="yellow"/>
        </w:rPr>
        <w:t>}else{</w:t>
      </w:r>
    </w:p>
    <w:p w:rsidR="00B37014" w:rsidRPr="00FE48E2" w:rsidRDefault="00B37014" w:rsidP="006A4688">
      <w:pPr>
        <w:spacing w:line="180" w:lineRule="auto"/>
        <w:ind w:firstLineChars="100" w:firstLine="31680"/>
        <w:rPr>
          <w:highlight w:val="yellow"/>
        </w:rPr>
      </w:pPr>
      <w:r w:rsidRPr="00FE48E2">
        <w:rPr>
          <w:highlight w:val="yellow"/>
        </w:rPr>
        <w:tab/>
      </w:r>
      <w:r w:rsidRPr="00FE48E2">
        <w:rPr>
          <w:highlight w:val="yellow"/>
        </w:rPr>
        <w:tab/>
        <w:t>Return $str;</w:t>
      </w:r>
    </w:p>
    <w:p w:rsidR="00B37014" w:rsidRPr="00FE48E2" w:rsidRDefault="00B37014" w:rsidP="006A4688">
      <w:pPr>
        <w:spacing w:line="180" w:lineRule="auto"/>
        <w:ind w:firstLineChars="175" w:firstLine="31680"/>
        <w:rPr>
          <w:highlight w:val="yellow"/>
        </w:rPr>
      </w:pPr>
      <w:r w:rsidRPr="00FE48E2">
        <w:rPr>
          <w:highlight w:val="yellow"/>
        </w:rPr>
        <w:t>}</w:t>
      </w:r>
    </w:p>
    <w:p w:rsidR="00B37014" w:rsidRPr="00FE48E2" w:rsidRDefault="00B37014" w:rsidP="003966E0">
      <w:pPr>
        <w:spacing w:line="180" w:lineRule="auto"/>
        <w:rPr>
          <w:highlight w:val="yellow"/>
        </w:rPr>
      </w:pPr>
      <w:r w:rsidRPr="00FE48E2">
        <w:rPr>
          <w:highlight w:val="yellow"/>
        </w:rPr>
        <w:tab/>
      </w:r>
    </w:p>
    <w:p w:rsidR="00B37014" w:rsidRDefault="00B37014" w:rsidP="006A4688">
      <w:pPr>
        <w:spacing w:line="180" w:lineRule="auto"/>
        <w:ind w:firstLineChars="100" w:firstLine="31680"/>
      </w:pPr>
      <w:r w:rsidRPr="00FE48E2">
        <w:rPr>
          <w:highlight w:val="yellow"/>
        </w:rPr>
        <w:t>}</w:t>
      </w: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pStyle w:val="ListParagraph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写一段文件上传代码</w:t>
      </w:r>
      <w:r>
        <w:t>,</w:t>
      </w:r>
      <w:r>
        <w:rPr>
          <w:rFonts w:hint="eastAsia"/>
        </w:rPr>
        <w:t>要求只能上传图片格式</w:t>
      </w:r>
      <w:r>
        <w:t>,</w:t>
      </w:r>
      <w:r>
        <w:rPr>
          <w:rFonts w:hint="eastAsia"/>
        </w:rPr>
        <w:t>大小限制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>
          <w:t>5M</w:t>
        </w:r>
      </w:smartTag>
    </w:p>
    <w:p w:rsidR="00B37014" w:rsidRDefault="00B37014" w:rsidP="003966E0">
      <w:pPr>
        <w:spacing w:line="180" w:lineRule="auto"/>
      </w:pP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&lt;form action=”action.php” method=”post” enctype=”multipart/form-data”&gt;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&lt;input type=”file” name=”pic” /&gt;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&lt;input type=”submit” value=”</w:t>
      </w:r>
      <w:r w:rsidRPr="005E0DB1">
        <w:rPr>
          <w:rFonts w:hint="eastAsia"/>
          <w:highlight w:val="yellow"/>
        </w:rPr>
        <w:t>提交</w:t>
      </w:r>
      <w:r w:rsidRPr="005E0DB1">
        <w:rPr>
          <w:highlight w:val="yellow"/>
        </w:rPr>
        <w:t>” /&gt;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&lt;/form&gt;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Action.php: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$name=$_FILES[‘pic’][‘name’];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$type=$_FILES[‘pic’][‘type’];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$tmp=$_FILES[‘pic’][‘tmp_name’];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$error=$_FILES[‘pic’][‘error’];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$size=$_FILES[‘pic’][‘size’];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$maxsize=1024*1024*5;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If($size&gt;$maxsize){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ab/>
        <w:t>Exit(‘</w:t>
      </w:r>
      <w:r w:rsidRPr="005E0DB1">
        <w:rPr>
          <w:rFonts w:hint="eastAsia"/>
          <w:highlight w:val="yellow"/>
        </w:rPr>
        <w:t>图片大小超出</w:t>
      </w:r>
      <w:r w:rsidRPr="005E0DB1">
        <w:rPr>
          <w:highlight w:val="yellow"/>
        </w:rPr>
        <w:t>’);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>}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$name_arr=array(‘gif’,’png’,’jpg’,’jpeg’);</w:t>
      </w:r>
    </w:p>
    <w:p w:rsidR="00B37014" w:rsidRPr="005E0DB1" w:rsidRDefault="00B37014" w:rsidP="006A4688">
      <w:pPr>
        <w:spacing w:line="180" w:lineRule="auto"/>
        <w:ind w:leftChars="50" w:left="31680"/>
        <w:rPr>
          <w:highlight w:val="yellow"/>
        </w:rPr>
      </w:pPr>
      <w:r w:rsidRPr="005E0DB1">
        <w:rPr>
          <w:highlight w:val="yellow"/>
        </w:rPr>
        <w:tab/>
        <w:t>$ext=pathinfo($name,PATHINFO_EXTENSION);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>If(!in_array($ext,$name_arr)){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</w:r>
      <w:r w:rsidRPr="005E0DB1">
        <w:rPr>
          <w:highlight w:val="yellow"/>
        </w:rPr>
        <w:tab/>
        <w:t>Exit(‘</w:t>
      </w:r>
      <w:r w:rsidRPr="005E0DB1">
        <w:rPr>
          <w:rFonts w:hint="eastAsia"/>
          <w:highlight w:val="yellow"/>
        </w:rPr>
        <w:t>图片类型不正确</w:t>
      </w:r>
      <w:r w:rsidRPr="005E0DB1">
        <w:rPr>
          <w:highlight w:val="yellow"/>
        </w:rPr>
        <w:t>’);</w:t>
      </w:r>
    </w:p>
    <w:p w:rsidR="00B37014" w:rsidRDefault="00B37014" w:rsidP="00760088">
      <w:pPr>
        <w:spacing w:line="180" w:lineRule="auto"/>
        <w:ind w:firstLine="420"/>
      </w:pPr>
      <w:r w:rsidRPr="005E0DB1">
        <w:rPr>
          <w:highlight w:val="yellow"/>
        </w:rPr>
        <w:t>}</w:t>
      </w: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sectPr w:rsidR="00B37014" w:rsidSect="00B4151F">
      <w:headerReference w:type="default" r:id="rId7"/>
      <w:footerReference w:type="even" r:id="rId8"/>
      <w:footerReference w:type="default" r:id="rId9"/>
      <w:pgSz w:w="11900" w:h="16840"/>
      <w:pgMar w:top="680" w:right="680" w:bottom="680" w:left="680" w:header="680" w:footer="680" w:gutter="0"/>
      <w:cols w:num="2" w:sep="1" w:space="426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014" w:rsidRDefault="00B37014" w:rsidP="00B4151F">
      <w:r>
        <w:separator/>
      </w:r>
    </w:p>
  </w:endnote>
  <w:endnote w:type="continuationSeparator" w:id="0">
    <w:p w:rsidR="00B37014" w:rsidRDefault="00B37014" w:rsidP="00B41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･ﾒ･鬣ｮ･ﾎｽﾇ･ｴ ProN W6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B37014" w:rsidP="00351B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7014" w:rsidRDefault="00B37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B37014" w:rsidP="00351B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B37014" w:rsidRDefault="00B37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014" w:rsidRDefault="00B37014" w:rsidP="00B4151F">
      <w:r>
        <w:separator/>
      </w:r>
    </w:p>
  </w:footnote>
  <w:footnote w:type="continuationSeparator" w:id="0">
    <w:p w:rsidR="00B37014" w:rsidRDefault="00B37014" w:rsidP="00B41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B37014" w:rsidP="00B4151F">
    <w:pPr>
      <w:pStyle w:val="Header"/>
      <w:jc w:val="right"/>
    </w:pPr>
    <w:r>
      <w:t>Cotton Air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E3F"/>
    <w:multiLevelType w:val="hybridMultilevel"/>
    <w:tmpl w:val="E6A4DEE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4BB3125"/>
    <w:multiLevelType w:val="hybridMultilevel"/>
    <w:tmpl w:val="0C08D81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0C2C1921"/>
    <w:multiLevelType w:val="hybridMultilevel"/>
    <w:tmpl w:val="7A4AEF4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0F642C6D"/>
    <w:multiLevelType w:val="hybridMultilevel"/>
    <w:tmpl w:val="23222D1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46C64B32"/>
    <w:multiLevelType w:val="hybridMultilevel"/>
    <w:tmpl w:val="21BC6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EA67C6"/>
    <w:multiLevelType w:val="hybridMultilevel"/>
    <w:tmpl w:val="C98200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4C63DE"/>
    <w:multiLevelType w:val="hybridMultilevel"/>
    <w:tmpl w:val="F6C0E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93E5D39"/>
    <w:multiLevelType w:val="hybridMultilevel"/>
    <w:tmpl w:val="F9943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0824DE"/>
    <w:multiLevelType w:val="hybridMultilevel"/>
    <w:tmpl w:val="FC4A6A7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7A044724"/>
    <w:multiLevelType w:val="hybridMultilevel"/>
    <w:tmpl w:val="6BB44F24"/>
    <w:lvl w:ilvl="0" w:tplc="B634725A">
      <w:start w:val="1"/>
      <w:numFmt w:val="lowerLetter"/>
      <w:lvlText w:val="(%1)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30DE"/>
    <w:rsid w:val="00095764"/>
    <w:rsid w:val="000A6CB0"/>
    <w:rsid w:val="000C77EF"/>
    <w:rsid w:val="000F6C37"/>
    <w:rsid w:val="001056DE"/>
    <w:rsid w:val="00140674"/>
    <w:rsid w:val="001827C0"/>
    <w:rsid w:val="00187C23"/>
    <w:rsid w:val="001E5B19"/>
    <w:rsid w:val="001F073A"/>
    <w:rsid w:val="001F56D7"/>
    <w:rsid w:val="002012F1"/>
    <w:rsid w:val="0024502B"/>
    <w:rsid w:val="0027311A"/>
    <w:rsid w:val="002B399E"/>
    <w:rsid w:val="002C30A6"/>
    <w:rsid w:val="002F7B78"/>
    <w:rsid w:val="00344EA9"/>
    <w:rsid w:val="00351BDD"/>
    <w:rsid w:val="00390F3B"/>
    <w:rsid w:val="003966E0"/>
    <w:rsid w:val="003D760B"/>
    <w:rsid w:val="003F6934"/>
    <w:rsid w:val="0042696B"/>
    <w:rsid w:val="00452908"/>
    <w:rsid w:val="00452AA2"/>
    <w:rsid w:val="004827EE"/>
    <w:rsid w:val="0048437B"/>
    <w:rsid w:val="004A19F0"/>
    <w:rsid w:val="004A4A02"/>
    <w:rsid w:val="004A52FD"/>
    <w:rsid w:val="004B2B6D"/>
    <w:rsid w:val="004C3AD3"/>
    <w:rsid w:val="004F2F86"/>
    <w:rsid w:val="00522177"/>
    <w:rsid w:val="00535DB1"/>
    <w:rsid w:val="00563DC1"/>
    <w:rsid w:val="00567752"/>
    <w:rsid w:val="00596709"/>
    <w:rsid w:val="005B489A"/>
    <w:rsid w:val="005C30C8"/>
    <w:rsid w:val="005D51D1"/>
    <w:rsid w:val="005E0DB1"/>
    <w:rsid w:val="00613314"/>
    <w:rsid w:val="006417CC"/>
    <w:rsid w:val="006A4688"/>
    <w:rsid w:val="006C55A2"/>
    <w:rsid w:val="006D19F7"/>
    <w:rsid w:val="006D3B78"/>
    <w:rsid w:val="00707850"/>
    <w:rsid w:val="00731344"/>
    <w:rsid w:val="00751F30"/>
    <w:rsid w:val="00755B65"/>
    <w:rsid w:val="00760088"/>
    <w:rsid w:val="007662C2"/>
    <w:rsid w:val="00783CB6"/>
    <w:rsid w:val="00810BA5"/>
    <w:rsid w:val="008200CE"/>
    <w:rsid w:val="00821099"/>
    <w:rsid w:val="0082384F"/>
    <w:rsid w:val="00837F5A"/>
    <w:rsid w:val="008531AF"/>
    <w:rsid w:val="008621B6"/>
    <w:rsid w:val="00882EEA"/>
    <w:rsid w:val="008A094E"/>
    <w:rsid w:val="008A217F"/>
    <w:rsid w:val="008A3CDF"/>
    <w:rsid w:val="00922EF1"/>
    <w:rsid w:val="00941BE1"/>
    <w:rsid w:val="009B76BD"/>
    <w:rsid w:val="009E2672"/>
    <w:rsid w:val="00A206C3"/>
    <w:rsid w:val="00A21B10"/>
    <w:rsid w:val="00A22C16"/>
    <w:rsid w:val="00A5031C"/>
    <w:rsid w:val="00A95BDB"/>
    <w:rsid w:val="00A9665D"/>
    <w:rsid w:val="00AC5644"/>
    <w:rsid w:val="00AF61F6"/>
    <w:rsid w:val="00B37014"/>
    <w:rsid w:val="00B4151F"/>
    <w:rsid w:val="00B538C5"/>
    <w:rsid w:val="00B57219"/>
    <w:rsid w:val="00BA67DE"/>
    <w:rsid w:val="00BA710D"/>
    <w:rsid w:val="00C00260"/>
    <w:rsid w:val="00C0346B"/>
    <w:rsid w:val="00C07359"/>
    <w:rsid w:val="00C125B1"/>
    <w:rsid w:val="00C72FF5"/>
    <w:rsid w:val="00D046E2"/>
    <w:rsid w:val="00D065A5"/>
    <w:rsid w:val="00D4376C"/>
    <w:rsid w:val="00DA3837"/>
    <w:rsid w:val="00DE27B7"/>
    <w:rsid w:val="00E05100"/>
    <w:rsid w:val="00E140E5"/>
    <w:rsid w:val="00E16377"/>
    <w:rsid w:val="00E20C5A"/>
    <w:rsid w:val="00E302ED"/>
    <w:rsid w:val="00E476C3"/>
    <w:rsid w:val="00E7025D"/>
    <w:rsid w:val="00E75F24"/>
    <w:rsid w:val="00E82C2A"/>
    <w:rsid w:val="00E82F6E"/>
    <w:rsid w:val="00E930DE"/>
    <w:rsid w:val="00EB1778"/>
    <w:rsid w:val="00ED050B"/>
    <w:rsid w:val="00EF34EA"/>
    <w:rsid w:val="00F803C4"/>
    <w:rsid w:val="00FB4FEB"/>
    <w:rsid w:val="00FE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19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30DE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rsid w:val="00B4151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B4151F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B4151F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B4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4151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4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151F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rsid w:val="00B4151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70</TotalTime>
  <Pages>4</Pages>
  <Words>607</Words>
  <Characters>3465</Characters>
  <Application>Microsoft Office Outlook</Application>
  <DocSecurity>0</DocSecurity>
  <Lines>0</Lines>
  <Paragraphs>0</Paragraphs>
  <ScaleCrop>false</ScaleCrop>
  <Company>hisun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袁</dc:creator>
  <cp:keywords/>
  <dc:description/>
  <cp:lastModifiedBy>china</cp:lastModifiedBy>
  <cp:revision>100</cp:revision>
  <dcterms:created xsi:type="dcterms:W3CDTF">2012-06-06T08:16:00Z</dcterms:created>
  <dcterms:modified xsi:type="dcterms:W3CDTF">2013-04-20T18:49:00Z</dcterms:modified>
</cp:coreProperties>
</file>