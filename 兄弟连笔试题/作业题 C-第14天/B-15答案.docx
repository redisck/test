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不用</w:t>
      </w:r>
      <w:r>
        <w:t>php</w:t>
      </w:r>
      <w:r>
        <w:rPr>
          <w:rFonts w:hint="eastAsia"/>
        </w:rPr>
        <w:t>的库函数，</w:t>
      </w:r>
      <w:r>
        <w:t xml:space="preserve"> </w:t>
      </w:r>
      <w:r>
        <w:rPr>
          <w:rFonts w:hint="eastAsia"/>
        </w:rPr>
        <w:t>试写出一个字符串翻转函数</w:t>
      </w:r>
      <w:r>
        <w:t xml:space="preserve">, </w:t>
      </w:r>
      <w:r>
        <w:rPr>
          <w:rFonts w:hint="eastAsia"/>
        </w:rPr>
        <w:t>例如</w:t>
      </w:r>
      <w:r>
        <w:t>”abc”</w:t>
      </w:r>
      <w:r>
        <w:rPr>
          <w:rFonts w:hint="eastAsia"/>
        </w:rPr>
        <w:t>变成</w:t>
      </w:r>
      <w:r>
        <w:t>”cba”</w:t>
      </w:r>
      <w:r>
        <w:rPr>
          <w:rFonts w:hint="eastAsia"/>
        </w:rPr>
        <w:t>？</w:t>
      </w:r>
    </w:p>
    <w:p w:rsidR="001F1D38" w:rsidRPr="003D467C" w:rsidRDefault="001F1D38" w:rsidP="003D467C">
      <w:pPr>
        <w:pStyle w:val="ListParagraph"/>
        <w:ind w:leftChars="271" w:left="31680" w:firstLineChars="0" w:firstLine="0"/>
        <w:rPr>
          <w:highlight w:val="yellow"/>
        </w:rPr>
      </w:pPr>
      <w:r w:rsidRPr="003D467C">
        <w:rPr>
          <w:highlight w:val="yellow"/>
        </w:rPr>
        <w:t>Function get_rev($str){</w:t>
      </w:r>
    </w:p>
    <w:p w:rsidR="001F1D38" w:rsidRPr="003D467C" w:rsidRDefault="001F1D38" w:rsidP="003D467C">
      <w:pPr>
        <w:pStyle w:val="ListParagraph"/>
        <w:ind w:leftChars="271" w:left="31680" w:firstLineChars="0" w:firstLine="0"/>
        <w:rPr>
          <w:highlight w:val="yellow"/>
        </w:rPr>
      </w:pPr>
      <w:r w:rsidRPr="003D467C">
        <w:rPr>
          <w:highlight w:val="yellow"/>
        </w:rPr>
        <w:tab/>
      </w:r>
      <w:r w:rsidRPr="003D467C">
        <w:rPr>
          <w:highlight w:val="yellow"/>
        </w:rPr>
        <w:tab/>
        <w:t>For($i=strlen($str)-1;$i&gt;=0;$i--){</w:t>
      </w:r>
    </w:p>
    <w:p w:rsidR="001F1D38" w:rsidRPr="003D467C" w:rsidRDefault="001F1D38" w:rsidP="003D467C">
      <w:pPr>
        <w:pStyle w:val="ListParagraph"/>
        <w:ind w:leftChars="271" w:left="31680" w:firstLineChars="0" w:firstLine="0"/>
        <w:rPr>
          <w:highlight w:val="yellow"/>
        </w:rPr>
      </w:pPr>
      <w:r w:rsidRPr="003D467C">
        <w:rPr>
          <w:highlight w:val="yellow"/>
        </w:rPr>
        <w:tab/>
      </w:r>
      <w:r w:rsidRPr="003D467C">
        <w:rPr>
          <w:highlight w:val="yellow"/>
        </w:rPr>
        <w:tab/>
      </w:r>
      <w:r w:rsidRPr="003D467C">
        <w:rPr>
          <w:highlight w:val="yellow"/>
        </w:rPr>
        <w:tab/>
        <w:t>$t.=$str[$i];</w:t>
      </w:r>
    </w:p>
    <w:p w:rsidR="001F1D38" w:rsidRPr="003D467C" w:rsidRDefault="001F1D38" w:rsidP="003D467C">
      <w:pPr>
        <w:pStyle w:val="ListParagraph"/>
        <w:ind w:leftChars="471" w:left="31680" w:firstLineChars="0" w:firstLine="60"/>
        <w:rPr>
          <w:highlight w:val="yellow"/>
        </w:rPr>
      </w:pPr>
      <w:r w:rsidRPr="003D467C">
        <w:rPr>
          <w:highlight w:val="yellow"/>
        </w:rPr>
        <w:t>}</w:t>
      </w:r>
    </w:p>
    <w:p w:rsidR="001F1D38" w:rsidRPr="003D467C" w:rsidRDefault="001F1D38" w:rsidP="003D467C">
      <w:pPr>
        <w:pStyle w:val="ListParagraph"/>
        <w:ind w:leftChars="471" w:left="31680" w:firstLineChars="0" w:firstLine="60"/>
        <w:rPr>
          <w:highlight w:val="yellow"/>
        </w:rPr>
      </w:pPr>
      <w:r w:rsidRPr="003D467C">
        <w:rPr>
          <w:highlight w:val="yellow"/>
        </w:rPr>
        <w:t>Return $t;</w:t>
      </w:r>
    </w:p>
    <w:p w:rsidR="001F1D38" w:rsidRDefault="001F1D38" w:rsidP="003D467C">
      <w:pPr>
        <w:pStyle w:val="ListParagraph"/>
        <w:ind w:leftChars="271" w:left="31680" w:firstLineChars="0" w:firstLine="0"/>
      </w:pPr>
      <w:r w:rsidRPr="003D467C">
        <w:rPr>
          <w:highlight w:val="yellow"/>
        </w:rPr>
        <w:t>}</w:t>
      </w: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写出一些优化</w:t>
      </w:r>
      <w:r>
        <w:t>mysql</w:t>
      </w:r>
      <w:r>
        <w:rPr>
          <w:rFonts w:hint="eastAsia"/>
        </w:rPr>
        <w:t>数据库（表）的方法？</w:t>
      </w:r>
    </w:p>
    <w:p w:rsidR="001F1D38" w:rsidRPr="00820493" w:rsidRDefault="001F1D38" w:rsidP="00D27515">
      <w:pPr>
        <w:pStyle w:val="ListParagraph"/>
        <w:ind w:firstLine="31680"/>
        <w:rPr>
          <w:highlight w:val="yellow"/>
        </w:rPr>
      </w:pPr>
      <w:r w:rsidRPr="00820493">
        <w:rPr>
          <w:rFonts w:hint="eastAsia"/>
          <w:highlight w:val="yellow"/>
        </w:rPr>
        <w:t>选取适用的字段属性</w:t>
      </w:r>
      <w:r w:rsidRPr="00820493">
        <w:rPr>
          <w:highlight w:val="yellow"/>
        </w:rPr>
        <w:t xml:space="preserve"> </w:t>
      </w:r>
      <w:r w:rsidRPr="00820493">
        <w:rPr>
          <w:rFonts w:hint="eastAsia"/>
          <w:highlight w:val="yellow"/>
        </w:rPr>
        <w:t>尽量减少字段的长度</w:t>
      </w:r>
      <w:r w:rsidRPr="00820493">
        <w:rPr>
          <w:highlight w:val="yellow"/>
        </w:rPr>
        <w:t xml:space="preserve"> </w:t>
      </w:r>
      <w:r w:rsidRPr="00820493">
        <w:rPr>
          <w:rFonts w:hint="eastAsia"/>
          <w:highlight w:val="yellow"/>
        </w:rPr>
        <w:t>设置为</w:t>
      </w:r>
      <w:r w:rsidRPr="00820493">
        <w:rPr>
          <w:highlight w:val="yellow"/>
        </w:rPr>
        <w:t>not null</w:t>
      </w:r>
    </w:p>
    <w:p w:rsidR="001F1D38" w:rsidRPr="00820493" w:rsidRDefault="001F1D38" w:rsidP="00D27515">
      <w:pPr>
        <w:pStyle w:val="ListParagraph"/>
        <w:ind w:firstLine="31680"/>
        <w:rPr>
          <w:highlight w:val="yellow"/>
        </w:rPr>
      </w:pPr>
      <w:r w:rsidRPr="00820493">
        <w:rPr>
          <w:rFonts w:hint="eastAsia"/>
          <w:highlight w:val="yellow"/>
        </w:rPr>
        <w:t>使用</w:t>
      </w:r>
      <w:r w:rsidRPr="00820493">
        <w:rPr>
          <w:highlight w:val="yellow"/>
        </w:rPr>
        <w:t>join</w:t>
      </w:r>
      <w:r w:rsidRPr="00820493">
        <w:rPr>
          <w:rFonts w:hint="eastAsia"/>
          <w:highlight w:val="yellow"/>
        </w:rPr>
        <w:t>代替子查询</w:t>
      </w:r>
    </w:p>
    <w:p w:rsidR="001F1D38" w:rsidRPr="00820493" w:rsidRDefault="001F1D38" w:rsidP="00977A8E">
      <w:pPr>
        <w:pStyle w:val="ListParagraph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</w:t>
      </w:r>
      <w:r w:rsidRPr="00820493">
        <w:rPr>
          <w:highlight w:val="yellow"/>
        </w:rPr>
        <w:t>union</w:t>
      </w:r>
      <w:r w:rsidRPr="00820493">
        <w:rPr>
          <w:rFonts w:hint="eastAsia"/>
          <w:highlight w:val="yellow"/>
        </w:rPr>
        <w:t>代替手动创建临时的表</w:t>
      </w:r>
    </w:p>
    <w:p w:rsidR="001F1D38" w:rsidRPr="00820493" w:rsidRDefault="001F1D38" w:rsidP="00977A8E">
      <w:pPr>
        <w:pStyle w:val="ListParagraph"/>
        <w:ind w:firstLineChars="0" w:firstLine="0"/>
        <w:rPr>
          <w:highlight w:val="yellow"/>
        </w:rPr>
      </w:pPr>
      <w:r w:rsidRPr="00820493">
        <w:rPr>
          <w:highlight w:val="yellow"/>
        </w:rPr>
        <w:tab/>
        <w:t>Memcache</w:t>
      </w:r>
      <w:r w:rsidRPr="00820493">
        <w:rPr>
          <w:rFonts w:hint="eastAsia"/>
          <w:highlight w:val="yellow"/>
        </w:rPr>
        <w:t>缓存</w:t>
      </w:r>
    </w:p>
    <w:p w:rsidR="001F1D38" w:rsidRPr="00820493" w:rsidRDefault="001F1D38" w:rsidP="00977A8E">
      <w:pPr>
        <w:pStyle w:val="ListParagraph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使用并优化事务处理</w:t>
      </w:r>
    </w:p>
    <w:p w:rsidR="001F1D38" w:rsidRPr="00820493" w:rsidRDefault="001F1D38" w:rsidP="00977A8E">
      <w:pPr>
        <w:pStyle w:val="ListParagraph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锁定表</w:t>
      </w:r>
    </w:p>
    <w:p w:rsidR="001F1D38" w:rsidRPr="00820493" w:rsidRDefault="001F1D38" w:rsidP="00977A8E">
      <w:pPr>
        <w:pStyle w:val="ListParagraph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使用外键</w:t>
      </w:r>
    </w:p>
    <w:p w:rsidR="001F1D38" w:rsidRPr="00820493" w:rsidRDefault="001F1D38" w:rsidP="00977A8E">
      <w:pPr>
        <w:pStyle w:val="ListParagraph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使用索引</w:t>
      </w:r>
    </w:p>
    <w:p w:rsidR="001F1D38" w:rsidRPr="00977A8E" w:rsidRDefault="001F1D38" w:rsidP="00977A8E">
      <w:pPr>
        <w:pStyle w:val="ListParagraph"/>
        <w:ind w:firstLineChars="0" w:firstLine="0"/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优化</w:t>
      </w:r>
      <w:r w:rsidRPr="00820493">
        <w:rPr>
          <w:highlight w:val="yellow"/>
        </w:rPr>
        <w:t>sql</w:t>
      </w:r>
      <w:r w:rsidRPr="00820493">
        <w:rPr>
          <w:rFonts w:hint="eastAsia"/>
          <w:highlight w:val="yellow"/>
        </w:rPr>
        <w:t>语句</w:t>
      </w:r>
    </w:p>
    <w:p w:rsidR="001F1D38" w:rsidRDefault="001F1D38" w:rsidP="0017730E">
      <w:pPr>
        <w:pStyle w:val="ListParagraph"/>
        <w:ind w:left="360" w:firstLineChars="0" w:firstLine="0"/>
      </w:pP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post</w:t>
      </w:r>
      <w:r>
        <w:rPr>
          <w:rFonts w:hint="eastAsia"/>
        </w:rPr>
        <w:t>参数的</w:t>
      </w:r>
      <w:r>
        <w:t>php</w:t>
      </w:r>
      <w:r>
        <w:rPr>
          <w:rFonts w:hint="eastAsia"/>
        </w:rPr>
        <w:t>全局变量是什么？</w:t>
      </w:r>
      <w:r w:rsidRPr="00977F60">
        <w:rPr>
          <w:rFonts w:hint="eastAsia"/>
          <w:color w:val="FF0000"/>
        </w:rPr>
        <w:t>如何判断</w:t>
      </w:r>
      <w:r w:rsidRPr="00977F60">
        <w:rPr>
          <w:color w:val="FF0000"/>
        </w:rPr>
        <w:t>post</w:t>
      </w:r>
      <w:r w:rsidRPr="00977F60">
        <w:rPr>
          <w:rFonts w:hint="eastAsia"/>
          <w:color w:val="FF0000"/>
        </w:rPr>
        <w:t>来的参数的正确性？</w:t>
      </w:r>
      <w:r>
        <w:rPr>
          <w:rFonts w:hint="eastAsia"/>
          <w:color w:val="FF0000"/>
        </w:rPr>
        <w:t>不会</w:t>
      </w:r>
    </w:p>
    <w:p w:rsidR="001F1D38" w:rsidRPr="00977F60" w:rsidRDefault="001F1D38" w:rsidP="00977F60">
      <w:pPr>
        <w:pStyle w:val="ListParagraph"/>
        <w:ind w:left="780" w:firstLineChars="0" w:firstLine="60"/>
      </w:pPr>
      <w:r w:rsidRPr="00977F60">
        <w:rPr>
          <w:rFonts w:hint="eastAsia"/>
          <w:highlight w:val="yellow"/>
        </w:rPr>
        <w:t>使用</w:t>
      </w:r>
      <w:r w:rsidRPr="00977F60">
        <w:rPr>
          <w:highlight w:val="yellow"/>
        </w:rPr>
        <w:t>$_POST</w:t>
      </w:r>
      <w:r w:rsidRPr="00977F60">
        <w:rPr>
          <w:rFonts w:hint="eastAsia"/>
          <w:highlight w:val="yellow"/>
        </w:rPr>
        <w:t>获取</w:t>
      </w:r>
    </w:p>
    <w:p w:rsidR="001F1D38" w:rsidRDefault="001F1D38" w:rsidP="00A10C4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假设有一个订单表，</w:t>
      </w:r>
      <w:r>
        <w:t xml:space="preserve"> </w:t>
      </w:r>
      <w:r>
        <w:rPr>
          <w:rFonts w:hint="eastAsia"/>
        </w:rPr>
        <w:t>字段如下</w:t>
      </w:r>
      <w:r>
        <w:t xml:space="preserve"> id, user_id, goods_name, goods_type(</w:t>
      </w:r>
      <w:r>
        <w:rPr>
          <w:rFonts w:hint="eastAsia"/>
        </w:rPr>
        <w:t>商品类型</w:t>
      </w:r>
      <w:r>
        <w:t xml:space="preserve">), goods_price,t, </w:t>
      </w:r>
      <w:r>
        <w:rPr>
          <w:rFonts w:hint="eastAsia"/>
        </w:rPr>
        <w:t>试写一个</w:t>
      </w:r>
      <w:r>
        <w:t>sql</w:t>
      </w:r>
      <w:r>
        <w:rPr>
          <w:rFonts w:hint="eastAsia"/>
        </w:rPr>
        <w:t>语句，</w:t>
      </w:r>
      <w:r>
        <w:t xml:space="preserve"> </w:t>
      </w:r>
      <w:r>
        <w:rPr>
          <w:rFonts w:hint="eastAsia"/>
        </w:rPr>
        <w:t>列出某用户购买商品类型总数且计数大于</w:t>
      </w:r>
      <w:r>
        <w:t>10</w:t>
      </w:r>
      <w:r>
        <w:rPr>
          <w:rFonts w:hint="eastAsia"/>
        </w:rPr>
        <w:t>的，</w:t>
      </w:r>
      <w:r>
        <w:t xml:space="preserve"> </w:t>
      </w:r>
      <w:r>
        <w:rPr>
          <w:rFonts w:hint="eastAsia"/>
        </w:rPr>
        <w:t>比如，</w:t>
      </w:r>
      <w:r>
        <w:t xml:space="preserve"> </w:t>
      </w:r>
      <w:r>
        <w:rPr>
          <w:rFonts w:hint="eastAsia"/>
        </w:rPr>
        <w:t>有下面的数据例子，</w:t>
      </w:r>
      <w:r>
        <w:t xml:space="preserve"> </w:t>
      </w:r>
      <w:r>
        <w:rPr>
          <w:rFonts w:hint="eastAsia"/>
        </w:rPr>
        <w:t>袜子将不能被列出</w:t>
      </w:r>
    </w:p>
    <w:p w:rsidR="001F1D38" w:rsidRDefault="001F1D38" w:rsidP="00A10C4D">
      <w:pPr>
        <w:jc w:val="center"/>
      </w:pPr>
      <w:r>
        <w:t xml:space="preserve">User_id, goods_type, </w:t>
      </w:r>
      <w:r>
        <w:rPr>
          <w:rFonts w:hint="eastAsia"/>
        </w:rPr>
        <w:t>总计</w:t>
      </w:r>
    </w:p>
    <w:p w:rsidR="001F1D38" w:rsidRDefault="001F1D38" w:rsidP="00A10C4D">
      <w:pPr>
        <w:jc w:val="center"/>
      </w:pPr>
      <w:r>
        <w:t xml:space="preserve">10,  </w:t>
      </w:r>
      <w:r>
        <w:rPr>
          <w:rFonts w:hint="eastAsia"/>
        </w:rPr>
        <w:t>帽子，</w:t>
      </w:r>
      <w:r>
        <w:t xml:space="preserve"> 38</w:t>
      </w:r>
    </w:p>
    <w:p w:rsidR="001F1D38" w:rsidRDefault="001F1D38" w:rsidP="00A10C4D">
      <w:pPr>
        <w:jc w:val="center"/>
      </w:pPr>
      <w:r>
        <w:t>10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衣服，</w:t>
      </w:r>
      <w:r>
        <w:t xml:space="preserve"> 20</w:t>
      </w:r>
    </w:p>
    <w:p w:rsidR="001F1D38" w:rsidRDefault="001F1D38" w:rsidP="00A10C4D">
      <w:pPr>
        <w:jc w:val="center"/>
      </w:pPr>
      <w:r>
        <w:t>10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裤子，</w:t>
      </w:r>
      <w:r>
        <w:t xml:space="preserve"> 30</w:t>
      </w:r>
    </w:p>
    <w:p w:rsidR="001F1D38" w:rsidRDefault="001F1D38" w:rsidP="0017730E">
      <w:pPr>
        <w:pStyle w:val="ListParagraph"/>
        <w:numPr>
          <w:ilvl w:val="0"/>
          <w:numId w:val="2"/>
        </w:numPr>
        <w:ind w:firstLineChars="0"/>
        <w:jc w:val="center"/>
      </w:pPr>
      <w:r>
        <w:t xml:space="preserve"> </w:t>
      </w:r>
      <w:r>
        <w:rPr>
          <w:rFonts w:hint="eastAsia"/>
        </w:rPr>
        <w:t>袜子，</w:t>
      </w:r>
      <w:r>
        <w:t xml:space="preserve"> 9</w:t>
      </w:r>
    </w:p>
    <w:p w:rsidR="001F1D38" w:rsidRDefault="001F1D38" w:rsidP="0017730E"/>
    <w:p w:rsidR="001F1D38" w:rsidRDefault="001F1D38" w:rsidP="00941142">
      <w:pPr>
        <w:ind w:left="360"/>
      </w:pPr>
      <w:r w:rsidRPr="00A87DC2">
        <w:rPr>
          <w:highlight w:val="yellow"/>
        </w:rPr>
        <w:t>Select goods_type,</w:t>
      </w:r>
      <w:r w:rsidRPr="00A87DC2">
        <w:rPr>
          <w:rFonts w:hint="eastAsia"/>
          <w:highlight w:val="yellow"/>
        </w:rPr>
        <w:t>总计</w:t>
      </w:r>
      <w:r w:rsidRPr="00A87DC2">
        <w:rPr>
          <w:highlight w:val="yellow"/>
        </w:rPr>
        <w:t xml:space="preserve"> from order where </w:t>
      </w:r>
      <w:r w:rsidRPr="00A87DC2">
        <w:rPr>
          <w:rFonts w:hint="eastAsia"/>
          <w:highlight w:val="yellow"/>
        </w:rPr>
        <w:t>总计</w:t>
      </w:r>
      <w:r w:rsidRPr="00A87DC2">
        <w:rPr>
          <w:highlight w:val="yellow"/>
        </w:rPr>
        <w:t>&gt;10 and user_id=</w:t>
      </w:r>
      <w:r w:rsidRPr="00A87DC2">
        <w:rPr>
          <w:rFonts w:hint="eastAsia"/>
          <w:highlight w:val="yellow"/>
        </w:rPr>
        <w:t>某用户</w:t>
      </w:r>
      <w:r w:rsidRPr="00A87DC2">
        <w:rPr>
          <w:highlight w:val="yellow"/>
        </w:rPr>
        <w:t>;</w:t>
      </w: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t>php</w:t>
      </w:r>
      <w:r>
        <w:rPr>
          <w:rFonts w:hint="eastAsia"/>
        </w:rPr>
        <w:t>有那些模板，</w:t>
      </w:r>
      <w:r>
        <w:t xml:space="preserve"> </w:t>
      </w:r>
      <w:r>
        <w:rPr>
          <w:rFonts w:hint="eastAsia"/>
        </w:rPr>
        <w:t>模板有那些优缺点？</w:t>
      </w:r>
    </w:p>
    <w:p w:rsidR="001F1D38" w:rsidRDefault="001F1D38" w:rsidP="00A327DC">
      <w:pPr>
        <w:pStyle w:val="ListParagraph"/>
        <w:ind w:left="780" w:firstLineChars="0" w:firstLine="60"/>
      </w:pPr>
      <w:r w:rsidRPr="00A327DC">
        <w:rPr>
          <w:highlight w:val="yellow"/>
        </w:rPr>
        <w:t>Smarty</w:t>
      </w:r>
    </w:p>
    <w:p w:rsidR="001F1D38" w:rsidRPr="004A5CBD" w:rsidRDefault="001F1D38" w:rsidP="004A5CBD">
      <w:pPr>
        <w:pStyle w:val="ListParagraph"/>
        <w:ind w:leftChars="350" w:left="31680" w:firstLineChars="250" w:firstLine="31680"/>
        <w:rPr>
          <w:highlight w:val="yellow"/>
        </w:rPr>
      </w:pPr>
      <w:r w:rsidRPr="004A5CBD">
        <w:rPr>
          <w:highlight w:val="yellow"/>
        </w:rPr>
        <w:t>Smarty</w:t>
      </w:r>
      <w:r w:rsidRPr="004A5CBD">
        <w:rPr>
          <w:rFonts w:hint="eastAsia"/>
          <w:highlight w:val="yellow"/>
        </w:rPr>
        <w:t>的优点</w:t>
      </w:r>
      <w:r w:rsidRPr="004A5CBD">
        <w:rPr>
          <w:highlight w:val="yellow"/>
        </w:rPr>
        <w:t>:</w:t>
      </w:r>
      <w:r w:rsidRPr="004A5CBD">
        <w:rPr>
          <w:rFonts w:hint="eastAsia"/>
          <w:highlight w:val="yellow"/>
        </w:rPr>
        <w:t>速度快</w:t>
      </w:r>
      <w:r w:rsidRPr="004A5CBD">
        <w:rPr>
          <w:highlight w:val="yellow"/>
        </w:rPr>
        <w:t xml:space="preserve"> </w:t>
      </w:r>
      <w:r w:rsidRPr="004A5CBD">
        <w:rPr>
          <w:rFonts w:hint="eastAsia"/>
          <w:highlight w:val="yellow"/>
        </w:rPr>
        <w:t>有缓存机制</w:t>
      </w:r>
      <w:r w:rsidRPr="004A5CBD">
        <w:rPr>
          <w:highlight w:val="yellow"/>
        </w:rPr>
        <w:t xml:space="preserve"> </w:t>
      </w:r>
      <w:r w:rsidRPr="004A5CBD">
        <w:rPr>
          <w:rFonts w:hint="eastAsia"/>
          <w:highlight w:val="yellow"/>
        </w:rPr>
        <w:t>可混合</w:t>
      </w:r>
      <w:r w:rsidRPr="004A5CBD">
        <w:rPr>
          <w:highlight w:val="yellow"/>
        </w:rPr>
        <w:t>php</w:t>
      </w:r>
      <w:r w:rsidRPr="004A5CBD">
        <w:rPr>
          <w:rFonts w:hint="eastAsia"/>
          <w:highlight w:val="yellow"/>
        </w:rPr>
        <w:t>和</w:t>
      </w:r>
      <w:r w:rsidRPr="004A5CBD">
        <w:rPr>
          <w:highlight w:val="yellow"/>
        </w:rPr>
        <w:t>html</w:t>
      </w:r>
      <w:r w:rsidRPr="004A5CBD">
        <w:rPr>
          <w:rFonts w:hint="eastAsia"/>
          <w:highlight w:val="yellow"/>
        </w:rPr>
        <w:t>文件，无需再重新编译</w:t>
      </w:r>
    </w:p>
    <w:p w:rsidR="001F1D38" w:rsidRDefault="001F1D38" w:rsidP="00BA1344">
      <w:pPr>
        <w:pStyle w:val="ListParagraph"/>
        <w:ind w:leftChars="550" w:left="31680" w:firstLineChars="450" w:firstLine="31680"/>
      </w:pPr>
      <w:r w:rsidRPr="004A5CBD">
        <w:rPr>
          <w:rFonts w:hint="eastAsia"/>
          <w:highlight w:val="yellow"/>
        </w:rPr>
        <w:t>缺点</w:t>
      </w:r>
      <w:r w:rsidRPr="004A5CBD">
        <w:rPr>
          <w:highlight w:val="yellow"/>
        </w:rPr>
        <w:t>:</w:t>
      </w:r>
      <w:r w:rsidRPr="004A5CBD">
        <w:rPr>
          <w:rFonts w:hint="eastAsia"/>
          <w:highlight w:val="yellow"/>
        </w:rPr>
        <w:t>浪费内存和处理器</w:t>
      </w: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防止</w:t>
      </w:r>
      <w:r>
        <w:t>sql</w:t>
      </w:r>
      <w:r>
        <w:rPr>
          <w:rFonts w:hint="eastAsia"/>
        </w:rPr>
        <w:t>注射漏洞用的函数是什么</w:t>
      </w:r>
      <w:r>
        <w:t>?</w:t>
      </w:r>
    </w:p>
    <w:p w:rsidR="001F1D38" w:rsidRPr="00F75788" w:rsidRDefault="001F1D38" w:rsidP="00D27515">
      <w:pPr>
        <w:pStyle w:val="ListParagraph"/>
        <w:ind w:firstLine="31680"/>
      </w:pPr>
      <w:r w:rsidRPr="00F75788">
        <w:rPr>
          <w:highlight w:val="yellow"/>
        </w:rPr>
        <w:t>inject_check();</w:t>
      </w:r>
    </w:p>
    <w:p w:rsidR="001F1D38" w:rsidRDefault="001F1D38" w:rsidP="00D27515">
      <w:pPr>
        <w:pStyle w:val="ListParagraph"/>
        <w:ind w:firstLine="31680"/>
      </w:pP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你用什么方法检查</w:t>
      </w:r>
      <w:r>
        <w:t>php</w:t>
      </w:r>
      <w:r>
        <w:rPr>
          <w:rFonts w:hint="eastAsia"/>
        </w:rPr>
        <w:t>脚本的执行效率（脚本执行时间）和数据库</w:t>
      </w:r>
      <w:r>
        <w:t>sql</w:t>
      </w:r>
      <w:r>
        <w:rPr>
          <w:rFonts w:hint="eastAsia"/>
        </w:rPr>
        <w:t>的效率（通常是</w:t>
      </w:r>
      <w:r>
        <w:t>sql</w:t>
      </w:r>
      <w:r>
        <w:rPr>
          <w:rFonts w:hint="eastAsia"/>
        </w:rPr>
        <w:t>的查询时间），</w:t>
      </w:r>
      <w:r>
        <w:t xml:space="preserve"> </w:t>
      </w:r>
      <w:r>
        <w:rPr>
          <w:rFonts w:hint="eastAsia"/>
        </w:rPr>
        <w:t>并定位和分析脚本执行和数据库查询的瓶颈所在？</w:t>
      </w:r>
    </w:p>
    <w:p w:rsidR="001F1D38" w:rsidRPr="000948F6" w:rsidRDefault="001F1D38" w:rsidP="000948F6">
      <w:pPr>
        <w:pStyle w:val="ListParagraph"/>
        <w:ind w:left="360" w:firstLine="31680"/>
        <w:rPr>
          <w:highlight w:val="yellow"/>
        </w:rPr>
      </w:pPr>
      <w:r w:rsidRPr="000948F6">
        <w:rPr>
          <w:highlight w:val="yellow"/>
        </w:rPr>
        <w:t>1.</w:t>
      </w:r>
      <w:r w:rsidRPr="000948F6">
        <w:rPr>
          <w:rFonts w:hint="eastAsia"/>
          <w:highlight w:val="yellow"/>
        </w:rPr>
        <w:t>脚本执行时间，启用</w:t>
      </w:r>
      <w:r w:rsidRPr="000948F6">
        <w:rPr>
          <w:highlight w:val="yellow"/>
        </w:rPr>
        <w:t>xdebug,</w:t>
      </w:r>
      <w:r w:rsidRPr="000948F6">
        <w:rPr>
          <w:rFonts w:hint="eastAsia"/>
          <w:highlight w:val="yellow"/>
        </w:rPr>
        <w:t>使用</w:t>
      </w:r>
      <w:r w:rsidRPr="000948F6">
        <w:rPr>
          <w:highlight w:val="yellow"/>
        </w:rPr>
        <w:t>WinCacheGrind</w:t>
      </w:r>
      <w:r w:rsidRPr="000948F6">
        <w:rPr>
          <w:rFonts w:hint="eastAsia"/>
          <w:highlight w:val="yellow"/>
        </w:rPr>
        <w:t>分析</w:t>
      </w:r>
    </w:p>
    <w:p w:rsidR="001F1D38" w:rsidRDefault="001F1D38" w:rsidP="000948F6">
      <w:pPr>
        <w:pStyle w:val="ListParagraph"/>
        <w:ind w:left="360" w:firstLine="31680"/>
      </w:pPr>
      <w:r w:rsidRPr="000948F6">
        <w:rPr>
          <w:highlight w:val="yellow"/>
        </w:rPr>
        <w:t>2.</w:t>
      </w:r>
      <w:r w:rsidRPr="000948F6">
        <w:rPr>
          <w:rFonts w:hint="eastAsia"/>
          <w:highlight w:val="yellow"/>
        </w:rPr>
        <w:t>数据库查询，</w:t>
      </w:r>
      <w:r w:rsidRPr="000948F6">
        <w:rPr>
          <w:highlight w:val="yellow"/>
        </w:rPr>
        <w:t>mysql</w:t>
      </w:r>
      <w:r w:rsidRPr="000948F6">
        <w:rPr>
          <w:rFonts w:hint="eastAsia"/>
          <w:highlight w:val="yellow"/>
        </w:rPr>
        <w:t>使用</w:t>
      </w:r>
      <w:r w:rsidRPr="000948F6">
        <w:rPr>
          <w:highlight w:val="yellow"/>
        </w:rPr>
        <w:t>explain</w:t>
      </w:r>
      <w:r w:rsidRPr="000948F6">
        <w:rPr>
          <w:rFonts w:hint="eastAsia"/>
          <w:highlight w:val="yellow"/>
        </w:rPr>
        <w:t>分析查询，启用</w:t>
      </w:r>
      <w:r w:rsidRPr="000948F6">
        <w:rPr>
          <w:highlight w:val="yellow"/>
        </w:rPr>
        <w:t>slow query log</w:t>
      </w:r>
      <w:r w:rsidRPr="000948F6">
        <w:rPr>
          <w:rFonts w:hint="eastAsia"/>
          <w:highlight w:val="yellow"/>
        </w:rPr>
        <w:t>记录慢查询</w:t>
      </w:r>
    </w:p>
    <w:p w:rsidR="001F1D38" w:rsidRDefault="001F1D38" w:rsidP="0017730E">
      <w:pPr>
        <w:pStyle w:val="ListParagraph"/>
        <w:ind w:left="360" w:firstLineChars="0" w:firstLine="0"/>
      </w:pP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请写一个验证</w:t>
      </w:r>
      <w:r>
        <w:t>email</w:t>
      </w:r>
      <w:r>
        <w:rPr>
          <w:rFonts w:hint="eastAsia"/>
        </w:rPr>
        <w:t>正确性的正则表达式</w:t>
      </w:r>
    </w:p>
    <w:p w:rsidR="001F1D38" w:rsidRDefault="001F1D38" w:rsidP="0017730E">
      <w:pPr>
        <w:pStyle w:val="ListParagraph"/>
        <w:ind w:left="360" w:firstLineChars="0" w:firstLine="0"/>
      </w:pPr>
      <w:r w:rsidRPr="009840BB">
        <w:rPr>
          <w:highlight w:val="yellow"/>
        </w:rPr>
        <w:t>‘/ ^[\w-]+(\.[\w-]+)*@[\w-]+(\.[\w-]+)+$ /’</w:t>
      </w:r>
    </w:p>
    <w:p w:rsidR="001F1D38" w:rsidRDefault="001F1D38" w:rsidP="0017730E">
      <w:pPr>
        <w:pStyle w:val="ListParagraph"/>
        <w:ind w:left="360" w:firstLineChars="0" w:firstLine="0"/>
      </w:pPr>
    </w:p>
    <w:p w:rsidR="001F1D38" w:rsidRDefault="001F1D38" w:rsidP="000E031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有一个整数数组，</w:t>
      </w:r>
      <w:r>
        <w:t xml:space="preserve"> </w:t>
      </w:r>
      <w:r>
        <w:rPr>
          <w:rFonts w:hint="eastAsia"/>
        </w:rPr>
        <w:t>不用</w:t>
      </w:r>
      <w:r>
        <w:t>php</w:t>
      </w:r>
      <w:r>
        <w:rPr>
          <w:rFonts w:hint="eastAsia"/>
        </w:rPr>
        <w:t>库函数，</w:t>
      </w:r>
      <w:r>
        <w:t xml:space="preserve"> </w:t>
      </w:r>
      <w:r>
        <w:rPr>
          <w:rFonts w:hint="eastAsia"/>
        </w:rPr>
        <w:t>写一个函数，</w:t>
      </w:r>
      <w:r>
        <w:t xml:space="preserve"> </w:t>
      </w:r>
      <w:r>
        <w:rPr>
          <w:rFonts w:hint="eastAsia"/>
        </w:rPr>
        <w:t>返回该数组中的第二大数，</w:t>
      </w:r>
      <w:r>
        <w:t xml:space="preserve"> </w:t>
      </w:r>
      <w:r>
        <w:rPr>
          <w:rFonts w:hint="eastAsia"/>
        </w:rPr>
        <w:t>尽量保证较低的时间复杂度。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>$arr=array(1,2,3,400,95,226);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>$count=count($arr);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>for($i=0;$i&lt;$count;$i++){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  <w:t>for($j=0;$j&lt;$count;$j++){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  <w:t>if($arr[$j]&lt;$arr[$i]){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</w:r>
      <w:r w:rsidRPr="000E0317">
        <w:rPr>
          <w:highlight w:val="yellow"/>
        </w:rPr>
        <w:tab/>
        <w:t>$t=$arr[$j];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</w:r>
      <w:r w:rsidRPr="000E0317">
        <w:rPr>
          <w:highlight w:val="yellow"/>
        </w:rPr>
        <w:tab/>
        <w:t>$arr[$j]=$arr[$i];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</w:r>
      <w:r w:rsidRPr="000E0317">
        <w:rPr>
          <w:highlight w:val="yellow"/>
        </w:rPr>
        <w:tab/>
        <w:t>$arr[$i]=$t;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  <w:t>}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ab/>
        <w:t>}</w:t>
      </w:r>
    </w:p>
    <w:p w:rsidR="001F1D38" w:rsidRPr="000E0317" w:rsidRDefault="001F1D38" w:rsidP="000E0317">
      <w:pPr>
        <w:pStyle w:val="ListParagraph"/>
        <w:ind w:left="420" w:firstLine="31680"/>
        <w:rPr>
          <w:highlight w:val="yellow"/>
        </w:rPr>
      </w:pPr>
      <w:r w:rsidRPr="000E0317">
        <w:rPr>
          <w:highlight w:val="yellow"/>
        </w:rPr>
        <w:t>}</w:t>
      </w:r>
    </w:p>
    <w:p w:rsidR="001F1D38" w:rsidRDefault="001F1D38" w:rsidP="000E0317">
      <w:pPr>
        <w:pStyle w:val="ListParagraph"/>
        <w:ind w:left="420" w:firstLine="31680"/>
      </w:pPr>
      <w:r w:rsidRPr="000E0317">
        <w:rPr>
          <w:highlight w:val="yellow"/>
        </w:rPr>
        <w:t>echo $arr[1];</w:t>
      </w:r>
    </w:p>
    <w:p w:rsidR="001F1D38" w:rsidRDefault="001F1D38" w:rsidP="0017730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简写一个</w:t>
      </w:r>
      <w:r>
        <w:t>jquery ajax</w:t>
      </w:r>
      <w:r>
        <w:rPr>
          <w:rFonts w:hint="eastAsia"/>
        </w:rPr>
        <w:t>异步发送的例子，</w:t>
      </w:r>
      <w:r>
        <w:t xml:space="preserve"> </w:t>
      </w:r>
      <w:r>
        <w:rPr>
          <w:rFonts w:hint="eastAsia"/>
        </w:rPr>
        <w:t>描述一下</w:t>
      </w:r>
      <w:r>
        <w:t>ajax</w:t>
      </w:r>
      <w:r>
        <w:rPr>
          <w:rFonts w:hint="eastAsia"/>
        </w:rPr>
        <w:t>在页面中的功用。</w:t>
      </w:r>
    </w:p>
    <w:p w:rsidR="001F1D38" w:rsidRPr="00920171" w:rsidRDefault="001F1D38" w:rsidP="00C65327">
      <w:pPr>
        <w:pStyle w:val="ListParagraph"/>
        <w:ind w:leftChars="800" w:left="31680" w:hangingChars="250" w:firstLine="31680"/>
        <w:rPr>
          <w:highlight w:val="yellow"/>
          <w:lang/>
        </w:rPr>
      </w:pPr>
      <w:r w:rsidRPr="00920171">
        <w:rPr>
          <w:highlight w:val="yellow"/>
          <w:lang/>
        </w:rPr>
        <w:t>$.ajax({</w:t>
      </w:r>
      <w:r w:rsidRPr="00920171">
        <w:rPr>
          <w:highlight w:val="yellow"/>
          <w:lang/>
        </w:rPr>
        <w:br/>
        <w:t>type: "POST",</w:t>
      </w:r>
      <w:r w:rsidRPr="00920171">
        <w:rPr>
          <w:highlight w:val="yellow"/>
          <w:lang/>
        </w:rPr>
        <w:br/>
        <w:t>url: "test.php",</w:t>
      </w:r>
      <w:r w:rsidRPr="00920171">
        <w:rPr>
          <w:highlight w:val="yellow"/>
          <w:lang/>
        </w:rPr>
        <w:br/>
        <w:t>data: "name=test ",</w:t>
      </w:r>
      <w:r w:rsidRPr="00920171">
        <w:rPr>
          <w:highlight w:val="yellow"/>
          <w:lang/>
        </w:rPr>
        <w:br/>
        <w:t>success: function(msg){</w:t>
      </w:r>
      <w:r w:rsidRPr="00920171">
        <w:rPr>
          <w:highlight w:val="yellow"/>
          <w:lang/>
        </w:rPr>
        <w:br/>
        <w:t xml:space="preserve">   alert(msg );</w:t>
      </w:r>
      <w:r w:rsidRPr="00920171">
        <w:rPr>
          <w:highlight w:val="yellow"/>
          <w:lang/>
        </w:rPr>
        <w:br/>
        <w:t>}</w:t>
      </w:r>
    </w:p>
    <w:p w:rsidR="001F1D38" w:rsidRPr="00E3348E" w:rsidRDefault="001F1D38" w:rsidP="00C65327">
      <w:pPr>
        <w:pStyle w:val="ListParagraph"/>
        <w:ind w:leftChars="800" w:left="31680" w:hangingChars="250" w:firstLine="31680"/>
      </w:pPr>
      <w:r w:rsidRPr="00920171">
        <w:rPr>
          <w:highlight w:val="yellow"/>
          <w:lang/>
        </w:rPr>
        <w:t>});</w:t>
      </w:r>
    </w:p>
    <w:p w:rsidR="001F1D38" w:rsidRPr="00DD6B2B" w:rsidRDefault="001F1D38" w:rsidP="00DD6B2B">
      <w:pPr>
        <w:ind w:left="420" w:firstLine="420"/>
      </w:pPr>
      <w:r w:rsidRPr="007D79D3">
        <w:rPr>
          <w:highlight w:val="yellow"/>
        </w:rPr>
        <w:t>ajax</w:t>
      </w:r>
      <w:r w:rsidRPr="007D79D3">
        <w:rPr>
          <w:rFonts w:hint="eastAsia"/>
          <w:highlight w:val="yellow"/>
        </w:rPr>
        <w:t>的功用</w:t>
      </w:r>
      <w:r w:rsidRPr="007D79D3">
        <w:rPr>
          <w:highlight w:val="yellow"/>
        </w:rPr>
        <w:t>:</w:t>
      </w:r>
      <w:r w:rsidRPr="007D79D3">
        <w:rPr>
          <w:rFonts w:hint="eastAsia"/>
          <w:highlight w:val="yellow"/>
        </w:rPr>
        <w:t>在页面中实现无</w:t>
      </w:r>
      <w:r>
        <w:rPr>
          <w:rFonts w:hint="eastAsia"/>
          <w:highlight w:val="yellow"/>
        </w:rPr>
        <w:t>刷新的</w:t>
      </w:r>
      <w:r w:rsidRPr="007D79D3">
        <w:rPr>
          <w:rFonts w:hint="eastAsia"/>
          <w:highlight w:val="yellow"/>
        </w:rPr>
        <w:t>局部数据交互</w:t>
      </w:r>
    </w:p>
    <w:sectPr w:rsidR="001F1D38" w:rsidRPr="00DD6B2B" w:rsidSect="0041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0213"/>
    <w:multiLevelType w:val="hybridMultilevel"/>
    <w:tmpl w:val="6884FC54"/>
    <w:lvl w:ilvl="0" w:tplc="55563C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AEC50A1"/>
    <w:multiLevelType w:val="hybridMultilevel"/>
    <w:tmpl w:val="DD14DBF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3EC67E0"/>
    <w:multiLevelType w:val="hybridMultilevel"/>
    <w:tmpl w:val="5580901A"/>
    <w:lvl w:ilvl="0" w:tplc="71EA9E66">
      <w:start w:val="10"/>
      <w:numFmt w:val="decimal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CAE7DF6"/>
    <w:multiLevelType w:val="hybridMultilevel"/>
    <w:tmpl w:val="72B88990"/>
    <w:lvl w:ilvl="0" w:tplc="2804A08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C4D"/>
    <w:rsid w:val="000948F6"/>
    <w:rsid w:val="000B6480"/>
    <w:rsid w:val="000E0317"/>
    <w:rsid w:val="0012557B"/>
    <w:rsid w:val="0017730E"/>
    <w:rsid w:val="001B447D"/>
    <w:rsid w:val="001F1D38"/>
    <w:rsid w:val="00233926"/>
    <w:rsid w:val="00250C74"/>
    <w:rsid w:val="003C4A60"/>
    <w:rsid w:val="003D467C"/>
    <w:rsid w:val="0041719D"/>
    <w:rsid w:val="004A5CBD"/>
    <w:rsid w:val="0054264A"/>
    <w:rsid w:val="005611A4"/>
    <w:rsid w:val="005A0178"/>
    <w:rsid w:val="005E39B0"/>
    <w:rsid w:val="006F2378"/>
    <w:rsid w:val="007D79D3"/>
    <w:rsid w:val="00820493"/>
    <w:rsid w:val="00886873"/>
    <w:rsid w:val="00920171"/>
    <w:rsid w:val="00941142"/>
    <w:rsid w:val="00977A8E"/>
    <w:rsid w:val="00977F60"/>
    <w:rsid w:val="009840BB"/>
    <w:rsid w:val="009B31BC"/>
    <w:rsid w:val="00A06B81"/>
    <w:rsid w:val="00A10C4D"/>
    <w:rsid w:val="00A327DC"/>
    <w:rsid w:val="00A87DC2"/>
    <w:rsid w:val="00BA0499"/>
    <w:rsid w:val="00BA1344"/>
    <w:rsid w:val="00C34039"/>
    <w:rsid w:val="00C65327"/>
    <w:rsid w:val="00D27515"/>
    <w:rsid w:val="00DD6B2B"/>
    <w:rsid w:val="00E3348E"/>
    <w:rsid w:val="00F7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4D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773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139</TotalTime>
  <Pages>2</Pages>
  <Words>201</Words>
  <Characters>1148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china</cp:lastModifiedBy>
  <cp:revision>31</cp:revision>
  <dcterms:created xsi:type="dcterms:W3CDTF">2012-07-02T03:39:00Z</dcterms:created>
  <dcterms:modified xsi:type="dcterms:W3CDTF">2013-04-26T11:21:00Z</dcterms:modified>
</cp:coreProperties>
</file>