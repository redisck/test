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3C" w:rsidRDefault="0042343C" w:rsidP="000E45D2">
      <w:pPr>
        <w:rPr>
          <w:rFonts w:cs="Times New Roman"/>
        </w:rPr>
      </w:pPr>
    </w:p>
    <w:p w:rsidR="0042343C" w:rsidRDefault="0042343C" w:rsidP="000E45D2">
      <w:r>
        <w:t>/----------------------------------------------------------------------------\</w:t>
      </w:r>
    </w:p>
    <w:p w:rsidR="0042343C" w:rsidRDefault="0042343C" w:rsidP="000E45D2">
      <w:r>
        <w:t>| 1</w:t>
      </w:r>
      <w:r>
        <w:rPr>
          <w:rFonts w:cs="宋体" w:hint="eastAsia"/>
        </w:rPr>
        <w:t>、写一个函数，尽可能高效的，从一个标准</w:t>
      </w:r>
      <w:r>
        <w:t>url</w:t>
      </w:r>
      <w:r>
        <w:rPr>
          <w:rFonts w:cs="宋体" w:hint="eastAsia"/>
        </w:rPr>
        <w:t>里取出文件的扩展名</w:t>
      </w:r>
      <w:r>
        <w:t xml:space="preserve">             |</w:t>
      </w:r>
    </w:p>
    <w:p w:rsidR="0042343C" w:rsidRDefault="0042343C" w:rsidP="000E45D2">
      <w:r>
        <w:t xml:space="preserve">|    </w:t>
      </w:r>
      <w:r>
        <w:rPr>
          <w:rFonts w:cs="宋体" w:hint="eastAsia"/>
        </w:rPr>
        <w:t>例如</w:t>
      </w:r>
      <w:r>
        <w:t xml:space="preserve">: http://www.cmstop.com/abc/123/test.php?id=1&amp;catid=15 </w:t>
      </w:r>
      <w:r>
        <w:rPr>
          <w:rFonts w:cs="宋体" w:hint="eastAsia"/>
        </w:rPr>
        <w:t>需要取出</w:t>
      </w:r>
      <w:r>
        <w:t>php |</w:t>
      </w:r>
    </w:p>
    <w:p w:rsidR="0042343C" w:rsidRDefault="0042343C" w:rsidP="000E45D2">
      <w:r>
        <w:t>\-----------------------------------</w:t>
      </w:r>
      <w:r>
        <w:rPr>
          <w:rFonts w:cs="宋体" w:hint="eastAsia"/>
        </w:rPr>
        <w:t>答题区</w:t>
      </w:r>
      <w:r>
        <w:t>-----------------------------------/</w:t>
      </w:r>
    </w:p>
    <w:p w:rsidR="0042343C" w:rsidRPr="00667047" w:rsidRDefault="0042343C" w:rsidP="000E45D2">
      <w:pPr>
        <w:rPr>
          <w:rFonts w:cs="Times New Roman"/>
          <w:color w:val="FF0000"/>
        </w:rPr>
      </w:pPr>
      <w:r w:rsidRPr="00667047">
        <w:rPr>
          <w:rFonts w:cs="Times New Roman"/>
          <w:color w:val="FF0000"/>
        </w:rPr>
        <w:t> </w:t>
      </w:r>
      <w:r w:rsidRPr="00667047">
        <w:rPr>
          <w:color w:val="FF0000"/>
        </w:rPr>
        <w:t>function getExt($url){</w:t>
      </w:r>
      <w:r w:rsidRPr="00667047">
        <w:rPr>
          <w:color w:val="FF0000"/>
        </w:rPr>
        <w:br/>
        <w:t xml:space="preserve"> $arr = </w:t>
      </w:r>
      <w:r w:rsidRPr="00667047">
        <w:rPr>
          <w:rStyle w:val="Strong"/>
          <w:color w:val="FF0000"/>
        </w:rPr>
        <w:t>parse_url</w:t>
      </w:r>
      <w:r w:rsidRPr="00667047">
        <w:rPr>
          <w:color w:val="FF0000"/>
        </w:rPr>
        <w:t>($url);</w:t>
      </w:r>
      <w:r w:rsidRPr="00667047">
        <w:rPr>
          <w:color w:val="FF0000"/>
        </w:rPr>
        <w:br/>
      </w:r>
      <w:r w:rsidRPr="00667047">
        <w:rPr>
          <w:color w:val="FF0000"/>
        </w:rPr>
        <w:br/>
        <w:t> $file =</w:t>
      </w:r>
      <w:r w:rsidRPr="00667047">
        <w:rPr>
          <w:rStyle w:val="Strong"/>
          <w:color w:val="FF0000"/>
        </w:rPr>
        <w:t xml:space="preserve"> basename</w:t>
      </w:r>
      <w:r w:rsidRPr="00667047">
        <w:rPr>
          <w:color w:val="FF0000"/>
        </w:rPr>
        <w:t>($arr['path']);</w:t>
      </w:r>
      <w:r w:rsidRPr="00667047">
        <w:rPr>
          <w:color w:val="FF0000"/>
        </w:rPr>
        <w:br/>
        <w:t xml:space="preserve"> $ext = </w:t>
      </w:r>
      <w:r w:rsidRPr="00667047">
        <w:rPr>
          <w:rStyle w:val="Strong"/>
          <w:color w:val="FF0000"/>
        </w:rPr>
        <w:t>explode</w:t>
      </w:r>
      <w:r w:rsidRPr="00667047">
        <w:rPr>
          <w:color w:val="FF0000"/>
        </w:rPr>
        <w:t>(".",$file);</w:t>
      </w:r>
      <w:r w:rsidRPr="00667047">
        <w:rPr>
          <w:color w:val="FF0000"/>
        </w:rPr>
        <w:br/>
        <w:t> return $ext[1];</w:t>
      </w:r>
      <w:r w:rsidRPr="00667047">
        <w:rPr>
          <w:color w:val="FF0000"/>
        </w:rPr>
        <w:br/>
        <w:t>}</w:t>
      </w: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r>
        <w:t>/----------------------------------------------------------------------------\</w:t>
      </w:r>
    </w:p>
    <w:p w:rsidR="0042343C" w:rsidRDefault="0042343C" w:rsidP="000E45D2">
      <w:r>
        <w:t>| 2</w:t>
      </w:r>
      <w:r>
        <w:rPr>
          <w:rFonts w:cs="宋体" w:hint="eastAsia"/>
        </w:rPr>
        <w:t>、将</w:t>
      </w:r>
      <w:r>
        <w:t>1234567890</w:t>
      </w:r>
      <w:r>
        <w:rPr>
          <w:rFonts w:cs="宋体" w:hint="eastAsia"/>
        </w:rPr>
        <w:t>转换成</w:t>
      </w:r>
      <w:r>
        <w:t xml:space="preserve">1,234,567,890 </w:t>
      </w:r>
      <w:r>
        <w:rPr>
          <w:rFonts w:cs="宋体" w:hint="eastAsia"/>
        </w:rPr>
        <w:t>每</w:t>
      </w:r>
      <w:r>
        <w:t>3</w:t>
      </w:r>
      <w:r>
        <w:rPr>
          <w:rFonts w:cs="宋体" w:hint="eastAsia"/>
        </w:rPr>
        <w:t>位用逗号隔开的形式。</w:t>
      </w:r>
      <w:r>
        <w:t xml:space="preserve">                 |</w:t>
      </w:r>
    </w:p>
    <w:p w:rsidR="0042343C" w:rsidRDefault="0042343C" w:rsidP="000E45D2">
      <w:r>
        <w:t>\-----------------------------------</w:t>
      </w:r>
      <w:r>
        <w:rPr>
          <w:rFonts w:cs="宋体" w:hint="eastAsia"/>
        </w:rPr>
        <w:t>答题区</w:t>
      </w:r>
      <w:r>
        <w:t>-----------------------------------/</w:t>
      </w:r>
    </w:p>
    <w:p w:rsidR="0042343C" w:rsidRPr="00667047" w:rsidRDefault="0042343C" w:rsidP="000E45D2">
      <w:pPr>
        <w:rPr>
          <w:rFonts w:cs="Times New Roman"/>
          <w:color w:val="FF0000"/>
        </w:rPr>
      </w:pPr>
      <w:r w:rsidRPr="00667047">
        <w:rPr>
          <w:color w:val="FF0000"/>
        </w:rPr>
        <w:t>&lt;?php   </w:t>
      </w:r>
      <w:r w:rsidRPr="00667047">
        <w:rPr>
          <w:color w:val="FF0000"/>
        </w:rPr>
        <w:br/>
        <w:t>//</w:t>
      </w:r>
      <w:r w:rsidRPr="00667047">
        <w:rPr>
          <w:rFonts w:cs="宋体" w:hint="eastAsia"/>
          <w:color w:val="FF0000"/>
        </w:rPr>
        <w:t>将</w:t>
      </w:r>
      <w:r w:rsidRPr="00667047">
        <w:rPr>
          <w:color w:val="FF0000"/>
        </w:rPr>
        <w:t>1234567890</w:t>
      </w:r>
      <w:r w:rsidRPr="00667047">
        <w:rPr>
          <w:rFonts w:cs="宋体" w:hint="eastAsia"/>
          <w:color w:val="FF0000"/>
        </w:rPr>
        <w:t>转换成</w:t>
      </w:r>
      <w:r w:rsidRPr="00667047">
        <w:rPr>
          <w:color w:val="FF0000"/>
        </w:rPr>
        <w:t>1,234,567,890 </w:t>
      </w:r>
      <w:r w:rsidRPr="00667047">
        <w:rPr>
          <w:rFonts w:cs="宋体" w:hint="eastAsia"/>
          <w:color w:val="FF0000"/>
        </w:rPr>
        <w:t>每</w:t>
      </w:r>
      <w:r w:rsidRPr="00667047">
        <w:rPr>
          <w:color w:val="FF0000"/>
        </w:rPr>
        <w:t>3</w:t>
      </w:r>
      <w:r w:rsidRPr="00667047">
        <w:rPr>
          <w:rFonts w:cs="宋体" w:hint="eastAsia"/>
          <w:color w:val="FF0000"/>
        </w:rPr>
        <w:t>位用逗号隔开的形式。</w:t>
      </w:r>
      <w:r w:rsidRPr="00667047">
        <w:rPr>
          <w:color w:val="FF0000"/>
        </w:rPr>
        <w:t xml:space="preserve">   </w:t>
      </w:r>
      <w:r w:rsidRPr="00667047">
        <w:rPr>
          <w:color w:val="FF0000"/>
        </w:rPr>
        <w:br/>
        <w:t>$str1 = "1234567890";   </w:t>
      </w:r>
      <w:r w:rsidRPr="00667047">
        <w:rPr>
          <w:color w:val="FF0000"/>
        </w:rPr>
        <w:br/>
        <w:t>$new_str = preg_replace('/^(\d{1,3})((\d{3})+)$/','$1,$2',$str1);   </w:t>
      </w:r>
      <w:r w:rsidRPr="00667047">
        <w:rPr>
          <w:color w:val="FF0000"/>
        </w:rPr>
        <w:br/>
        <w:t>$new_str = preg_replace('/(?&lt;=\d{3})(\d{3})/',',$1',$new_str);   </w:t>
      </w:r>
      <w:r w:rsidRPr="00667047">
        <w:rPr>
          <w:color w:val="FF0000"/>
        </w:rPr>
        <w:br/>
        <w:t>print $new_str."\n";   </w:t>
      </w:r>
      <w:r w:rsidRPr="00667047">
        <w:rPr>
          <w:color w:val="FF0000"/>
        </w:rPr>
        <w:br/>
        <w:t>?&gt;  </w:t>
      </w: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r>
        <w:t>/----------------------------------------------------------------------------\</w:t>
      </w:r>
    </w:p>
    <w:p w:rsidR="0042343C" w:rsidRDefault="0042343C" w:rsidP="000E45D2">
      <w:r>
        <w:t>| 3</w:t>
      </w:r>
      <w:r>
        <w:rPr>
          <w:rFonts w:cs="宋体" w:hint="eastAsia"/>
        </w:rPr>
        <w:t>、</w:t>
      </w:r>
      <w:r>
        <w:t>jQuery</w:t>
      </w:r>
      <w:r>
        <w:rPr>
          <w:rFonts w:cs="宋体" w:hint="eastAsia"/>
        </w:rPr>
        <w:t>中，</w:t>
      </w:r>
      <w:r>
        <w:t xml:space="preserve">$('#main') </w:t>
      </w:r>
      <w:r>
        <w:rPr>
          <w:rFonts w:cs="宋体" w:hint="eastAsia"/>
        </w:rPr>
        <w:t>与</w:t>
      </w:r>
      <w:r>
        <w:t>document.getElementById('main')</w:t>
      </w:r>
      <w:r>
        <w:rPr>
          <w:rFonts w:cs="宋体" w:hint="eastAsia"/>
        </w:rPr>
        <w:t>是什么样的关系？</w:t>
      </w:r>
      <w:r>
        <w:t xml:space="preserve"> |</w:t>
      </w:r>
    </w:p>
    <w:p w:rsidR="0042343C" w:rsidRDefault="0042343C" w:rsidP="000E45D2">
      <w:r>
        <w:t>\-----------------------------------</w:t>
      </w:r>
      <w:r>
        <w:rPr>
          <w:rFonts w:cs="宋体" w:hint="eastAsia"/>
        </w:rPr>
        <w:t>答题区</w:t>
      </w:r>
      <w:r>
        <w:t>-----------------------------------/</w:t>
      </w:r>
    </w:p>
    <w:p w:rsidR="0042343C" w:rsidRPr="005C160C" w:rsidRDefault="0042343C" w:rsidP="005C160C">
      <w:pPr>
        <w:rPr>
          <w:rFonts w:cs="Times New Roman"/>
          <w:color w:val="FF0000"/>
        </w:rPr>
      </w:pPr>
      <w:r w:rsidRPr="005C160C">
        <w:rPr>
          <w:color w:val="FF0000"/>
        </w:rPr>
        <w:t>document.getElementById()</w:t>
      </w:r>
      <w:r w:rsidRPr="005C160C">
        <w:rPr>
          <w:rFonts w:cs="宋体" w:hint="eastAsia"/>
          <w:color w:val="FF0000"/>
        </w:rPr>
        <w:t>只能操作有</w:t>
      </w:r>
      <w:r w:rsidRPr="005C160C">
        <w:rPr>
          <w:color w:val="FF0000"/>
        </w:rPr>
        <w:t>id</w:t>
      </w:r>
      <w:r w:rsidRPr="005C160C">
        <w:rPr>
          <w:rFonts w:cs="宋体" w:hint="eastAsia"/>
          <w:color w:val="FF0000"/>
        </w:rPr>
        <w:t>的</w:t>
      </w:r>
      <w:r w:rsidRPr="005C160C">
        <w:rPr>
          <w:color w:val="FF0000"/>
        </w:rPr>
        <w:t>dom</w:t>
      </w:r>
      <w:r w:rsidRPr="005C160C">
        <w:rPr>
          <w:rFonts w:cs="宋体" w:hint="eastAsia"/>
          <w:color w:val="FF0000"/>
        </w:rPr>
        <w:t>节点。</w:t>
      </w:r>
      <w:r w:rsidRPr="005C160C">
        <w:rPr>
          <w:rFonts w:cs="Times New Roman"/>
          <w:color w:val="FF0000"/>
        </w:rPr>
        <w:br/>
      </w:r>
      <w:r w:rsidRPr="005C160C">
        <w:rPr>
          <w:rFonts w:cs="宋体" w:hint="eastAsia"/>
          <w:color w:val="FF0000"/>
        </w:rPr>
        <w:t>而</w:t>
      </w:r>
      <w:r w:rsidRPr="005C160C">
        <w:rPr>
          <w:color w:val="FF0000"/>
        </w:rPr>
        <w:t>$</w:t>
      </w:r>
      <w:r w:rsidRPr="005C160C">
        <w:rPr>
          <w:rFonts w:cs="宋体" w:hint="eastAsia"/>
          <w:color w:val="FF0000"/>
        </w:rPr>
        <w:t>不仅封装了</w:t>
      </w:r>
      <w:r w:rsidRPr="005C160C">
        <w:rPr>
          <w:color w:val="FF0000"/>
        </w:rPr>
        <w:t>document.getElementById()</w:t>
      </w:r>
      <w:r w:rsidRPr="005C160C">
        <w:rPr>
          <w:rFonts w:cs="宋体" w:hint="eastAsia"/>
          <w:color w:val="FF0000"/>
        </w:rPr>
        <w:t>这个功能，还封装了根据任意属性，</w:t>
      </w:r>
      <w:r w:rsidRPr="005C160C">
        <w:rPr>
          <w:color w:val="FF0000"/>
        </w:rPr>
        <w:t>class</w:t>
      </w:r>
      <w:r w:rsidRPr="005C160C">
        <w:rPr>
          <w:rFonts w:cs="宋体" w:hint="eastAsia"/>
          <w:color w:val="FF0000"/>
        </w:rPr>
        <w:t>来获取</w:t>
      </w:r>
      <w:r w:rsidRPr="005C160C">
        <w:rPr>
          <w:color w:val="FF0000"/>
        </w:rPr>
        <w:t>dom</w:t>
      </w:r>
      <w:r w:rsidRPr="005C160C">
        <w:rPr>
          <w:rFonts w:cs="宋体" w:hint="eastAsia"/>
          <w:color w:val="FF0000"/>
        </w:rPr>
        <w:t>节点的功能。</w:t>
      </w:r>
    </w:p>
    <w:p w:rsidR="0042343C" w:rsidRPr="005C160C" w:rsidRDefault="0042343C" w:rsidP="000E45D2">
      <w:pPr>
        <w:rPr>
          <w:rFonts w:cs="Times New Roman"/>
        </w:rPr>
      </w:pP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r>
        <w:t>/----------------------------------------------------------------------------\</w:t>
      </w:r>
    </w:p>
    <w:p w:rsidR="0042343C" w:rsidRDefault="0042343C" w:rsidP="000E45D2">
      <w:r>
        <w:t>| 4</w:t>
      </w:r>
      <w:r>
        <w:rPr>
          <w:rFonts w:cs="宋体" w:hint="eastAsia"/>
        </w:rPr>
        <w:t>、</w:t>
      </w:r>
      <w:r>
        <w:t>php</w:t>
      </w:r>
      <w:r>
        <w:rPr>
          <w:rFonts w:cs="宋体" w:hint="eastAsia"/>
        </w:rPr>
        <w:t>文件中没有结束标记‘</w:t>
      </w:r>
      <w:r>
        <w:t>?&gt;</w:t>
      </w:r>
      <w:r>
        <w:rPr>
          <w:rFonts w:cs="宋体" w:hint="eastAsia"/>
        </w:rPr>
        <w:t>’，有什么好处？如</w:t>
      </w:r>
      <w:r>
        <w:t>:                            |</w:t>
      </w:r>
    </w:p>
    <w:p w:rsidR="0042343C" w:rsidRDefault="0042343C" w:rsidP="000E45D2">
      <w:r>
        <w:t>|  &lt;?php                                                                     |</w:t>
      </w:r>
    </w:p>
    <w:p w:rsidR="0042343C" w:rsidRDefault="0042343C" w:rsidP="000E45D2">
      <w:r>
        <w:t>|  // @file demo.class.php                                                   |</w:t>
      </w:r>
    </w:p>
    <w:p w:rsidR="0042343C" w:rsidRDefault="0042343C" w:rsidP="000E45D2">
      <w:r>
        <w:t>|  class demo {                                                              |</w:t>
      </w:r>
    </w:p>
    <w:p w:rsidR="0042343C" w:rsidRDefault="0042343C" w:rsidP="000E45D2">
      <w:r>
        <w:t xml:space="preserve">| </w:t>
      </w:r>
      <w:r>
        <w:tab/>
        <w:t>function __construct() {                                             |</w:t>
      </w:r>
    </w:p>
    <w:p w:rsidR="0042343C" w:rsidRDefault="0042343C" w:rsidP="000E45D2">
      <w:r>
        <w:t xml:space="preserve">| </w:t>
      </w:r>
      <w:r>
        <w:tab/>
      </w:r>
      <w:r>
        <w:tab/>
        <w:t xml:space="preserve">                                                             |</w:t>
      </w:r>
    </w:p>
    <w:p w:rsidR="0042343C" w:rsidRDefault="0042343C" w:rsidP="000E45D2">
      <w:r>
        <w:t xml:space="preserve">| </w:t>
      </w:r>
      <w:r>
        <w:tab/>
        <w:t>}                                                                    |</w:t>
      </w:r>
    </w:p>
    <w:p w:rsidR="0042343C" w:rsidRDefault="0042343C" w:rsidP="000E45D2">
      <w:r>
        <w:t>|  }                                                                         |</w:t>
      </w:r>
    </w:p>
    <w:p w:rsidR="0042343C" w:rsidRDefault="0042343C" w:rsidP="000E45D2">
      <w:r>
        <w:t xml:space="preserve">|  // end </w:t>
      </w:r>
      <w:r>
        <w:rPr>
          <w:rFonts w:cs="宋体" w:hint="eastAsia"/>
        </w:rPr>
        <w:t>到此整个文件结束</w:t>
      </w:r>
      <w:r>
        <w:t xml:space="preserve">                                                   |</w:t>
      </w:r>
    </w:p>
    <w:p w:rsidR="0042343C" w:rsidRDefault="0042343C" w:rsidP="000E45D2">
      <w:r>
        <w:t>\-----------------------------------</w:t>
      </w:r>
      <w:r>
        <w:rPr>
          <w:rFonts w:cs="宋体" w:hint="eastAsia"/>
        </w:rPr>
        <w:t>答题区</w:t>
      </w:r>
      <w:r>
        <w:t>-----------------------------------/</w:t>
      </w:r>
    </w:p>
    <w:p w:rsidR="0042343C" w:rsidRPr="008D6703" w:rsidRDefault="0042343C" w:rsidP="008D6703">
      <w:pPr>
        <w:rPr>
          <w:rFonts w:cs="Times New Roman"/>
          <w:color w:val="FF0000"/>
        </w:rPr>
      </w:pPr>
      <w:r w:rsidRPr="008D6703">
        <w:rPr>
          <w:rFonts w:cs="宋体" w:hint="eastAsia"/>
          <w:color w:val="FF0000"/>
        </w:rPr>
        <w:t>防止</w:t>
      </w:r>
      <w:r w:rsidRPr="008D6703">
        <w:rPr>
          <w:color w:val="FF0000"/>
        </w:rPr>
        <w:t xml:space="preserve">&lt;?php   </w:t>
      </w:r>
      <w:r w:rsidRPr="008D6703">
        <w:rPr>
          <w:rFonts w:cs="宋体" w:hint="eastAsia"/>
          <w:color w:val="FF0000"/>
        </w:rPr>
        <w:t>前面多空格</w:t>
      </w:r>
      <w:r w:rsidRPr="008D6703">
        <w:rPr>
          <w:color w:val="FF0000"/>
        </w:rPr>
        <w:t xml:space="preserve">  </w:t>
      </w:r>
      <w:r w:rsidRPr="008D6703">
        <w:rPr>
          <w:rFonts w:cs="宋体" w:hint="eastAsia"/>
          <w:color w:val="FF0000"/>
        </w:rPr>
        <w:t>因为一个项目中的一个页面不只有一个</w:t>
      </w:r>
      <w:r w:rsidRPr="008D6703">
        <w:rPr>
          <w:color w:val="FF0000"/>
        </w:rPr>
        <w:t>php</w:t>
      </w:r>
      <w:r w:rsidRPr="008D6703">
        <w:rPr>
          <w:rFonts w:cs="宋体" w:hint="eastAsia"/>
          <w:color w:val="FF0000"/>
        </w:rPr>
        <w:t>文件组成</w:t>
      </w:r>
      <w:r>
        <w:rPr>
          <w:rFonts w:cs="宋体" w:hint="eastAsia"/>
          <w:color w:val="FF0000"/>
        </w:rPr>
        <w:t>，</w:t>
      </w:r>
      <w:r w:rsidRPr="008D6703">
        <w:rPr>
          <w:rFonts w:cs="宋体" w:hint="eastAsia"/>
          <w:color w:val="FF0000"/>
        </w:rPr>
        <w:t>在使用</w:t>
      </w:r>
      <w:r w:rsidRPr="008D6703">
        <w:rPr>
          <w:color w:val="FF0000"/>
        </w:rPr>
        <w:t>include</w:t>
      </w:r>
      <w:r w:rsidRPr="008D6703">
        <w:rPr>
          <w:rFonts w:cs="宋体" w:hint="eastAsia"/>
          <w:color w:val="FF0000"/>
        </w:rPr>
        <w:t>等的</w:t>
      </w:r>
      <w:r>
        <w:rPr>
          <w:rFonts w:cs="宋体" w:hint="eastAsia"/>
          <w:color w:val="FF0000"/>
        </w:rPr>
        <w:t>时候</w:t>
      </w:r>
      <w:r w:rsidRPr="008D6703">
        <w:rPr>
          <w:rFonts w:cs="宋体" w:hint="eastAsia"/>
          <w:color w:val="FF0000"/>
        </w:rPr>
        <w:t>，在有些情况下</w:t>
      </w:r>
      <w:r w:rsidRPr="008D6703">
        <w:rPr>
          <w:color w:val="FF0000"/>
        </w:rPr>
        <w:t xml:space="preserve">  &lt;?php   “&lt;”  </w:t>
      </w:r>
      <w:r w:rsidRPr="008D6703">
        <w:rPr>
          <w:rFonts w:cs="宋体" w:hint="eastAsia"/>
          <w:color w:val="FF0000"/>
        </w:rPr>
        <w:t>这个前面多一个空格，会出现意想不到的错误</w:t>
      </w:r>
    </w:p>
    <w:p w:rsidR="0042343C" w:rsidRPr="005C160C" w:rsidRDefault="0042343C" w:rsidP="000E45D2">
      <w:pPr>
        <w:rPr>
          <w:rFonts w:cs="Times New Roman"/>
        </w:rPr>
      </w:pP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r>
        <w:t>/----------------------------------------------------------------------------\</w:t>
      </w:r>
    </w:p>
    <w:p w:rsidR="0042343C" w:rsidRDefault="0042343C" w:rsidP="000E45D2">
      <w:r>
        <w:t>| 5</w:t>
      </w:r>
      <w:r>
        <w:rPr>
          <w:rFonts w:cs="宋体" w:hint="eastAsia"/>
        </w:rPr>
        <w:t>、简述浏览器</w:t>
      </w:r>
      <w:r>
        <w:t>quirks mode</w:t>
      </w:r>
      <w:r>
        <w:rPr>
          <w:rFonts w:cs="宋体" w:hint="eastAsia"/>
        </w:rPr>
        <w:t>和</w:t>
      </w:r>
      <w:r>
        <w:t>strict mode</w:t>
      </w:r>
      <w:r>
        <w:rPr>
          <w:rFonts w:cs="宋体" w:hint="eastAsia"/>
        </w:rPr>
        <w:t>区别</w:t>
      </w:r>
      <w:r>
        <w:t xml:space="preserve">                                  |</w:t>
      </w:r>
    </w:p>
    <w:p w:rsidR="0042343C" w:rsidRDefault="0042343C" w:rsidP="000E45D2">
      <w:r>
        <w:t>\-----------------------------------</w:t>
      </w:r>
      <w:r>
        <w:rPr>
          <w:rFonts w:cs="宋体" w:hint="eastAsia"/>
        </w:rPr>
        <w:t>答题区</w:t>
      </w:r>
      <w:r>
        <w:t>-----------------------------------/</w:t>
      </w:r>
    </w:p>
    <w:p w:rsidR="0042343C" w:rsidRPr="00666BDE" w:rsidRDefault="0042343C" w:rsidP="000E45D2">
      <w:pPr>
        <w:rPr>
          <w:rStyle w:val="Strong"/>
          <w:rFonts w:cs="Times New Roman"/>
          <w:color w:val="FF0000"/>
        </w:rPr>
      </w:pPr>
      <w:r w:rsidRPr="00666BDE">
        <w:rPr>
          <w:rStyle w:val="Strong"/>
          <w:color w:val="FF0000"/>
        </w:rPr>
        <w:t>img</w:t>
      </w:r>
      <w:r w:rsidRPr="00666BDE">
        <w:rPr>
          <w:rStyle w:val="Strong"/>
          <w:rFonts w:cs="宋体" w:hint="eastAsia"/>
          <w:color w:val="FF0000"/>
        </w:rPr>
        <w:t>元素在</w:t>
      </w:r>
      <w:r w:rsidRPr="00666BDE">
        <w:rPr>
          <w:rStyle w:val="Strong"/>
          <w:color w:val="FF0000"/>
        </w:rPr>
        <w:t>strict</w:t>
      </w:r>
      <w:r w:rsidRPr="00666BDE">
        <w:rPr>
          <w:rStyle w:val="Strong"/>
          <w:rFonts w:cs="宋体" w:hint="eastAsia"/>
          <w:color w:val="FF0000"/>
        </w:rPr>
        <w:t>中是</w:t>
      </w:r>
      <w:r w:rsidRPr="00666BDE">
        <w:rPr>
          <w:rStyle w:val="Strong"/>
          <w:color w:val="FF0000"/>
        </w:rPr>
        <w:t>inline</w:t>
      </w:r>
      <w:r w:rsidRPr="00666BDE">
        <w:rPr>
          <w:rStyle w:val="Strong"/>
          <w:rFonts w:cs="宋体" w:hint="eastAsia"/>
          <w:color w:val="FF0000"/>
        </w:rPr>
        <w:t>的，而在</w:t>
      </w:r>
      <w:r w:rsidRPr="00666BDE">
        <w:rPr>
          <w:rStyle w:val="Strong"/>
          <w:color w:val="FF0000"/>
        </w:rPr>
        <w:t>almost strict mode</w:t>
      </w:r>
      <w:r w:rsidRPr="00666BDE">
        <w:rPr>
          <w:rStyle w:val="Strong"/>
          <w:rFonts w:cs="宋体" w:hint="eastAsia"/>
          <w:color w:val="FF0000"/>
        </w:rPr>
        <w:t>中是</w:t>
      </w:r>
      <w:r w:rsidRPr="00666BDE">
        <w:rPr>
          <w:rStyle w:val="Strong"/>
          <w:color w:val="FF0000"/>
        </w:rPr>
        <w:t>block</w:t>
      </w:r>
      <w:r w:rsidRPr="00666BDE">
        <w:rPr>
          <w:rStyle w:val="Strong"/>
          <w:rFonts w:cs="宋体" w:hint="eastAsia"/>
          <w:color w:val="FF0000"/>
        </w:rPr>
        <w:t>的。</w:t>
      </w:r>
    </w:p>
    <w:p w:rsidR="0042343C" w:rsidRPr="00666BDE" w:rsidRDefault="0042343C" w:rsidP="000E45D2">
      <w:pPr>
        <w:rPr>
          <w:rFonts w:cs="Times New Roman"/>
          <w:color w:val="FF0000"/>
        </w:rPr>
      </w:pPr>
      <w:r w:rsidRPr="00666BDE">
        <w:rPr>
          <w:rStyle w:val="Strong"/>
          <w:color w:val="FF0000"/>
        </w:rPr>
        <w:t>quirks mode</w:t>
      </w:r>
      <w:r w:rsidRPr="00666BDE">
        <w:rPr>
          <w:rStyle w:val="Strong"/>
          <w:rFonts w:cs="宋体" w:hint="eastAsia"/>
          <w:color w:val="FF0000"/>
        </w:rPr>
        <w:t>和</w:t>
      </w:r>
      <w:r w:rsidRPr="00666BDE">
        <w:rPr>
          <w:rStyle w:val="Strong"/>
          <w:color w:val="FF0000"/>
        </w:rPr>
        <w:t>strict mode</w:t>
      </w:r>
      <w:r w:rsidRPr="00666BDE">
        <w:rPr>
          <w:rStyle w:val="Strong"/>
          <w:rFonts w:cs="宋体" w:hint="eastAsia"/>
          <w:color w:val="FF0000"/>
        </w:rPr>
        <w:t>最大的不同就是提现在对盒模式的解释上</w:t>
      </w:r>
      <w:r w:rsidRPr="00666BDE">
        <w:rPr>
          <w:rStyle w:val="Strong"/>
          <w:color w:val="FF0000"/>
        </w:rPr>
        <w:t xml:space="preserve"> </w:t>
      </w:r>
      <w:r w:rsidRPr="00666BDE">
        <w:rPr>
          <w:rStyle w:val="Strong"/>
          <w:rFonts w:cs="宋体" w:hint="eastAsia"/>
          <w:color w:val="FF0000"/>
        </w:rPr>
        <w:t>，这也是我们在</w:t>
      </w:r>
      <w:r w:rsidRPr="00666BDE">
        <w:rPr>
          <w:rStyle w:val="Strong"/>
          <w:color w:val="FF0000"/>
        </w:rPr>
        <w:t>js</w:t>
      </w:r>
      <w:r w:rsidRPr="00666BDE">
        <w:rPr>
          <w:rStyle w:val="Strong"/>
          <w:rFonts w:cs="宋体" w:hint="eastAsia"/>
          <w:color w:val="FF0000"/>
        </w:rPr>
        <w:t>里要注意的地方。</w:t>
      </w: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r>
        <w:t>/----------------------------------------------------------------------------\</w:t>
      </w:r>
    </w:p>
    <w:p w:rsidR="0042343C" w:rsidRDefault="0042343C" w:rsidP="000E45D2">
      <w:r>
        <w:t>| 6</w:t>
      </w:r>
      <w:r>
        <w:rPr>
          <w:rFonts w:cs="宋体" w:hint="eastAsia"/>
        </w:rPr>
        <w:t>、给</w:t>
      </w:r>
      <w:r>
        <w:t>&lt;a href="http://cmstop.com"&gt;</w:t>
      </w:r>
      <w:r>
        <w:rPr>
          <w:rFonts w:cs="宋体" w:hint="eastAsia"/>
        </w:rPr>
        <w:t>链接</w:t>
      </w:r>
      <w:r>
        <w:t>&lt;/a&gt;</w:t>
      </w:r>
      <w:r>
        <w:rPr>
          <w:rFonts w:cs="宋体" w:hint="eastAsia"/>
        </w:rPr>
        <w:t>添加事件，点击弹出链接链接地址，</w:t>
      </w:r>
      <w:r>
        <w:t xml:space="preserve"> |</w:t>
      </w:r>
    </w:p>
    <w:p w:rsidR="0042343C" w:rsidRDefault="0042343C" w:rsidP="000E45D2">
      <w:r>
        <w:t xml:space="preserve">| </w:t>
      </w:r>
      <w:r>
        <w:rPr>
          <w:rFonts w:cs="宋体" w:hint="eastAsia"/>
        </w:rPr>
        <w:t>而不是跳转</w:t>
      </w:r>
      <w:r>
        <w:t xml:space="preserve">                                                                 |</w:t>
      </w:r>
    </w:p>
    <w:p w:rsidR="0042343C" w:rsidRDefault="0042343C" w:rsidP="000E45D2">
      <w:r>
        <w:t>\-----------------------------------</w:t>
      </w:r>
      <w:r>
        <w:rPr>
          <w:rFonts w:cs="宋体" w:hint="eastAsia"/>
        </w:rPr>
        <w:t>答题区</w:t>
      </w:r>
      <w:r>
        <w:t>-----------------------------------/</w:t>
      </w:r>
    </w:p>
    <w:p w:rsidR="0042343C" w:rsidRDefault="0042343C" w:rsidP="000E45D2"/>
    <w:p w:rsidR="0042343C" w:rsidRPr="003A70DF" w:rsidRDefault="0042343C" w:rsidP="00937FBB">
      <w:pPr>
        <w:ind w:leftChars="100" w:left="31680"/>
        <w:rPr>
          <w:rFonts w:cs="Times New Roman"/>
          <w:color w:val="FF0000"/>
        </w:rPr>
      </w:pPr>
      <w:r w:rsidRPr="003A70DF">
        <w:rPr>
          <w:color w:val="FF0000"/>
        </w:rPr>
        <w:t>&lt;head&gt;</w:t>
      </w:r>
    </w:p>
    <w:p w:rsidR="0042343C" w:rsidRPr="003A70DF" w:rsidRDefault="0042343C" w:rsidP="00937FBB">
      <w:pPr>
        <w:ind w:leftChars="100" w:left="31680"/>
        <w:rPr>
          <w:rFonts w:cs="Times New Roman"/>
          <w:color w:val="FF0000"/>
        </w:rPr>
      </w:pPr>
      <w:r w:rsidRPr="003A70DF">
        <w:rPr>
          <w:color w:val="FF0000"/>
        </w:rPr>
        <w:t>&lt;script type="text/javascript"&gt;</w:t>
      </w:r>
      <w:r w:rsidRPr="003A70DF">
        <w:rPr>
          <w:color w:val="FF0000"/>
        </w:rPr>
        <w:br/>
        <w:t>function check(){</w:t>
      </w:r>
      <w:r w:rsidRPr="003A70DF">
        <w:rPr>
          <w:color w:val="FF0000"/>
        </w:rPr>
        <w:br/>
        <w:t xml:space="preserve">   </w:t>
      </w:r>
      <w:r>
        <w:rPr>
          <w:color w:val="FF0000"/>
        </w:rPr>
        <w:t>alter(‘</w:t>
      </w:r>
      <w:r w:rsidRPr="00AF5FE5">
        <w:rPr>
          <w:color w:val="FF0000"/>
        </w:rPr>
        <w:t>http://cmstop.com</w:t>
      </w:r>
      <w:r>
        <w:rPr>
          <w:color w:val="FF0000"/>
        </w:rPr>
        <w:t>’);</w:t>
      </w:r>
    </w:p>
    <w:p w:rsidR="0042343C" w:rsidRPr="003A70DF" w:rsidRDefault="0042343C" w:rsidP="00937FBB">
      <w:pPr>
        <w:ind w:leftChars="100" w:left="31680" w:firstLine="420"/>
        <w:rPr>
          <w:color w:val="FF0000"/>
        </w:rPr>
      </w:pPr>
      <w:r w:rsidRPr="003A70DF">
        <w:rPr>
          <w:color w:val="FF0000"/>
        </w:rPr>
        <w:t>return false;</w:t>
      </w:r>
      <w:r w:rsidRPr="003A70DF">
        <w:rPr>
          <w:color w:val="FF0000"/>
        </w:rPr>
        <w:br/>
        <w:t>}</w:t>
      </w:r>
      <w:r w:rsidRPr="003A70DF">
        <w:rPr>
          <w:color w:val="FF0000"/>
        </w:rPr>
        <w:br/>
        <w:t>&lt;/script&gt;</w:t>
      </w:r>
      <w:r w:rsidRPr="003A70DF">
        <w:rPr>
          <w:color w:val="FF0000"/>
        </w:rPr>
        <w:br/>
        <w:t>&lt;/head&gt;</w:t>
      </w:r>
      <w:r w:rsidRPr="003A70DF">
        <w:rPr>
          <w:color w:val="FF0000"/>
        </w:rPr>
        <w:br/>
        <w:t>&lt;body&gt;</w:t>
      </w:r>
      <w:r w:rsidRPr="003A70DF">
        <w:rPr>
          <w:color w:val="FF0000"/>
        </w:rPr>
        <w:br/>
        <w:t>&lt;a onclick="return check()"href=" http://cmstop.com "&gt;</w:t>
      </w:r>
      <w:r w:rsidRPr="003A70DF">
        <w:rPr>
          <w:rFonts w:cs="宋体" w:hint="eastAsia"/>
          <w:color w:val="FF0000"/>
        </w:rPr>
        <w:t>这个链接需要确认</w:t>
      </w:r>
      <w:r w:rsidRPr="003A70DF">
        <w:rPr>
          <w:color w:val="FF0000"/>
        </w:rPr>
        <w:t>&lt;/a&gt;</w:t>
      </w:r>
      <w:r w:rsidRPr="003A70DF">
        <w:rPr>
          <w:color w:val="FF0000"/>
        </w:rPr>
        <w:br/>
        <w:t>&lt;/body&gt;</w:t>
      </w:r>
    </w:p>
    <w:p w:rsidR="0042343C" w:rsidRPr="00497E1D" w:rsidRDefault="0042343C" w:rsidP="000E45D2">
      <w:pPr>
        <w:rPr>
          <w:rFonts w:cs="Times New Roman"/>
        </w:rPr>
      </w:pPr>
    </w:p>
    <w:p w:rsidR="0042343C" w:rsidRDefault="0042343C" w:rsidP="000E45D2">
      <w:r>
        <w:t>/----------------------------------------------------------------------------\</w:t>
      </w:r>
    </w:p>
    <w:p w:rsidR="0042343C" w:rsidRDefault="0042343C" w:rsidP="000E45D2">
      <w:r>
        <w:t>| 7</w:t>
      </w:r>
      <w:r>
        <w:rPr>
          <w:rFonts w:cs="宋体" w:hint="eastAsia"/>
        </w:rPr>
        <w:t>、完成函数</w:t>
      </w:r>
      <w:r>
        <w:t>regular</w:t>
      </w:r>
      <w:r>
        <w:rPr>
          <w:rFonts w:cs="宋体" w:hint="eastAsia"/>
        </w:rPr>
        <w:t>，将</w:t>
      </w:r>
      <w:r>
        <w:t>$path</w:t>
      </w:r>
      <w:r>
        <w:rPr>
          <w:rFonts w:cs="宋体" w:hint="eastAsia"/>
        </w:rPr>
        <w:t>转化为标准路径。注：</w:t>
      </w:r>
      <w:r>
        <w:t>$path</w:t>
      </w:r>
      <w:r>
        <w:rPr>
          <w:rFonts w:cs="宋体" w:hint="eastAsia"/>
        </w:rPr>
        <w:t>可以是不存在的位置</w:t>
      </w:r>
      <w:r>
        <w:t xml:space="preserve">     |</w:t>
      </w:r>
    </w:p>
    <w:p w:rsidR="0042343C" w:rsidRDefault="0042343C" w:rsidP="000E45D2">
      <w:r>
        <w:t>\-----------------------------------</w:t>
      </w:r>
      <w:r>
        <w:rPr>
          <w:rFonts w:cs="宋体" w:hint="eastAsia"/>
        </w:rPr>
        <w:t>答题区</w:t>
      </w:r>
      <w:r>
        <w:t>-----------------------------------/</w:t>
      </w:r>
    </w:p>
    <w:p w:rsidR="0042343C" w:rsidRDefault="0042343C" w:rsidP="000E45D2"/>
    <w:p w:rsidR="0042343C" w:rsidRPr="00C92E75" w:rsidRDefault="0042343C" w:rsidP="000E45D2">
      <w:pPr>
        <w:rPr>
          <w:rFonts w:cs="Times New Roman"/>
          <w:color w:val="FF0000"/>
        </w:rPr>
      </w:pPr>
      <w:r w:rsidRPr="00C92E75">
        <w:rPr>
          <w:color w:val="FF0000"/>
        </w:rPr>
        <w:t>function regular($path) {</w:t>
      </w:r>
    </w:p>
    <w:p w:rsidR="0042343C" w:rsidRPr="00C92E75" w:rsidRDefault="0042343C" w:rsidP="00C92E75">
      <w:pPr>
        <w:rPr>
          <w:rFonts w:cs="Times New Roman"/>
          <w:color w:val="FF0000"/>
        </w:rPr>
      </w:pPr>
      <w:r w:rsidRPr="00C92E75">
        <w:rPr>
          <w:rFonts w:cs="Times New Roman"/>
          <w:color w:val="FF0000"/>
        </w:rPr>
        <w:tab/>
      </w:r>
      <w:r w:rsidRPr="00C92E75">
        <w:rPr>
          <w:color w:val="FF0000"/>
        </w:rPr>
        <w:t>$path =realpath</w:t>
      </w:r>
      <w:r w:rsidRPr="00C92E75">
        <w:rPr>
          <w:rFonts w:cs="宋体" w:hint="eastAsia"/>
          <w:color w:val="FF0000"/>
        </w:rPr>
        <w:t>（</w:t>
      </w:r>
      <w:r w:rsidRPr="00C92E75">
        <w:rPr>
          <w:color w:val="FF0000"/>
        </w:rPr>
        <w:t>$path</w:t>
      </w:r>
      <w:r w:rsidRPr="00C92E75">
        <w:rPr>
          <w:rFonts w:cs="宋体" w:hint="eastAsia"/>
          <w:color w:val="FF0000"/>
        </w:rPr>
        <w:t>）；</w:t>
      </w:r>
    </w:p>
    <w:p w:rsidR="0042343C" w:rsidRPr="00C92E75" w:rsidRDefault="0042343C" w:rsidP="00C92E75">
      <w:pPr>
        <w:rPr>
          <w:color w:val="FF0000"/>
        </w:rPr>
      </w:pPr>
      <w:r w:rsidRPr="00C92E75">
        <w:rPr>
          <w:rFonts w:cs="Times New Roman"/>
          <w:color w:val="FF0000"/>
        </w:rPr>
        <w:tab/>
      </w:r>
      <w:r w:rsidRPr="00C92E75">
        <w:rPr>
          <w:color w:val="FF0000"/>
        </w:rPr>
        <w:t>return $path;</w:t>
      </w:r>
    </w:p>
    <w:p w:rsidR="0042343C" w:rsidRPr="00C92E75" w:rsidRDefault="0042343C" w:rsidP="000E45D2">
      <w:pPr>
        <w:rPr>
          <w:rFonts w:cs="Times New Roman"/>
          <w:color w:val="FF0000"/>
        </w:rPr>
      </w:pPr>
      <w:r w:rsidRPr="00C92E75">
        <w:rPr>
          <w:rFonts w:cs="Times New Roman"/>
          <w:color w:val="FF0000"/>
        </w:rPr>
        <w:t>}</w:t>
      </w:r>
    </w:p>
    <w:p w:rsidR="0042343C" w:rsidRDefault="0042343C" w:rsidP="000E45D2">
      <w:r>
        <w:t xml:space="preserve">// </w:t>
      </w:r>
      <w:r>
        <w:rPr>
          <w:rFonts w:cs="宋体" w:hint="eastAsia"/>
        </w:rPr>
        <w:t>输出</w:t>
      </w:r>
      <w:r>
        <w:t xml:space="preserve"> /usr/local/file.txt</w:t>
      </w:r>
    </w:p>
    <w:p w:rsidR="0042343C" w:rsidRDefault="0042343C" w:rsidP="000E45D2">
      <w:r>
        <w:t>echo regular('/usr/local/./www/../a/../file.txt');</w:t>
      </w:r>
    </w:p>
    <w:p w:rsidR="0042343C" w:rsidRDefault="0042343C" w:rsidP="000E45D2"/>
    <w:p w:rsidR="0042343C" w:rsidRPr="00E5662B" w:rsidRDefault="0042343C" w:rsidP="000E45D2">
      <w:pPr>
        <w:rPr>
          <w:color w:val="008000"/>
        </w:rPr>
      </w:pPr>
      <w:r w:rsidRPr="00E5662B">
        <w:rPr>
          <w:color w:val="008000"/>
        </w:rPr>
        <w:t>/----------------------------------------------------------------------------\</w:t>
      </w:r>
    </w:p>
    <w:p w:rsidR="0042343C" w:rsidRPr="00E5662B" w:rsidRDefault="0042343C" w:rsidP="000E45D2">
      <w:pPr>
        <w:rPr>
          <w:color w:val="008000"/>
        </w:rPr>
      </w:pPr>
      <w:r w:rsidRPr="00E5662B">
        <w:rPr>
          <w:color w:val="008000"/>
        </w:rPr>
        <w:t>| 8</w:t>
      </w:r>
      <w:r w:rsidRPr="00E5662B">
        <w:rPr>
          <w:rFonts w:cs="宋体" w:hint="eastAsia"/>
          <w:color w:val="008000"/>
        </w:rPr>
        <w:t>、写一个类实现接口</w:t>
      </w:r>
      <w:r w:rsidRPr="00E5662B">
        <w:rPr>
          <w:color w:val="008000"/>
        </w:rPr>
        <w:t>ArrayAccess                                             |</w:t>
      </w:r>
    </w:p>
    <w:p w:rsidR="0042343C" w:rsidRPr="00E5662B" w:rsidRDefault="0042343C" w:rsidP="000E45D2">
      <w:pPr>
        <w:rPr>
          <w:color w:val="008000"/>
        </w:rPr>
      </w:pPr>
      <w:r w:rsidRPr="00E5662B">
        <w:rPr>
          <w:color w:val="008000"/>
        </w:rPr>
        <w:t>\-----------------------------------</w:t>
      </w:r>
      <w:r w:rsidRPr="00E5662B">
        <w:rPr>
          <w:rFonts w:cs="宋体" w:hint="eastAsia"/>
          <w:color w:val="008000"/>
        </w:rPr>
        <w:t>答题区</w:t>
      </w:r>
      <w:r w:rsidRPr="00E5662B">
        <w:rPr>
          <w:color w:val="008000"/>
        </w:rPr>
        <w:t>-----------------------------------/</w:t>
      </w: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r>
        <w:t>/----------------------------------------------------------------------------\</w:t>
      </w:r>
    </w:p>
    <w:p w:rsidR="0042343C" w:rsidRDefault="0042343C" w:rsidP="000E45D2">
      <w:r>
        <w:t>| 9</w:t>
      </w:r>
      <w:r>
        <w:rPr>
          <w:rFonts w:cs="宋体" w:hint="eastAsia"/>
        </w:rPr>
        <w:t>、分别输出</w:t>
      </w:r>
      <w:r>
        <w:t>(1)</w:t>
      </w:r>
      <w:r>
        <w:rPr>
          <w:rFonts w:cs="宋体" w:hint="eastAsia"/>
        </w:rPr>
        <w:t>、</w:t>
      </w:r>
      <w:r>
        <w:t>(2)</w:t>
      </w:r>
      <w:r>
        <w:rPr>
          <w:rFonts w:cs="宋体" w:hint="eastAsia"/>
        </w:rPr>
        <w:t>运行结果，试简述过程。</w:t>
      </w:r>
      <w:r>
        <w:t xml:space="preserve">                                  |</w:t>
      </w:r>
    </w:p>
    <w:p w:rsidR="0042343C" w:rsidRDefault="0042343C" w:rsidP="000E45D2">
      <w:r>
        <w:t>| class sample {                                                             |</w:t>
      </w:r>
    </w:p>
    <w:p w:rsidR="0042343C" w:rsidRDefault="0042343C" w:rsidP="000E45D2">
      <w:r>
        <w:t xml:space="preserve">| </w:t>
      </w:r>
      <w:r>
        <w:tab/>
        <w:t>function __call($a, $b){                                             |</w:t>
      </w:r>
    </w:p>
    <w:p w:rsidR="0042343C" w:rsidRDefault="0042343C" w:rsidP="000E45D2">
      <w:r>
        <w:t xml:space="preserve">| </w:t>
      </w:r>
      <w:r>
        <w:tab/>
      </w:r>
      <w:r>
        <w:tab/>
        <w:t>echo ucwords(implode(' ', $b).' '.$a);                       |</w:t>
      </w:r>
    </w:p>
    <w:p w:rsidR="0042343C" w:rsidRDefault="0042343C" w:rsidP="000E45D2">
      <w:r>
        <w:t xml:space="preserve">| </w:t>
      </w:r>
      <w:r>
        <w:tab/>
        <w:t>}                                                                    |</w:t>
      </w:r>
    </w:p>
    <w:p w:rsidR="0042343C" w:rsidRDefault="0042343C" w:rsidP="000E45D2">
      <w:r>
        <w:t xml:space="preserve">| </w:t>
      </w:r>
      <w:r>
        <w:tab/>
        <w:t>function ads(){                                                      |</w:t>
      </w:r>
    </w:p>
    <w:p w:rsidR="0042343C" w:rsidRDefault="0042343C" w:rsidP="000E45D2">
      <w:r>
        <w:t xml:space="preserve">| </w:t>
      </w:r>
      <w:r>
        <w:tab/>
      </w:r>
      <w:r>
        <w:tab/>
        <w:t>ob_start();                                                  |</w:t>
      </w:r>
    </w:p>
    <w:p w:rsidR="0042343C" w:rsidRDefault="0042343C" w:rsidP="000E45D2">
      <w:r>
        <w:t xml:space="preserve">| </w:t>
      </w:r>
      <w:r>
        <w:tab/>
      </w:r>
      <w:r>
        <w:tab/>
        <w:t>echo 'by';                                                   |</w:t>
      </w:r>
    </w:p>
    <w:p w:rsidR="0042343C" w:rsidRDefault="0042343C" w:rsidP="000E45D2">
      <w:r>
        <w:t xml:space="preserve">| </w:t>
      </w:r>
      <w:r>
        <w:tab/>
      </w:r>
      <w:r>
        <w:tab/>
        <w:t>return $this;                                                |</w:t>
      </w:r>
    </w:p>
    <w:p w:rsidR="0042343C" w:rsidRDefault="0042343C" w:rsidP="000E45D2">
      <w:r>
        <w:t xml:space="preserve">| </w:t>
      </w:r>
      <w:r>
        <w:tab/>
        <w:t>}                                                                    |</w:t>
      </w:r>
    </w:p>
    <w:p w:rsidR="0042343C" w:rsidRDefault="0042343C" w:rsidP="000E45D2">
      <w:r>
        <w:t xml:space="preserve">| </w:t>
      </w:r>
      <w:r>
        <w:tab/>
        <w:t>function ade(){                                                      |</w:t>
      </w:r>
    </w:p>
    <w:p w:rsidR="0042343C" w:rsidRDefault="0042343C" w:rsidP="000E45D2">
      <w:r>
        <w:t xml:space="preserve">| </w:t>
      </w:r>
      <w:r>
        <w:tab/>
      </w:r>
      <w:r>
        <w:tab/>
        <w:t>$c = ob_get_clean();                                         |</w:t>
      </w:r>
    </w:p>
    <w:p w:rsidR="0042343C" w:rsidRDefault="0042343C" w:rsidP="000E45D2">
      <w:r>
        <w:t xml:space="preserve">| </w:t>
      </w:r>
      <w:r>
        <w:tab/>
      </w:r>
      <w:r>
        <w:tab/>
        <w:t>$this-&gt;php('power', $c);                                     |</w:t>
      </w:r>
    </w:p>
    <w:p w:rsidR="0042343C" w:rsidRDefault="0042343C" w:rsidP="000E45D2">
      <w:r>
        <w:t xml:space="preserve">| </w:t>
      </w:r>
      <w:r>
        <w:tab/>
        <w:t>}                                                                    |</w:t>
      </w:r>
    </w:p>
    <w:p w:rsidR="0042343C" w:rsidRDefault="0042343C" w:rsidP="000E45D2">
      <w:r>
        <w:t>| }                                                                          |</w:t>
      </w:r>
    </w:p>
    <w:p w:rsidR="0042343C" w:rsidRDefault="0042343C" w:rsidP="000E45D2">
      <w:r>
        <w:t>| $inst = new sample();                                                      |</w:t>
      </w:r>
    </w:p>
    <w:p w:rsidR="0042343C" w:rsidRDefault="0042343C" w:rsidP="000E45D2">
      <w:r>
        <w:t>| (1) $inst-&gt;cmstop('welcome', 'to');                                        |</w:t>
      </w:r>
    </w:p>
    <w:p w:rsidR="0042343C" w:rsidRDefault="0042343C" w:rsidP="000E45D2">
      <w:r>
        <w:t>| (2) $inst-&gt;ads()-&gt;ade();                                                   |</w:t>
      </w:r>
    </w:p>
    <w:p w:rsidR="0042343C" w:rsidRDefault="0042343C" w:rsidP="000E45D2">
      <w:r>
        <w:t>\-----------------------------------</w:t>
      </w:r>
      <w:r>
        <w:rPr>
          <w:rFonts w:cs="宋体" w:hint="eastAsia"/>
        </w:rPr>
        <w:t>答题区</w:t>
      </w:r>
      <w:r>
        <w:t>-----------------------------------/</w:t>
      </w:r>
    </w:p>
    <w:p w:rsidR="0042343C" w:rsidRPr="00C92E75" w:rsidRDefault="0042343C" w:rsidP="00C92E75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t> </w:t>
      </w:r>
      <w:r w:rsidRPr="00C92E75">
        <w:rPr>
          <w:color w:val="FF0000"/>
        </w:rPr>
        <w:t>Welcome To Cmstop</w:t>
      </w:r>
    </w:p>
    <w:p w:rsidR="0042343C" w:rsidRPr="00C92E75" w:rsidRDefault="0042343C" w:rsidP="00C92E75">
      <w:pPr>
        <w:rPr>
          <w:rFonts w:cs="Times New Roman"/>
          <w:color w:val="FF0000"/>
        </w:rPr>
      </w:pPr>
      <w:r w:rsidRPr="00C92E75">
        <w:rPr>
          <w:color w:val="FF0000"/>
        </w:rPr>
        <w:t>Power By Php</w:t>
      </w:r>
    </w:p>
    <w:p w:rsidR="0042343C" w:rsidRPr="00C92E75" w:rsidRDefault="0042343C" w:rsidP="00C92E75">
      <w:pPr>
        <w:rPr>
          <w:rFonts w:cs="Times New Roman"/>
          <w:color w:val="FF0000"/>
        </w:rPr>
      </w:pPr>
      <w:r w:rsidRPr="00C92E75">
        <w:rPr>
          <w:rFonts w:cs="Times New Roman"/>
          <w:color w:val="FF0000"/>
        </w:rPr>
        <w:t> </w:t>
      </w:r>
      <w:r w:rsidRPr="00C92E75">
        <w:rPr>
          <w:color w:val="FF0000"/>
        </w:rPr>
        <w:t>__call</w:t>
      </w:r>
      <w:r w:rsidRPr="00C92E75">
        <w:rPr>
          <w:rFonts w:cs="宋体" w:hint="eastAsia"/>
          <w:color w:val="FF0000"/>
        </w:rPr>
        <w:t>的第一个参数</w:t>
      </w:r>
      <w:r w:rsidRPr="00C92E75">
        <w:rPr>
          <w:color w:val="FF0000"/>
        </w:rPr>
        <w:t>$a, </w:t>
      </w:r>
      <w:r w:rsidRPr="00C92E75">
        <w:rPr>
          <w:rFonts w:cs="宋体" w:hint="eastAsia"/>
          <w:color w:val="FF0000"/>
        </w:rPr>
        <w:t>是不存在的方法的名，在这里就是</w:t>
      </w:r>
      <w:r>
        <w:rPr>
          <w:color w:val="FF0000"/>
        </w:rPr>
        <w:t>cmstop</w:t>
      </w:r>
      <w:r>
        <w:rPr>
          <w:color w:val="FF0000"/>
        </w:rPr>
        <w:br/>
      </w:r>
      <w:r w:rsidRPr="00C92E75">
        <w:rPr>
          <w:rFonts w:cs="Times New Roman"/>
          <w:color w:val="FF0000"/>
        </w:rPr>
        <w:t> </w:t>
      </w:r>
      <w:r w:rsidRPr="00C92E75">
        <w:rPr>
          <w:color w:val="FF0000"/>
        </w:rPr>
        <w:t>__call</w:t>
      </w:r>
      <w:r w:rsidRPr="00C92E75">
        <w:rPr>
          <w:rFonts w:cs="宋体" w:hint="eastAsia"/>
          <w:color w:val="FF0000"/>
        </w:rPr>
        <w:t>的第二个参数</w:t>
      </w:r>
      <w:r w:rsidRPr="00C92E75">
        <w:rPr>
          <w:color w:val="FF0000"/>
        </w:rPr>
        <w:t>$b, </w:t>
      </w:r>
      <w:r w:rsidRPr="00C92E75">
        <w:rPr>
          <w:rFonts w:cs="宋体" w:hint="eastAsia"/>
          <w:color w:val="FF0000"/>
        </w:rPr>
        <w:t>是调用方法的参数列表</w:t>
      </w:r>
      <w:r w:rsidRPr="00C92E75">
        <w:rPr>
          <w:color w:val="FF0000"/>
        </w:rPr>
        <w:t>, </w:t>
      </w:r>
      <w:r w:rsidRPr="00C92E75">
        <w:rPr>
          <w:rFonts w:cs="宋体" w:hint="eastAsia"/>
          <w:color w:val="FF0000"/>
        </w:rPr>
        <w:t>在这里就是</w:t>
      </w:r>
      <w:r w:rsidRPr="00C92E75">
        <w:rPr>
          <w:color w:val="FF0000"/>
        </w:rPr>
        <w:t>array('welcome', 'to');</w:t>
      </w: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pPr>
        <w:rPr>
          <w:rFonts w:cs="Times New Roman"/>
        </w:rPr>
      </w:pPr>
    </w:p>
    <w:p w:rsidR="0042343C" w:rsidRPr="00E5662B" w:rsidRDefault="0042343C" w:rsidP="000E45D2">
      <w:pPr>
        <w:rPr>
          <w:color w:val="008000"/>
        </w:rPr>
      </w:pPr>
      <w:r w:rsidRPr="00E5662B">
        <w:rPr>
          <w:color w:val="008000"/>
        </w:rPr>
        <w:t>/----------------------------------------------------------------------------\</w:t>
      </w:r>
    </w:p>
    <w:p w:rsidR="0042343C" w:rsidRPr="00E5662B" w:rsidRDefault="0042343C" w:rsidP="000E45D2">
      <w:pPr>
        <w:rPr>
          <w:color w:val="008000"/>
        </w:rPr>
      </w:pPr>
      <w:r w:rsidRPr="00E5662B">
        <w:rPr>
          <w:color w:val="008000"/>
        </w:rPr>
        <w:t>| 10</w:t>
      </w:r>
      <w:r w:rsidRPr="00E5662B">
        <w:rPr>
          <w:rFonts w:cs="宋体" w:hint="eastAsia"/>
          <w:color w:val="008000"/>
        </w:rPr>
        <w:t>、我们知道</w:t>
      </w:r>
      <w:r w:rsidRPr="00E5662B">
        <w:rPr>
          <w:color w:val="008000"/>
        </w:rPr>
        <w:t>__autoload</w:t>
      </w:r>
      <w:r w:rsidRPr="00E5662B">
        <w:rPr>
          <w:rFonts w:cs="宋体" w:hint="eastAsia"/>
          <w:color w:val="008000"/>
        </w:rPr>
        <w:t>可以实现类的自动载入，如何把一个类</w:t>
      </w:r>
      <w:r w:rsidRPr="00E5662B">
        <w:rPr>
          <w:color w:val="008000"/>
        </w:rPr>
        <w:t>splDemo</w:t>
      </w:r>
      <w:r w:rsidRPr="00E5662B">
        <w:rPr>
          <w:rFonts w:cs="宋体" w:hint="eastAsia"/>
          <w:color w:val="008000"/>
        </w:rPr>
        <w:t>的方法</w:t>
      </w:r>
      <w:r w:rsidRPr="00E5662B">
        <w:rPr>
          <w:color w:val="008000"/>
        </w:rPr>
        <w:t xml:space="preserve">      |</w:t>
      </w:r>
    </w:p>
    <w:p w:rsidR="0042343C" w:rsidRPr="00E5662B" w:rsidRDefault="0042343C" w:rsidP="000E45D2">
      <w:pPr>
        <w:rPr>
          <w:color w:val="008000"/>
        </w:rPr>
      </w:pPr>
      <w:r w:rsidRPr="00E5662B">
        <w:rPr>
          <w:color w:val="008000"/>
        </w:rPr>
        <w:t>|    __autoload</w:t>
      </w:r>
      <w:r w:rsidRPr="00E5662B">
        <w:rPr>
          <w:rFonts w:cs="宋体" w:hint="eastAsia"/>
          <w:color w:val="008000"/>
        </w:rPr>
        <w:t>注册成为一个</w:t>
      </w:r>
      <w:r w:rsidRPr="00E5662B">
        <w:rPr>
          <w:color w:val="008000"/>
        </w:rPr>
        <w:t>__autoload(</w:t>
      </w:r>
      <w:r w:rsidRPr="00E5662B">
        <w:rPr>
          <w:rFonts w:cs="宋体" w:hint="eastAsia"/>
          <w:color w:val="008000"/>
        </w:rPr>
        <w:t>关键词：</w:t>
      </w:r>
      <w:r w:rsidRPr="00E5662B">
        <w:rPr>
          <w:color w:val="008000"/>
        </w:rPr>
        <w:t>spl)                           |</w:t>
      </w:r>
    </w:p>
    <w:p w:rsidR="0042343C" w:rsidRPr="00E5662B" w:rsidRDefault="0042343C" w:rsidP="000E45D2">
      <w:pPr>
        <w:rPr>
          <w:color w:val="008000"/>
        </w:rPr>
      </w:pPr>
      <w:r w:rsidRPr="00E5662B">
        <w:rPr>
          <w:color w:val="008000"/>
        </w:rPr>
        <w:t>| abstract class splDemo {                                                   |</w:t>
      </w:r>
    </w:p>
    <w:p w:rsidR="0042343C" w:rsidRPr="00E5662B" w:rsidRDefault="0042343C" w:rsidP="000E45D2">
      <w:pPr>
        <w:rPr>
          <w:color w:val="008000"/>
        </w:rPr>
      </w:pPr>
      <w:r w:rsidRPr="00E5662B">
        <w:rPr>
          <w:color w:val="008000"/>
        </w:rPr>
        <w:t xml:space="preserve">| </w:t>
      </w:r>
      <w:r w:rsidRPr="00E5662B">
        <w:rPr>
          <w:color w:val="008000"/>
        </w:rPr>
        <w:tab/>
        <w:t>function __autoload($class){                                         |</w:t>
      </w:r>
    </w:p>
    <w:p w:rsidR="0042343C" w:rsidRPr="00E5662B" w:rsidRDefault="0042343C" w:rsidP="000E45D2">
      <w:pPr>
        <w:rPr>
          <w:color w:val="008000"/>
        </w:rPr>
      </w:pPr>
      <w:r w:rsidRPr="00E5662B">
        <w:rPr>
          <w:color w:val="008000"/>
        </w:rPr>
        <w:t xml:space="preserve">| </w:t>
      </w:r>
      <w:r w:rsidRPr="00E5662B">
        <w:rPr>
          <w:color w:val="008000"/>
        </w:rPr>
        <w:tab/>
      </w:r>
      <w:r w:rsidRPr="00E5662B">
        <w:rPr>
          <w:color w:val="008000"/>
        </w:rPr>
        <w:tab/>
        <w:t>// ....                                                      |</w:t>
      </w:r>
    </w:p>
    <w:p w:rsidR="0042343C" w:rsidRPr="00E5662B" w:rsidRDefault="0042343C" w:rsidP="000E45D2">
      <w:pPr>
        <w:rPr>
          <w:color w:val="008000"/>
        </w:rPr>
      </w:pPr>
      <w:r w:rsidRPr="00E5662B">
        <w:rPr>
          <w:color w:val="008000"/>
        </w:rPr>
        <w:t xml:space="preserve">| </w:t>
      </w:r>
      <w:r w:rsidRPr="00E5662B">
        <w:rPr>
          <w:color w:val="008000"/>
        </w:rPr>
        <w:tab/>
        <w:t>}                                                                    |</w:t>
      </w:r>
    </w:p>
    <w:p w:rsidR="0042343C" w:rsidRPr="00E5662B" w:rsidRDefault="0042343C" w:rsidP="000E45D2">
      <w:pPr>
        <w:rPr>
          <w:color w:val="008000"/>
        </w:rPr>
      </w:pPr>
      <w:r w:rsidRPr="00E5662B">
        <w:rPr>
          <w:color w:val="008000"/>
        </w:rPr>
        <w:t>| }                                                                          |</w:t>
      </w:r>
    </w:p>
    <w:p w:rsidR="0042343C" w:rsidRPr="00E5662B" w:rsidRDefault="0042343C" w:rsidP="000E45D2">
      <w:pPr>
        <w:rPr>
          <w:color w:val="008000"/>
        </w:rPr>
      </w:pPr>
      <w:r w:rsidRPr="00E5662B">
        <w:rPr>
          <w:color w:val="008000"/>
        </w:rPr>
        <w:t>\-----------------------------------</w:t>
      </w:r>
      <w:r w:rsidRPr="00E5662B">
        <w:rPr>
          <w:rFonts w:cs="宋体" w:hint="eastAsia"/>
          <w:color w:val="008000"/>
        </w:rPr>
        <w:t>答题区</w:t>
      </w:r>
      <w:r w:rsidRPr="00E5662B">
        <w:rPr>
          <w:color w:val="008000"/>
        </w:rPr>
        <w:t>-----------------------------------/</w:t>
      </w: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r>
        <w:t>/----------------------------------------------------------------------------\</w:t>
      </w:r>
    </w:p>
    <w:p w:rsidR="0042343C" w:rsidRDefault="0042343C" w:rsidP="000E45D2">
      <w:r>
        <w:t>| 11</w:t>
      </w:r>
      <w:r>
        <w:rPr>
          <w:rFonts w:cs="宋体" w:hint="eastAsia"/>
        </w:rPr>
        <w:t>、下面可以捕获异常吗？如何实现捕获。</w:t>
      </w:r>
      <w:r>
        <w:t>(</w:t>
      </w:r>
      <w:r>
        <w:rPr>
          <w:rFonts w:cs="宋体" w:hint="eastAsia"/>
        </w:rPr>
        <w:t>关键词：</w:t>
      </w:r>
      <w:r>
        <w:t>set_error_handler           |</w:t>
      </w:r>
    </w:p>
    <w:p w:rsidR="0042343C" w:rsidRDefault="0042343C" w:rsidP="000E45D2">
      <w:r>
        <w:t>|      ErrorExcpetion)                                                       |</w:t>
      </w:r>
    </w:p>
    <w:p w:rsidR="0042343C" w:rsidRDefault="0042343C" w:rsidP="000E45D2">
      <w:r>
        <w:t>| try {                                                                      |</w:t>
      </w:r>
    </w:p>
    <w:p w:rsidR="0042343C" w:rsidRDefault="0042343C" w:rsidP="000E45D2">
      <w:r>
        <w:t xml:space="preserve">| </w:t>
      </w:r>
      <w:r>
        <w:tab/>
        <w:t xml:space="preserve">// </w:t>
      </w:r>
      <w:r>
        <w:rPr>
          <w:rFonts w:cs="宋体" w:hint="eastAsia"/>
        </w:rPr>
        <w:t>读取不存在的文件</w:t>
      </w:r>
      <w:r>
        <w:t xml:space="preserve">                                                  |</w:t>
      </w:r>
    </w:p>
    <w:p w:rsidR="0042343C" w:rsidRDefault="0042343C" w:rsidP="000E45D2">
      <w:r>
        <w:t xml:space="preserve">| </w:t>
      </w:r>
      <w:r>
        <w:tab/>
        <w:t>file_get_contents('/home/somebody/not-exists.file');                 |</w:t>
      </w:r>
    </w:p>
    <w:p w:rsidR="0042343C" w:rsidRDefault="0042343C" w:rsidP="000E45D2">
      <w:r>
        <w:t>| } catch (Exception $e){                                                    |</w:t>
      </w:r>
    </w:p>
    <w:p w:rsidR="0042343C" w:rsidRDefault="0042343C" w:rsidP="000E45D2">
      <w:r>
        <w:t xml:space="preserve">| </w:t>
      </w:r>
      <w:r>
        <w:tab/>
        <w:t>echo $e-&gt;getMessage();                                               |</w:t>
      </w:r>
    </w:p>
    <w:p w:rsidR="0042343C" w:rsidRDefault="0042343C" w:rsidP="000E45D2">
      <w:r>
        <w:t>| }                                                                          |</w:t>
      </w:r>
    </w:p>
    <w:p w:rsidR="0042343C" w:rsidRDefault="0042343C" w:rsidP="000E45D2">
      <w:r>
        <w:t>\-----------------------------------</w:t>
      </w:r>
      <w:r>
        <w:rPr>
          <w:rFonts w:cs="宋体" w:hint="eastAsia"/>
        </w:rPr>
        <w:t>答题区</w:t>
      </w:r>
      <w:r>
        <w:t>-----------------------------------/</w:t>
      </w:r>
    </w:p>
    <w:p w:rsidR="0042343C" w:rsidRDefault="0042343C" w:rsidP="00E5662B">
      <w:pPr>
        <w:rPr>
          <w:rFonts w:cs="Times New Roman"/>
          <w:color w:val="FF0000"/>
        </w:rPr>
      </w:pPr>
      <w:r>
        <w:rPr>
          <w:rFonts w:cs="宋体" w:hint="eastAsia"/>
          <w:color w:val="FF0000"/>
        </w:rPr>
        <w:t>不能</w:t>
      </w:r>
    </w:p>
    <w:p w:rsidR="0042343C" w:rsidRPr="00E5662B" w:rsidRDefault="0042343C" w:rsidP="00E5662B">
      <w:pPr>
        <w:rPr>
          <w:rFonts w:cs="Times New Roman"/>
          <w:color w:val="FF0000"/>
        </w:rPr>
      </w:pPr>
      <w:r w:rsidRPr="00E5662B">
        <w:rPr>
          <w:color w:val="FF0000"/>
        </w:rPr>
        <w:t>file_get_contents</w:t>
      </w:r>
      <w:r w:rsidRPr="00E5662B">
        <w:rPr>
          <w:rFonts w:cs="宋体" w:hint="eastAsia"/>
          <w:color w:val="FF0000"/>
        </w:rPr>
        <w:t>函数在出错时返回</w:t>
      </w:r>
      <w:r w:rsidRPr="00E5662B">
        <w:rPr>
          <w:color w:val="FF0000"/>
        </w:rPr>
        <w:t>false</w:t>
      </w:r>
      <w:r w:rsidRPr="00E5662B">
        <w:rPr>
          <w:rFonts w:cs="宋体" w:hint="eastAsia"/>
          <w:color w:val="FF0000"/>
        </w:rPr>
        <w:t>，并不抛出异常，也就捕获不到了。</w:t>
      </w:r>
    </w:p>
    <w:p w:rsidR="0042343C" w:rsidRPr="00E5662B" w:rsidRDefault="0042343C" w:rsidP="000E45D2">
      <w:pPr>
        <w:rPr>
          <w:rFonts w:cs="Times New Roman"/>
        </w:rPr>
      </w:pP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r>
        <w:t>/----------------------------------------------------------------------------\</w:t>
      </w:r>
    </w:p>
    <w:p w:rsidR="0042343C" w:rsidRDefault="0042343C" w:rsidP="000E45D2">
      <w:r>
        <w:t>| 12</w:t>
      </w:r>
      <w:r>
        <w:rPr>
          <w:rFonts w:cs="宋体" w:hint="eastAsia"/>
        </w:rPr>
        <w:t>、根据</w:t>
      </w:r>
      <w:r>
        <w:t>span value</w:t>
      </w:r>
      <w:r>
        <w:rPr>
          <w:rFonts w:cs="宋体" w:hint="eastAsia"/>
        </w:rPr>
        <w:t>的值，排序</w:t>
      </w:r>
      <w:r>
        <w:t>li</w:t>
      </w:r>
      <w:r>
        <w:rPr>
          <w:rFonts w:cs="宋体" w:hint="eastAsia"/>
        </w:rPr>
        <w:t>，可以使用</w:t>
      </w:r>
      <w:r>
        <w:t>jQuery                             |</w:t>
      </w:r>
    </w:p>
    <w:p w:rsidR="0042343C" w:rsidRDefault="0042343C" w:rsidP="000E45D2">
      <w:r>
        <w:t>| &lt;ul&gt;                                                                       |</w:t>
      </w:r>
    </w:p>
    <w:p w:rsidR="0042343C" w:rsidRDefault="0042343C" w:rsidP="000E45D2">
      <w:r>
        <w:t>|    &lt;li&gt;&lt;span value="3"&gt;</w:t>
      </w:r>
      <w:r>
        <w:rPr>
          <w:rFonts w:cs="宋体" w:hint="eastAsia"/>
        </w:rPr>
        <w:t>三</w:t>
      </w:r>
      <w:r>
        <w:t>&lt;/span&gt;&lt;/li&gt;                                      |</w:t>
      </w:r>
    </w:p>
    <w:p w:rsidR="0042343C" w:rsidRDefault="0042343C" w:rsidP="000E45D2">
      <w:r>
        <w:t>|    &lt;li&gt;&lt;span value="1"&gt;</w:t>
      </w:r>
      <w:r>
        <w:rPr>
          <w:rFonts w:cs="宋体" w:hint="eastAsia"/>
        </w:rPr>
        <w:t>一</w:t>
      </w:r>
      <w:r>
        <w:t>&lt;/span&gt;&lt;/li&gt;                                      |</w:t>
      </w:r>
    </w:p>
    <w:p w:rsidR="0042343C" w:rsidRDefault="0042343C" w:rsidP="000E45D2">
      <w:r>
        <w:t>|    &lt;li&gt;&lt;span value="2"&gt;</w:t>
      </w:r>
      <w:r>
        <w:rPr>
          <w:rFonts w:cs="宋体" w:hint="eastAsia"/>
        </w:rPr>
        <w:t>二</w:t>
      </w:r>
      <w:r>
        <w:t>&lt;/span&gt;&lt;/li&gt;                                      |</w:t>
      </w:r>
    </w:p>
    <w:p w:rsidR="0042343C" w:rsidRDefault="0042343C" w:rsidP="000E45D2">
      <w:r>
        <w:t>| &lt;/ul&gt;                                                                      |</w:t>
      </w:r>
    </w:p>
    <w:p w:rsidR="0042343C" w:rsidRDefault="0042343C" w:rsidP="000E45D2">
      <w:r>
        <w:t>\-----------------------------------</w:t>
      </w:r>
      <w:r>
        <w:rPr>
          <w:rFonts w:cs="宋体" w:hint="eastAsia"/>
        </w:rPr>
        <w:t>答题区</w:t>
      </w:r>
      <w:r>
        <w:t>-----------------------------------/</w:t>
      </w:r>
    </w:p>
    <w:p w:rsidR="0042343C" w:rsidRDefault="0042343C" w:rsidP="000E45D2"/>
    <w:p w:rsidR="0042343C" w:rsidRPr="003B2505" w:rsidRDefault="0042343C" w:rsidP="000E45D2">
      <w:pPr>
        <w:rPr>
          <w:color w:val="FF0000"/>
        </w:rPr>
      </w:pPr>
      <w:r w:rsidRPr="003B2505">
        <w:rPr>
          <w:color w:val="FF0000"/>
        </w:rPr>
        <w:t>&lt;script&gt;</w:t>
      </w:r>
    </w:p>
    <w:p w:rsidR="0042343C" w:rsidRPr="003B2505" w:rsidRDefault="0042343C" w:rsidP="003B2505">
      <w:pPr>
        <w:rPr>
          <w:color w:val="FF0000"/>
        </w:rPr>
      </w:pPr>
      <w:r w:rsidRPr="003B2505">
        <w:rPr>
          <w:rFonts w:cs="Times New Roman"/>
          <w:color w:val="FF0000"/>
        </w:rPr>
        <w:tab/>
      </w:r>
      <w:r w:rsidRPr="003B2505">
        <w:rPr>
          <w:color w:val="FF0000"/>
        </w:rPr>
        <w:t>function sortList(){</w:t>
      </w:r>
    </w:p>
    <w:p w:rsidR="0042343C" w:rsidRPr="003B2505" w:rsidRDefault="0042343C" w:rsidP="003B2505">
      <w:pPr>
        <w:ind w:left="420" w:firstLine="420"/>
        <w:rPr>
          <w:color w:val="FF0000"/>
        </w:rPr>
      </w:pPr>
      <w:r w:rsidRPr="003B2505">
        <w:rPr>
          <w:color w:val="FF0000"/>
        </w:rPr>
        <w:t xml:space="preserve"> var list=document.getElementById( oList );</w:t>
      </w:r>
    </w:p>
    <w:p w:rsidR="0042343C" w:rsidRPr="003B2505" w:rsidRDefault="0042343C" w:rsidP="003B2505">
      <w:pPr>
        <w:ind w:left="420" w:firstLine="420"/>
        <w:rPr>
          <w:color w:val="FF0000"/>
        </w:rPr>
      </w:pPr>
      <w:r w:rsidRPr="003B2505">
        <w:rPr>
          <w:color w:val="FF0000"/>
        </w:rPr>
        <w:t xml:space="preserve"> var lis=list.childNodes;</w:t>
      </w:r>
    </w:p>
    <w:p w:rsidR="0042343C" w:rsidRPr="003B2505" w:rsidRDefault="0042343C" w:rsidP="003B2505">
      <w:pPr>
        <w:ind w:leftChars="400" w:left="31680"/>
        <w:rPr>
          <w:color w:val="FF0000"/>
        </w:rPr>
      </w:pPr>
      <w:r w:rsidRPr="003B2505">
        <w:rPr>
          <w:color w:val="FF0000"/>
        </w:rPr>
        <w:t xml:space="preserve"> for(var i=0,imax=lis.length-1; i imax; i++){</w:t>
      </w:r>
    </w:p>
    <w:p w:rsidR="0042343C" w:rsidRPr="003B2505" w:rsidRDefault="0042343C" w:rsidP="003B2505">
      <w:pPr>
        <w:ind w:leftChars="400" w:left="31680"/>
        <w:rPr>
          <w:color w:val="FF0000"/>
        </w:rPr>
      </w:pPr>
      <w:r w:rsidRPr="003B2505">
        <w:rPr>
          <w:color w:val="FF0000"/>
        </w:rPr>
        <w:t xml:space="preserve">  for(var j=0; j imax-i; j++){</w:t>
      </w:r>
    </w:p>
    <w:p w:rsidR="0042343C" w:rsidRPr="003B2505" w:rsidRDefault="0042343C" w:rsidP="003B2505">
      <w:pPr>
        <w:ind w:leftChars="400" w:left="31680"/>
        <w:rPr>
          <w:color w:val="FF0000"/>
        </w:rPr>
      </w:pPr>
      <w:r w:rsidRPr="003B2505">
        <w:rPr>
          <w:color w:val="FF0000"/>
        </w:rPr>
        <w:t xml:space="preserve">   if(parseInt(lis[j].childNodes[0].value) </w:t>
      </w:r>
    </w:p>
    <w:p w:rsidR="0042343C" w:rsidRPr="003B2505" w:rsidRDefault="0042343C" w:rsidP="003B2505">
      <w:pPr>
        <w:ind w:leftChars="400" w:left="31680"/>
        <w:rPr>
          <w:color w:val="FF0000"/>
        </w:rPr>
      </w:pPr>
      <w:r w:rsidRPr="003B2505">
        <w:rPr>
          <w:color w:val="FF0000"/>
        </w:rPr>
        <w:t xml:space="preserve">     parseInt(lis[j+1].childNodes[0].value))</w:t>
      </w:r>
    </w:p>
    <w:p w:rsidR="0042343C" w:rsidRPr="003B2505" w:rsidRDefault="0042343C" w:rsidP="003B2505">
      <w:pPr>
        <w:ind w:leftChars="400" w:left="31680"/>
        <w:rPr>
          <w:rFonts w:cs="Times New Roman"/>
          <w:color w:val="FF0000"/>
        </w:rPr>
      </w:pPr>
      <w:r w:rsidRPr="003B2505">
        <w:rPr>
          <w:color w:val="FF0000"/>
        </w:rPr>
        <w:t xml:space="preserve">    lis[j].swapNode(lis[j+1]);//</w:t>
      </w:r>
      <w:r w:rsidRPr="003B2505">
        <w:rPr>
          <w:rFonts w:cs="宋体" w:hint="eastAsia"/>
          <w:color w:val="FF0000"/>
        </w:rPr>
        <w:t>交换元素</w:t>
      </w:r>
    </w:p>
    <w:p w:rsidR="0042343C" w:rsidRPr="003B2505" w:rsidRDefault="0042343C" w:rsidP="003B2505">
      <w:pPr>
        <w:ind w:leftChars="400" w:left="31680"/>
        <w:rPr>
          <w:rFonts w:cs="Times New Roman"/>
          <w:color w:val="FF0000"/>
        </w:rPr>
      </w:pPr>
      <w:r>
        <w:rPr>
          <w:color w:val="FF0000"/>
        </w:rPr>
        <w:t xml:space="preserve"> </w:t>
      </w:r>
      <w:r w:rsidRPr="003B2505">
        <w:rPr>
          <w:rFonts w:cs="Times New Roman"/>
          <w:color w:val="FF0000"/>
        </w:rPr>
        <w:t>}</w:t>
      </w:r>
    </w:p>
    <w:p w:rsidR="0042343C" w:rsidRDefault="0042343C" w:rsidP="003B2505">
      <w:pPr>
        <w:ind w:firstLine="420"/>
        <w:rPr>
          <w:rFonts w:cs="Times New Roman"/>
          <w:color w:val="FF0000"/>
        </w:rPr>
      </w:pPr>
      <w:r>
        <w:rPr>
          <w:color w:val="FF0000"/>
        </w:rPr>
        <w:t xml:space="preserve"> }</w:t>
      </w:r>
    </w:p>
    <w:p w:rsidR="0042343C" w:rsidRPr="003B2505" w:rsidRDefault="0042343C" w:rsidP="003B2505">
      <w:pPr>
        <w:rPr>
          <w:rFonts w:cs="Times New Roman"/>
          <w:color w:val="FF0000"/>
        </w:rPr>
      </w:pPr>
      <w:r w:rsidRPr="003B2505">
        <w:rPr>
          <w:rFonts w:cs="Times New Roman"/>
          <w:color w:val="FF0000"/>
        </w:rPr>
        <w:t>}</w:t>
      </w:r>
    </w:p>
    <w:p w:rsidR="0042343C" w:rsidRPr="003B2505" w:rsidRDefault="0042343C" w:rsidP="000E45D2">
      <w:pPr>
        <w:rPr>
          <w:color w:val="FF0000"/>
        </w:rPr>
      </w:pPr>
      <w:r w:rsidRPr="003B2505">
        <w:rPr>
          <w:color w:val="FF0000"/>
        </w:rPr>
        <w:t>&lt;/script&gt;</w:t>
      </w: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r>
        <w:t>/----------------------------------------------------------------------------\</w:t>
      </w:r>
    </w:p>
    <w:p w:rsidR="0042343C" w:rsidRDefault="0042343C" w:rsidP="000E45D2">
      <w:r>
        <w:t>| 13</w:t>
      </w:r>
      <w:r>
        <w:rPr>
          <w:rFonts w:cs="宋体" w:hint="eastAsia"/>
        </w:rPr>
        <w:t>、分别读取</w:t>
      </w:r>
      <w:r>
        <w:t>div</w:t>
      </w:r>
      <w:r>
        <w:rPr>
          <w:rFonts w:cs="宋体" w:hint="eastAsia"/>
        </w:rPr>
        <w:t>节点</w:t>
      </w:r>
      <w:r>
        <w:t>attr</w:t>
      </w:r>
      <w:r>
        <w:rPr>
          <w:rFonts w:cs="宋体" w:hint="eastAsia"/>
        </w:rPr>
        <w:t>属性值</w:t>
      </w:r>
      <w:r>
        <w:t xml:space="preserve">                                              |</w:t>
      </w:r>
    </w:p>
    <w:p w:rsidR="0042343C" w:rsidRDefault="0042343C" w:rsidP="005C4891">
      <w:r>
        <w:t xml:space="preserve">|   1) &lt;div attr = "abcd" &gt;&lt;/div&gt; // </w:t>
      </w:r>
      <w:r>
        <w:rPr>
          <w:rFonts w:cs="宋体" w:hint="eastAsia"/>
        </w:rPr>
        <w:t>输出</w:t>
      </w:r>
      <w:r>
        <w:t>abcd                   |</w:t>
      </w:r>
    </w:p>
    <w:p w:rsidR="0042343C" w:rsidRDefault="0042343C" w:rsidP="000E45D2">
      <w:r>
        <w:t xml:space="preserve">|   2) &lt;div attr="abcd\"&gt;"&gt;&lt;/div&gt; // </w:t>
      </w:r>
      <w:r>
        <w:rPr>
          <w:rFonts w:cs="宋体" w:hint="eastAsia"/>
        </w:rPr>
        <w:t>输出</w:t>
      </w:r>
      <w:r>
        <w:t>abcd"&gt;                              |</w:t>
      </w:r>
    </w:p>
    <w:p w:rsidR="0042343C" w:rsidRDefault="0042343C" w:rsidP="000E45D2">
      <w:pPr>
        <w:rPr>
          <w:rFonts w:cs="Times New Roman"/>
        </w:rPr>
      </w:pPr>
      <w:r>
        <w:t>\-----------------------------------</w:t>
      </w:r>
      <w:r>
        <w:rPr>
          <w:rFonts w:cs="宋体" w:hint="eastAsia"/>
        </w:rPr>
        <w:t>答题区</w:t>
      </w:r>
      <w:r>
        <w:t>-----------------------------------/</w:t>
      </w:r>
    </w:p>
    <w:p w:rsidR="0042343C" w:rsidRPr="00735435" w:rsidRDefault="0042343C" w:rsidP="00735435">
      <w:pPr>
        <w:rPr>
          <w:color w:val="FF0000"/>
        </w:rPr>
      </w:pPr>
      <w:r w:rsidRPr="00735435">
        <w:rPr>
          <w:color w:val="FF0000"/>
        </w:rPr>
        <w:t>jQuery("div[attr=abcd]").attr("attr");</w:t>
      </w:r>
    </w:p>
    <w:p w:rsidR="0042343C" w:rsidRPr="00735435" w:rsidRDefault="0042343C" w:rsidP="000E45D2">
      <w:pPr>
        <w:rPr>
          <w:rFonts w:cs="Times New Roman"/>
          <w:color w:val="008000"/>
          <w:u w:val="single"/>
        </w:rPr>
      </w:pPr>
      <w:r w:rsidRPr="00735435">
        <w:rPr>
          <w:color w:val="008000"/>
          <w:u w:val="single"/>
        </w:rPr>
        <w:t>“^^^^^^^^^^^^^^^^^^^^^^^^^^^^^^^^^^^^^^^”</w:t>
      </w: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r>
        <w:t>/----------------------------------------------------------------------------\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| 14</w:t>
      </w:r>
      <w:r w:rsidRPr="00643723">
        <w:rPr>
          <w:rFonts w:cs="宋体" w:hint="eastAsia"/>
          <w:color w:val="008000"/>
        </w:rPr>
        <w:t>、用</w:t>
      </w:r>
      <w:r w:rsidRPr="00643723">
        <w:rPr>
          <w:color w:val="008000"/>
        </w:rPr>
        <w:t>javascript</w:t>
      </w:r>
      <w:r w:rsidRPr="00643723">
        <w:rPr>
          <w:rFonts w:cs="宋体" w:hint="eastAsia"/>
          <w:color w:val="008000"/>
        </w:rPr>
        <w:t>原生函数设置</w:t>
      </w:r>
      <w:r w:rsidRPr="00643723">
        <w:rPr>
          <w:color w:val="008000"/>
        </w:rPr>
        <w:t>div#main</w:t>
      </w:r>
      <w:r w:rsidRPr="00643723">
        <w:rPr>
          <w:rFonts w:cs="宋体" w:hint="eastAsia"/>
          <w:color w:val="008000"/>
        </w:rPr>
        <w:t>属性，使得其</w:t>
      </w:r>
      <w:r w:rsidRPr="00643723">
        <w:rPr>
          <w:color w:val="008000"/>
        </w:rPr>
        <w:t xml:space="preserve">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 xml:space="preserve">|     </w:t>
      </w:r>
      <w:r w:rsidRPr="00643723">
        <w:rPr>
          <w:rFonts w:cs="宋体" w:hint="eastAsia"/>
          <w:color w:val="008000"/>
        </w:rPr>
        <w:t>占用高度</w:t>
      </w:r>
      <w:r w:rsidRPr="00643723">
        <w:rPr>
          <w:color w:val="008000"/>
        </w:rPr>
        <w:t>300px(offsetHeight = 300px),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 xml:space="preserve">|     </w:t>
      </w:r>
      <w:r w:rsidRPr="00643723">
        <w:rPr>
          <w:rFonts w:cs="宋体" w:hint="eastAsia"/>
          <w:color w:val="008000"/>
        </w:rPr>
        <w:t>占用宽度</w:t>
      </w:r>
      <w:r w:rsidRPr="00643723">
        <w:rPr>
          <w:color w:val="008000"/>
        </w:rPr>
        <w:t>400px(offsetWidth = 400px)</w:t>
      </w:r>
      <w:r w:rsidRPr="00643723">
        <w:rPr>
          <w:rFonts w:cs="宋体" w:hint="eastAsia"/>
          <w:color w:val="008000"/>
        </w:rPr>
        <w:t>，</w:t>
      </w:r>
      <w:r w:rsidRPr="00643723">
        <w:rPr>
          <w:color w:val="008000"/>
        </w:rPr>
        <w:t xml:space="preserve">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 xml:space="preserve">|     </w:t>
      </w:r>
      <w:r w:rsidRPr="00643723">
        <w:rPr>
          <w:rFonts w:cs="宋体" w:hint="eastAsia"/>
          <w:color w:val="008000"/>
        </w:rPr>
        <w:t>边框厚度</w:t>
      </w:r>
      <w:r w:rsidRPr="00643723">
        <w:rPr>
          <w:color w:val="008000"/>
        </w:rPr>
        <w:t>1px</w:t>
      </w:r>
      <w:r w:rsidRPr="00643723">
        <w:rPr>
          <w:rFonts w:cs="宋体" w:hint="eastAsia"/>
          <w:color w:val="008000"/>
        </w:rPr>
        <w:t>，边框颜色</w:t>
      </w:r>
      <w:r w:rsidRPr="00643723">
        <w:rPr>
          <w:color w:val="008000"/>
        </w:rPr>
        <w:t>black</w:t>
      </w:r>
      <w:r w:rsidRPr="00643723">
        <w:rPr>
          <w:rFonts w:cs="宋体" w:hint="eastAsia"/>
          <w:color w:val="008000"/>
        </w:rPr>
        <w:t>，背景色</w:t>
      </w:r>
      <w:r w:rsidRPr="00643723">
        <w:rPr>
          <w:color w:val="008000"/>
        </w:rPr>
        <w:t>pink</w:t>
      </w:r>
      <w:r w:rsidRPr="00643723">
        <w:rPr>
          <w:rFonts w:cs="宋体" w:hint="eastAsia"/>
          <w:color w:val="008000"/>
        </w:rPr>
        <w:t>，水平居中且垂直居中于浏览器。</w:t>
      </w:r>
      <w:r w:rsidRPr="00643723">
        <w:rPr>
          <w:color w:val="008000"/>
        </w:rPr>
        <w:t xml:space="preserve">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\-----------------------------------</w:t>
      </w:r>
      <w:r w:rsidRPr="00643723">
        <w:rPr>
          <w:rFonts w:cs="宋体" w:hint="eastAsia"/>
          <w:color w:val="008000"/>
        </w:rPr>
        <w:t>答题区</w:t>
      </w:r>
      <w:r w:rsidRPr="00643723">
        <w:rPr>
          <w:color w:val="008000"/>
        </w:rPr>
        <w:t>-----------------------------------/</w:t>
      </w:r>
    </w:p>
    <w:p w:rsidR="0042343C" w:rsidRPr="00643723" w:rsidRDefault="0042343C" w:rsidP="000E45D2">
      <w:pPr>
        <w:rPr>
          <w:color w:val="008000"/>
        </w:rPr>
      </w:pP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&lt;script&gt;</w:t>
      </w:r>
    </w:p>
    <w:p w:rsidR="0042343C" w:rsidRPr="00643723" w:rsidRDefault="0042343C" w:rsidP="000E45D2">
      <w:pPr>
        <w:rPr>
          <w:color w:val="008000"/>
        </w:rPr>
      </w:pPr>
    </w:p>
    <w:p w:rsidR="0042343C" w:rsidRPr="00643723" w:rsidRDefault="0042343C" w:rsidP="000E45D2">
      <w:pPr>
        <w:rPr>
          <w:color w:val="008000"/>
        </w:rPr>
      </w:pP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&lt;/script&gt;</w:t>
      </w:r>
    </w:p>
    <w:p w:rsidR="0042343C" w:rsidRDefault="0042343C" w:rsidP="000E45D2">
      <w:pPr>
        <w:rPr>
          <w:rFonts w:cs="Times New Roman"/>
        </w:rPr>
      </w:pPr>
    </w:p>
    <w:p w:rsidR="0042343C" w:rsidRDefault="0042343C" w:rsidP="000E45D2">
      <w:r>
        <w:t>/----------------------------------------------------------------------------\</w:t>
      </w:r>
    </w:p>
    <w:p w:rsidR="0042343C" w:rsidRPr="00643723" w:rsidRDefault="0042343C" w:rsidP="000E45D2">
      <w:pPr>
        <w:rPr>
          <w:color w:val="008000"/>
        </w:rPr>
      </w:pPr>
      <w:r>
        <w:t>|</w:t>
      </w:r>
      <w:r w:rsidRPr="00643723">
        <w:rPr>
          <w:color w:val="008000"/>
        </w:rPr>
        <w:t xml:space="preserve"> 15</w:t>
      </w:r>
      <w:r w:rsidRPr="00643723">
        <w:rPr>
          <w:rFonts w:cs="宋体" w:hint="eastAsia"/>
          <w:color w:val="008000"/>
        </w:rPr>
        <w:t>、填空，使结果为</w:t>
      </w:r>
      <w:r w:rsidRPr="00643723">
        <w:rPr>
          <w:color w:val="008000"/>
        </w:rPr>
        <w:t>true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| &lt;script&gt;              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| var value = 'global value';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| var ATTR = {          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 xml:space="preserve">| </w:t>
      </w:r>
      <w:r w:rsidRPr="00643723">
        <w:rPr>
          <w:color w:val="008000"/>
        </w:rPr>
        <w:tab/>
        <w:t>value:'attr value',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 xml:space="preserve">| </w:t>
      </w:r>
      <w:r w:rsidRPr="00643723">
        <w:rPr>
          <w:color w:val="008000"/>
        </w:rPr>
        <w:tab/>
        <w:t>get:function(){ 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 xml:space="preserve">| </w:t>
      </w:r>
      <w:r w:rsidRPr="00643723">
        <w:rPr>
          <w:color w:val="008000"/>
        </w:rPr>
        <w:tab/>
      </w:r>
      <w:r w:rsidRPr="00643723">
        <w:rPr>
          <w:color w:val="008000"/>
        </w:rPr>
        <w:tab/>
        <w:t>return this.value;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 xml:space="preserve">| </w:t>
      </w:r>
      <w:r w:rsidRPr="00643723">
        <w:rPr>
          <w:color w:val="008000"/>
        </w:rPr>
        <w:tab/>
        <w:t>},              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 xml:space="preserve">| </w:t>
      </w:r>
      <w:r w:rsidRPr="00643723">
        <w:rPr>
          <w:color w:val="008000"/>
        </w:rPr>
        <w:tab/>
        <w:t>set:function(val){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 xml:space="preserve">| </w:t>
      </w:r>
      <w:r w:rsidRPr="00643723">
        <w:rPr>
          <w:color w:val="008000"/>
        </w:rPr>
        <w:tab/>
      </w:r>
      <w:r w:rsidRPr="00643723">
        <w:rPr>
          <w:color w:val="008000"/>
        </w:rPr>
        <w:tab/>
        <w:t>this.value = val;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 xml:space="preserve">| </w:t>
      </w:r>
      <w:r w:rsidRPr="00643723">
        <w:rPr>
          <w:color w:val="008000"/>
        </w:rPr>
        <w:tab/>
        <w:t>}               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| };                    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| ATTR.get() == ___1___;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|                       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| var f = ATTR.get;     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| f() == ___2___;       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|                       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| (function(func, scope){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 xml:space="preserve">| </w:t>
      </w:r>
      <w:r w:rsidRPr="00643723">
        <w:rPr>
          <w:color w:val="008000"/>
        </w:rPr>
        <w:tab/>
        <w:t>varargs = Array.prototype.slice.call(arguments, 2);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 xml:space="preserve">| </w:t>
      </w:r>
      <w:r w:rsidRPr="00643723">
        <w:rPr>
          <w:color w:val="008000"/>
        </w:rPr>
        <w:tab/>
        <w:t>return function(){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 xml:space="preserve">| </w:t>
      </w:r>
      <w:r w:rsidRPr="00643723">
        <w:rPr>
          <w:color w:val="008000"/>
        </w:rPr>
        <w:tab/>
      </w:r>
      <w:r w:rsidRPr="00643723">
        <w:rPr>
          <w:color w:val="008000"/>
        </w:rPr>
        <w:tab/>
        <w:t>func.apply(scope, args);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 xml:space="preserve">| </w:t>
      </w:r>
      <w:r w:rsidRPr="00643723">
        <w:rPr>
          <w:color w:val="008000"/>
        </w:rPr>
        <w:tab/>
        <w:t>}               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| })(ATTR.set, this, 'welcome to cmstop!')();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| ATTR.get() == ___3___;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| var f = ATTR.get;     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| f() == ___4___;       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| &lt;/script&gt;                                                                  |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\-----------------------------------</w:t>
      </w:r>
      <w:r w:rsidRPr="00643723">
        <w:rPr>
          <w:rFonts w:cs="宋体" w:hint="eastAsia"/>
          <w:color w:val="008000"/>
        </w:rPr>
        <w:t>答题区</w:t>
      </w:r>
      <w:r w:rsidRPr="00643723">
        <w:rPr>
          <w:color w:val="008000"/>
        </w:rPr>
        <w:t>-----------------------------------/</w:t>
      </w:r>
    </w:p>
    <w:p w:rsidR="0042343C" w:rsidRPr="00643723" w:rsidRDefault="0042343C" w:rsidP="000E45D2">
      <w:pPr>
        <w:rPr>
          <w:color w:val="008000"/>
        </w:rPr>
      </w:pP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1)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2)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3)</w:t>
      </w:r>
    </w:p>
    <w:p w:rsidR="0042343C" w:rsidRPr="00643723" w:rsidRDefault="0042343C" w:rsidP="000E45D2">
      <w:pPr>
        <w:rPr>
          <w:color w:val="008000"/>
        </w:rPr>
      </w:pPr>
      <w:r w:rsidRPr="00643723">
        <w:rPr>
          <w:color w:val="008000"/>
        </w:rPr>
        <w:t>4)</w:t>
      </w:r>
    </w:p>
    <w:p w:rsidR="0042343C" w:rsidRDefault="0042343C" w:rsidP="000E45D2">
      <w:pPr>
        <w:rPr>
          <w:rFonts w:cs="Times New Roman"/>
        </w:rPr>
      </w:pPr>
    </w:p>
    <w:p w:rsidR="0042343C" w:rsidRDefault="0042343C">
      <w:pPr>
        <w:rPr>
          <w:rFonts w:cs="Times New Roman"/>
        </w:rPr>
      </w:pPr>
      <w:bookmarkStart w:id="0" w:name="_GoBack"/>
      <w:bookmarkEnd w:id="0"/>
    </w:p>
    <w:sectPr w:rsidR="0042343C" w:rsidSect="00B72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43C" w:rsidRDefault="0042343C" w:rsidP="000E45D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42343C" w:rsidRDefault="0042343C" w:rsidP="000E45D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43C" w:rsidRDefault="0042343C" w:rsidP="000E45D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42343C" w:rsidRDefault="0042343C" w:rsidP="000E45D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76FA"/>
    <w:rsid w:val="000522C6"/>
    <w:rsid w:val="000676FA"/>
    <w:rsid w:val="00083078"/>
    <w:rsid w:val="000E45D2"/>
    <w:rsid w:val="001C66AF"/>
    <w:rsid w:val="00220D3B"/>
    <w:rsid w:val="00390F5F"/>
    <w:rsid w:val="003A70DF"/>
    <w:rsid w:val="003B2505"/>
    <w:rsid w:val="0042343C"/>
    <w:rsid w:val="00497E1D"/>
    <w:rsid w:val="005C160C"/>
    <w:rsid w:val="005C4891"/>
    <w:rsid w:val="005E6B88"/>
    <w:rsid w:val="00643723"/>
    <w:rsid w:val="00666BDE"/>
    <w:rsid w:val="00667047"/>
    <w:rsid w:val="00735435"/>
    <w:rsid w:val="008B4CB6"/>
    <w:rsid w:val="008D6703"/>
    <w:rsid w:val="008F6A91"/>
    <w:rsid w:val="00937FBB"/>
    <w:rsid w:val="00AF5FE5"/>
    <w:rsid w:val="00B72185"/>
    <w:rsid w:val="00BD5807"/>
    <w:rsid w:val="00C92E75"/>
    <w:rsid w:val="00E509CE"/>
    <w:rsid w:val="00E5662B"/>
    <w:rsid w:val="00E75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185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E4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E45D2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0E4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E45D2"/>
    <w:rPr>
      <w:sz w:val="18"/>
      <w:szCs w:val="18"/>
    </w:rPr>
  </w:style>
  <w:style w:type="character" w:styleId="Strong">
    <w:name w:val="Strong"/>
    <w:basedOn w:val="DefaultParagraphFont"/>
    <w:uiPriority w:val="99"/>
    <w:qFormat/>
    <w:locked/>
    <w:rsid w:val="006670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6670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9D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75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75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</TotalTime>
  <Pages>6</Pages>
  <Words>1585</Words>
  <Characters>9036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MC SYSTEM</cp:lastModifiedBy>
  <cp:revision>20</cp:revision>
  <dcterms:created xsi:type="dcterms:W3CDTF">2012-11-30T01:24:00Z</dcterms:created>
  <dcterms:modified xsi:type="dcterms:W3CDTF">2013-07-21T08:24:00Z</dcterms:modified>
</cp:coreProperties>
</file>